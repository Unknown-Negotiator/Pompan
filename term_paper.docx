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8B5EA91" w14:textId="77777777" w:rsidR="00D9008D" w:rsidRPr="00D9008D" w:rsidRDefault="00D9008D" w:rsidP="00D9008D">
      <w:pPr>
        <w:spacing w:after="0" w:line="240" w:lineRule="auto"/>
        <w:jc w:val="center"/>
        <w:rPr>
          <w:rFonts w:ascii="Times New Roman" w:eastAsia="Times New Roman" w:hAnsi="Times New Roman" w:cs="Times New Roman"/>
          <w:noProof/>
          <w:sz w:val="28"/>
          <w:szCs w:val="18"/>
          <w:lang w:eastAsia="ru-RU"/>
        </w:rPr>
      </w:pPr>
      <w:bookmarkStart w:id="0" w:name="_Hlk67670479"/>
      <w:bookmarkStart w:id="1" w:name="_Hlk67665558"/>
      <w:bookmarkStart w:id="2" w:name="_Toc67691433"/>
      <w:bookmarkStart w:id="3" w:name="_Toc67853124"/>
      <w:bookmarkEnd w:id="0"/>
      <w:r w:rsidRPr="00D9008D">
        <w:rPr>
          <w:rFonts w:ascii="Times New Roman" w:eastAsia="Times New Roman" w:hAnsi="Times New Roman" w:cs="Times New Roman"/>
          <w:noProof/>
          <w:sz w:val="28"/>
          <w:szCs w:val="18"/>
          <w:lang w:eastAsia="ru-RU"/>
        </w:rPr>
        <w:t xml:space="preserve">Пермский филиал федерального государственного автономного образовательного учреждения высшего образования </w:t>
      </w:r>
      <w:r w:rsidRPr="00D9008D">
        <w:rPr>
          <w:rFonts w:ascii="Times New Roman" w:eastAsia="Times New Roman" w:hAnsi="Times New Roman" w:cs="Times New Roman"/>
          <w:noProof/>
          <w:sz w:val="28"/>
          <w:szCs w:val="18"/>
          <w:lang w:eastAsia="ru-RU"/>
        </w:rPr>
        <w:br/>
        <w:t xml:space="preserve">«Национальный исследовательский университет </w:t>
      </w:r>
      <w:r w:rsidRPr="00D9008D">
        <w:rPr>
          <w:rFonts w:ascii="Times New Roman" w:eastAsia="Times New Roman" w:hAnsi="Times New Roman" w:cs="Times New Roman"/>
          <w:noProof/>
          <w:sz w:val="28"/>
          <w:szCs w:val="18"/>
          <w:lang w:eastAsia="ru-RU"/>
        </w:rPr>
        <w:br/>
        <w:t>«Высшая школа экономики»</w:t>
      </w:r>
    </w:p>
    <w:p w14:paraId="15F46C09" w14:textId="77777777" w:rsidR="00D9008D" w:rsidRPr="00D9008D" w:rsidRDefault="00D9008D" w:rsidP="00D9008D">
      <w:pPr>
        <w:spacing w:after="0" w:line="240" w:lineRule="auto"/>
        <w:jc w:val="center"/>
        <w:rPr>
          <w:rFonts w:ascii="Times New Roman" w:eastAsia="Times New Roman" w:hAnsi="Times New Roman" w:cs="Times New Roman"/>
          <w:noProof/>
          <w:sz w:val="28"/>
          <w:szCs w:val="18"/>
          <w:lang w:eastAsia="ru-RU"/>
        </w:rPr>
      </w:pPr>
    </w:p>
    <w:p w14:paraId="5CE140F4" w14:textId="77777777" w:rsidR="00D9008D" w:rsidRPr="00D9008D" w:rsidRDefault="00D9008D" w:rsidP="00D9008D">
      <w:pPr>
        <w:spacing w:after="0" w:line="240" w:lineRule="auto"/>
        <w:jc w:val="center"/>
        <w:rPr>
          <w:rFonts w:ascii="Times New Roman" w:eastAsia="Times New Roman" w:hAnsi="Times New Roman" w:cs="Times New Roman"/>
          <w:noProof/>
          <w:sz w:val="28"/>
          <w:szCs w:val="18"/>
          <w:lang w:eastAsia="ru-RU"/>
        </w:rPr>
      </w:pPr>
    </w:p>
    <w:p w14:paraId="4885A682" w14:textId="77777777" w:rsidR="00D9008D" w:rsidRPr="00D9008D" w:rsidRDefault="00D9008D" w:rsidP="00D9008D">
      <w:pPr>
        <w:suppressAutoHyphens/>
        <w:spacing w:before="240" w:after="0" w:line="240" w:lineRule="auto"/>
        <w:jc w:val="center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  <w:r w:rsidRPr="00D9008D">
        <w:rPr>
          <w:rFonts w:ascii="Times New Roman" w:eastAsia="Times New Roman" w:hAnsi="Times New Roman" w:cs="Times New Roman"/>
          <w:sz w:val="26"/>
          <w:szCs w:val="26"/>
          <w:lang w:eastAsia="ru-RU"/>
        </w:rPr>
        <w:t>Факультет экономики, менеджмента и бизнес-информатики</w:t>
      </w:r>
    </w:p>
    <w:p w14:paraId="4A51A936" w14:textId="77777777" w:rsidR="00D9008D" w:rsidRPr="00D9008D" w:rsidRDefault="00D9008D" w:rsidP="00D9008D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6"/>
          <w:szCs w:val="26"/>
          <w:lang w:eastAsia="ru-RU"/>
        </w:rPr>
      </w:pPr>
    </w:p>
    <w:p w14:paraId="39D54A3E" w14:textId="77777777" w:rsidR="00D9008D" w:rsidRPr="00D9008D" w:rsidRDefault="00D9008D" w:rsidP="00D9008D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6"/>
          <w:szCs w:val="26"/>
          <w:lang w:eastAsia="ru-RU"/>
        </w:rPr>
      </w:pPr>
    </w:p>
    <w:p w14:paraId="468E0D41" w14:textId="3EC5E6D1" w:rsidR="00D9008D" w:rsidRPr="00D9008D" w:rsidRDefault="00D9008D" w:rsidP="00D9008D">
      <w:pPr>
        <w:spacing w:after="40" w:line="360" w:lineRule="auto"/>
        <w:jc w:val="center"/>
        <w:rPr>
          <w:rFonts w:ascii="Times New Roman" w:eastAsia="Times New Roman" w:hAnsi="Times New Roman" w:cs="Times New Roman"/>
          <w:i/>
          <w:color w:val="000000"/>
          <w:sz w:val="26"/>
          <w:szCs w:val="26"/>
          <w:lang w:eastAsia="ru-RU"/>
        </w:rPr>
      </w:pPr>
      <w:r>
        <w:rPr>
          <w:rFonts w:ascii="Times New Roman" w:eastAsia="Times New Roman" w:hAnsi="Times New Roman" w:cs="Times New Roman"/>
          <w:i/>
          <w:color w:val="000000"/>
          <w:sz w:val="26"/>
          <w:szCs w:val="26"/>
          <w:lang w:eastAsia="ru-RU"/>
        </w:rPr>
        <w:t>Комлев Савелий Алексеевич</w:t>
      </w:r>
    </w:p>
    <w:p w14:paraId="529F638F" w14:textId="77777777" w:rsidR="00D9008D" w:rsidRPr="00D9008D" w:rsidRDefault="00D9008D" w:rsidP="00D9008D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6"/>
          <w:szCs w:val="26"/>
          <w:lang w:eastAsia="ru-RU"/>
        </w:rPr>
      </w:pPr>
    </w:p>
    <w:p w14:paraId="47BB42D6" w14:textId="77777777" w:rsidR="00D9008D" w:rsidRPr="00D9008D" w:rsidRDefault="00D9008D" w:rsidP="00D9008D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6"/>
          <w:szCs w:val="26"/>
          <w:lang w:eastAsia="ru-RU"/>
        </w:rPr>
      </w:pPr>
    </w:p>
    <w:p w14:paraId="75A3350F" w14:textId="77777777" w:rsidR="005C570E" w:rsidRDefault="005C570E" w:rsidP="00D9008D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i/>
          <w:smallCaps/>
          <w:color w:val="000000"/>
          <w:sz w:val="26"/>
          <w:szCs w:val="26"/>
          <w:lang w:eastAsia="ru-RU"/>
        </w:rPr>
      </w:pPr>
      <w:r w:rsidRPr="005C570E">
        <w:rPr>
          <w:rFonts w:ascii="Times New Roman" w:eastAsia="Times New Roman" w:hAnsi="Times New Roman" w:cs="Times New Roman"/>
          <w:b/>
          <w:i/>
          <w:smallCaps/>
          <w:color w:val="000000"/>
          <w:sz w:val="26"/>
          <w:szCs w:val="26"/>
          <w:lang w:eastAsia="ru-RU"/>
        </w:rPr>
        <w:t>Разработка информационной системы для автоматизации филогенетического исследования геномов</w:t>
      </w:r>
    </w:p>
    <w:p w14:paraId="72C45192" w14:textId="1E5673BF" w:rsidR="00D9008D" w:rsidRPr="00D9008D" w:rsidRDefault="00D9008D" w:rsidP="00D9008D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6"/>
          <w:szCs w:val="26"/>
          <w:lang w:eastAsia="ru-RU"/>
        </w:rPr>
      </w:pPr>
      <w:r w:rsidRPr="00D9008D">
        <w:rPr>
          <w:rFonts w:ascii="Times New Roman" w:eastAsia="Times New Roman" w:hAnsi="Times New Roman" w:cs="Times New Roman"/>
          <w:i/>
          <w:color w:val="000000"/>
          <w:sz w:val="26"/>
          <w:szCs w:val="26"/>
          <w:lang w:eastAsia="ru-RU"/>
        </w:rPr>
        <w:t>Курсовая работа</w:t>
      </w:r>
    </w:p>
    <w:p w14:paraId="707A3091" w14:textId="77777777" w:rsidR="00D9008D" w:rsidRPr="00D9008D" w:rsidRDefault="00D9008D" w:rsidP="00D9008D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6"/>
          <w:szCs w:val="26"/>
          <w:lang w:eastAsia="ru-RU"/>
        </w:rPr>
      </w:pPr>
    </w:p>
    <w:p w14:paraId="1AA6257C" w14:textId="77777777" w:rsidR="00D9008D" w:rsidRPr="00D9008D" w:rsidRDefault="00D9008D" w:rsidP="00D9008D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6"/>
          <w:szCs w:val="26"/>
          <w:lang w:eastAsia="ru-RU"/>
        </w:rPr>
      </w:pPr>
      <w:r w:rsidRPr="00D9008D">
        <w:rPr>
          <w:rFonts w:ascii="Times New Roman" w:eastAsia="Times New Roman" w:hAnsi="Times New Roman" w:cs="Times New Roman"/>
          <w:color w:val="000000"/>
          <w:sz w:val="26"/>
          <w:szCs w:val="26"/>
          <w:lang w:eastAsia="ru-RU"/>
        </w:rPr>
        <w:t xml:space="preserve">по направлению подготовки </w:t>
      </w:r>
      <w:r w:rsidRPr="00D9008D">
        <w:rPr>
          <w:rFonts w:ascii="Times New Roman" w:eastAsia="Times New Roman" w:hAnsi="Times New Roman" w:cs="Times New Roman"/>
          <w:i/>
          <w:color w:val="000000"/>
          <w:sz w:val="26"/>
          <w:szCs w:val="26"/>
          <w:u w:val="single"/>
          <w:lang w:eastAsia="ru-RU"/>
        </w:rPr>
        <w:t>38.03.05 Бизнес-информатика</w:t>
      </w:r>
    </w:p>
    <w:p w14:paraId="72F8D4CB" w14:textId="77777777" w:rsidR="00D9008D" w:rsidRPr="00D9008D" w:rsidRDefault="00D9008D" w:rsidP="00D9008D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6"/>
          <w:szCs w:val="26"/>
          <w:lang w:eastAsia="ru-RU"/>
        </w:rPr>
      </w:pPr>
      <w:r w:rsidRPr="00D9008D">
        <w:rPr>
          <w:rFonts w:ascii="Times New Roman" w:eastAsia="Times New Roman" w:hAnsi="Times New Roman" w:cs="Times New Roman"/>
          <w:color w:val="000000"/>
          <w:sz w:val="26"/>
          <w:szCs w:val="26"/>
          <w:lang w:eastAsia="ru-RU"/>
        </w:rPr>
        <w:t xml:space="preserve">образовательная программа </w:t>
      </w:r>
      <w:proofErr w:type="spellStart"/>
      <w:r w:rsidRPr="00D9008D">
        <w:rPr>
          <w:rFonts w:ascii="Times New Roman" w:eastAsia="Times New Roman" w:hAnsi="Times New Roman" w:cs="Times New Roman"/>
          <w:color w:val="000000"/>
          <w:sz w:val="26"/>
          <w:szCs w:val="26"/>
          <w:lang w:eastAsia="ru-RU"/>
        </w:rPr>
        <w:t>бакалавриата</w:t>
      </w:r>
      <w:proofErr w:type="spellEnd"/>
      <w:r w:rsidRPr="00D9008D">
        <w:rPr>
          <w:rFonts w:ascii="Times New Roman" w:eastAsia="Times New Roman" w:hAnsi="Times New Roman" w:cs="Times New Roman"/>
          <w:color w:val="000000"/>
          <w:sz w:val="26"/>
          <w:szCs w:val="26"/>
          <w:lang w:eastAsia="ru-RU"/>
        </w:rPr>
        <w:t xml:space="preserve"> «Бизнес-информатика»</w:t>
      </w:r>
    </w:p>
    <w:p w14:paraId="4F086C47" w14:textId="77777777" w:rsidR="00D9008D" w:rsidRPr="00D9008D" w:rsidRDefault="00D9008D" w:rsidP="00D9008D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6"/>
          <w:szCs w:val="26"/>
          <w:lang w:eastAsia="ru-RU"/>
        </w:rPr>
      </w:pPr>
    </w:p>
    <w:p w14:paraId="112EB570" w14:textId="77777777" w:rsidR="00D9008D" w:rsidRPr="00D9008D" w:rsidRDefault="00D9008D" w:rsidP="00D9008D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6"/>
          <w:szCs w:val="26"/>
          <w:lang w:eastAsia="ru-RU"/>
        </w:rPr>
      </w:pPr>
    </w:p>
    <w:p w14:paraId="47F354C4" w14:textId="77777777" w:rsidR="00D9008D" w:rsidRPr="00D9008D" w:rsidRDefault="00D9008D" w:rsidP="00D9008D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6"/>
          <w:szCs w:val="26"/>
          <w:lang w:eastAsia="ru-RU"/>
        </w:rPr>
      </w:pPr>
    </w:p>
    <w:p w14:paraId="5D07BD31" w14:textId="77777777" w:rsidR="00D9008D" w:rsidRPr="00D9008D" w:rsidRDefault="00D9008D" w:rsidP="00D9008D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6"/>
          <w:szCs w:val="26"/>
          <w:lang w:eastAsia="ru-RU"/>
        </w:rPr>
      </w:pPr>
    </w:p>
    <w:p w14:paraId="0CF1E06A" w14:textId="77777777" w:rsidR="00D9008D" w:rsidRPr="00D9008D" w:rsidRDefault="00D9008D" w:rsidP="00D9008D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6"/>
          <w:szCs w:val="26"/>
          <w:lang w:eastAsia="ru-RU"/>
        </w:rPr>
      </w:pPr>
    </w:p>
    <w:p w14:paraId="363AED4B" w14:textId="77777777" w:rsidR="00D9008D" w:rsidRPr="00D9008D" w:rsidRDefault="00D9008D" w:rsidP="00D9008D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6"/>
          <w:szCs w:val="26"/>
          <w:lang w:eastAsia="ru-RU"/>
        </w:rPr>
      </w:pPr>
    </w:p>
    <w:p w14:paraId="0DAE2539" w14:textId="77777777" w:rsidR="00D9008D" w:rsidRPr="00D9008D" w:rsidRDefault="00D9008D" w:rsidP="00D9008D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6"/>
          <w:szCs w:val="26"/>
          <w:lang w:eastAsia="ru-RU"/>
        </w:rPr>
      </w:pPr>
    </w:p>
    <w:p w14:paraId="6CD6C06A" w14:textId="77777777" w:rsidR="00D9008D" w:rsidRPr="00D9008D" w:rsidRDefault="00D9008D" w:rsidP="00D9008D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6"/>
          <w:szCs w:val="26"/>
          <w:lang w:eastAsia="ru-RU"/>
        </w:rPr>
      </w:pPr>
    </w:p>
    <w:p w14:paraId="7C0DEEA0" w14:textId="56A3CBCB" w:rsidR="00D9008D" w:rsidRPr="00DB22A9" w:rsidRDefault="00D9008D" w:rsidP="00DB22A9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6"/>
          <w:szCs w:val="26"/>
          <w:lang w:eastAsia="ru-RU"/>
        </w:rPr>
      </w:pPr>
      <w:r w:rsidRPr="00D9008D">
        <w:rPr>
          <w:rFonts w:ascii="Times New Roman" w:eastAsia="Times New Roman" w:hAnsi="Times New Roman" w:cs="Times New Roman"/>
          <w:color w:val="000000"/>
          <w:sz w:val="26"/>
          <w:szCs w:val="26"/>
          <w:lang w:eastAsia="ru-RU"/>
        </w:rPr>
        <w:tab/>
      </w:r>
      <w:r w:rsidRPr="00D9008D">
        <w:rPr>
          <w:rFonts w:ascii="Times New Roman" w:eastAsia="Times New Roman" w:hAnsi="Times New Roman" w:cs="Times New Roman"/>
          <w:color w:val="000000"/>
          <w:sz w:val="26"/>
          <w:szCs w:val="26"/>
          <w:lang w:eastAsia="ru-RU"/>
        </w:rPr>
        <w:tab/>
      </w:r>
      <w:r w:rsidRPr="00D9008D">
        <w:rPr>
          <w:rFonts w:ascii="Times New Roman" w:eastAsia="Times New Roman" w:hAnsi="Times New Roman" w:cs="Times New Roman"/>
          <w:color w:val="000000"/>
          <w:sz w:val="26"/>
          <w:szCs w:val="26"/>
          <w:lang w:eastAsia="ru-RU"/>
        </w:rPr>
        <w:tab/>
      </w:r>
      <w:r w:rsidRPr="00D9008D">
        <w:rPr>
          <w:rFonts w:ascii="Times New Roman" w:eastAsia="Times New Roman" w:hAnsi="Times New Roman" w:cs="Times New Roman"/>
          <w:color w:val="000000"/>
          <w:sz w:val="26"/>
          <w:szCs w:val="26"/>
          <w:lang w:eastAsia="ru-RU"/>
        </w:rPr>
        <w:tab/>
      </w:r>
      <w:r w:rsidRPr="00D9008D">
        <w:rPr>
          <w:rFonts w:ascii="Times New Roman" w:eastAsia="Times New Roman" w:hAnsi="Times New Roman" w:cs="Times New Roman"/>
          <w:color w:val="000000"/>
          <w:sz w:val="26"/>
          <w:szCs w:val="26"/>
          <w:lang w:eastAsia="ru-RU"/>
        </w:rPr>
        <w:tab/>
      </w:r>
      <w:r w:rsidRPr="00D9008D">
        <w:rPr>
          <w:rFonts w:ascii="Times New Roman" w:eastAsia="Times New Roman" w:hAnsi="Times New Roman" w:cs="Times New Roman"/>
          <w:color w:val="000000"/>
          <w:sz w:val="26"/>
          <w:szCs w:val="26"/>
          <w:lang w:eastAsia="ru-RU"/>
        </w:rPr>
        <w:tab/>
      </w:r>
      <w:r w:rsidRPr="00D9008D">
        <w:rPr>
          <w:rFonts w:ascii="Times New Roman" w:eastAsia="Times New Roman" w:hAnsi="Times New Roman" w:cs="Times New Roman"/>
          <w:color w:val="000000"/>
          <w:sz w:val="26"/>
          <w:szCs w:val="26"/>
          <w:lang w:eastAsia="ru-RU"/>
        </w:rPr>
        <w:tab/>
        <w:t>Руководитель:</w:t>
      </w:r>
    </w:p>
    <w:p w14:paraId="3D886E28" w14:textId="187E891D" w:rsidR="00D9008D" w:rsidRPr="00D9008D" w:rsidRDefault="00DB22A9" w:rsidP="00DB22A9">
      <w:pPr>
        <w:spacing w:after="0" w:line="240" w:lineRule="auto"/>
        <w:ind w:left="5670"/>
        <w:jc w:val="both"/>
        <w:rPr>
          <w:rFonts w:ascii="Times New Roman" w:eastAsia="Times New Roman" w:hAnsi="Times New Roman" w:cs="Times New Roman"/>
          <w:sz w:val="25"/>
          <w:szCs w:val="25"/>
          <w:lang w:eastAsia="ru-RU"/>
        </w:rPr>
      </w:pPr>
      <w:r>
        <w:rPr>
          <w:rFonts w:ascii="Times New Roman" w:eastAsia="Times New Roman" w:hAnsi="Times New Roman" w:cs="Times New Roman"/>
          <w:sz w:val="25"/>
          <w:szCs w:val="25"/>
          <w:lang w:eastAsia="ru-RU"/>
        </w:rPr>
        <w:t>П</w:t>
      </w:r>
      <w:r w:rsidRPr="00DB22A9">
        <w:rPr>
          <w:rFonts w:ascii="Times New Roman" w:eastAsia="Times New Roman" w:hAnsi="Times New Roman" w:cs="Times New Roman"/>
          <w:sz w:val="25"/>
          <w:szCs w:val="25"/>
          <w:lang w:eastAsia="ru-RU"/>
        </w:rPr>
        <w:t>реподаватель кафедры</w:t>
      </w:r>
      <w:r>
        <w:rPr>
          <w:rFonts w:ascii="Times New Roman" w:eastAsia="Times New Roman" w:hAnsi="Times New Roman" w:cs="Times New Roman"/>
          <w:sz w:val="25"/>
          <w:szCs w:val="25"/>
          <w:lang w:eastAsia="ru-RU"/>
        </w:rPr>
        <w:t xml:space="preserve"> ИТ </w:t>
      </w:r>
      <w:r w:rsidRPr="00DB22A9">
        <w:rPr>
          <w:rFonts w:ascii="Times New Roman" w:eastAsia="Times New Roman" w:hAnsi="Times New Roman" w:cs="Times New Roman"/>
          <w:sz w:val="25"/>
          <w:szCs w:val="25"/>
          <w:lang w:eastAsia="ru-RU"/>
        </w:rPr>
        <w:t>в б</w:t>
      </w:r>
      <w:r>
        <w:rPr>
          <w:rFonts w:ascii="Times New Roman" w:eastAsia="Times New Roman" w:hAnsi="Times New Roman" w:cs="Times New Roman"/>
          <w:sz w:val="25"/>
          <w:szCs w:val="25"/>
          <w:lang w:eastAsia="ru-RU"/>
        </w:rPr>
        <w:t>из</w:t>
      </w:r>
      <w:r w:rsidRPr="00DB22A9">
        <w:rPr>
          <w:rFonts w:ascii="Times New Roman" w:eastAsia="Times New Roman" w:hAnsi="Times New Roman" w:cs="Times New Roman"/>
          <w:sz w:val="25"/>
          <w:szCs w:val="25"/>
          <w:lang w:eastAsia="ru-RU"/>
        </w:rPr>
        <w:t>нес</w:t>
      </w:r>
      <w:r>
        <w:rPr>
          <w:rFonts w:ascii="Times New Roman" w:eastAsia="Times New Roman" w:hAnsi="Times New Roman" w:cs="Times New Roman"/>
          <w:sz w:val="25"/>
          <w:szCs w:val="25"/>
          <w:lang w:eastAsia="ru-RU"/>
        </w:rPr>
        <w:t>е</w:t>
      </w:r>
    </w:p>
    <w:p w14:paraId="35F6BC17" w14:textId="72D2DF8C" w:rsidR="00D9008D" w:rsidRPr="00D9008D" w:rsidRDefault="00D9008D" w:rsidP="00D9008D">
      <w:pPr>
        <w:spacing w:after="0" w:line="240" w:lineRule="auto"/>
        <w:jc w:val="both"/>
        <w:rPr>
          <w:rFonts w:ascii="Times New Roman" w:eastAsia="Times New Roman" w:hAnsi="Times New Roman" w:cs="Times New Roman"/>
          <w:i/>
          <w:color w:val="000000"/>
          <w:sz w:val="26"/>
          <w:szCs w:val="26"/>
          <w:lang w:eastAsia="ru-RU"/>
        </w:rPr>
      </w:pPr>
      <w:r w:rsidRPr="00D9008D">
        <w:rPr>
          <w:rFonts w:ascii="Times New Roman" w:eastAsia="Times New Roman" w:hAnsi="Times New Roman" w:cs="Times New Roman"/>
          <w:sz w:val="25"/>
          <w:szCs w:val="25"/>
          <w:lang w:eastAsia="ru-RU"/>
        </w:rPr>
        <w:tab/>
      </w:r>
      <w:r w:rsidRPr="00D9008D">
        <w:rPr>
          <w:rFonts w:ascii="Times New Roman" w:eastAsia="Times New Roman" w:hAnsi="Times New Roman" w:cs="Times New Roman"/>
          <w:sz w:val="25"/>
          <w:szCs w:val="25"/>
          <w:lang w:eastAsia="ru-RU"/>
        </w:rPr>
        <w:tab/>
      </w:r>
      <w:r w:rsidRPr="00D9008D">
        <w:rPr>
          <w:rFonts w:ascii="Times New Roman" w:eastAsia="Times New Roman" w:hAnsi="Times New Roman" w:cs="Times New Roman"/>
          <w:sz w:val="25"/>
          <w:szCs w:val="25"/>
          <w:lang w:eastAsia="ru-RU"/>
        </w:rPr>
        <w:tab/>
      </w:r>
      <w:r w:rsidRPr="00D9008D">
        <w:rPr>
          <w:rFonts w:ascii="Times New Roman" w:eastAsia="Times New Roman" w:hAnsi="Times New Roman" w:cs="Times New Roman"/>
          <w:sz w:val="25"/>
          <w:szCs w:val="25"/>
          <w:lang w:eastAsia="ru-RU"/>
        </w:rPr>
        <w:tab/>
      </w:r>
      <w:r w:rsidRPr="00D9008D">
        <w:rPr>
          <w:rFonts w:ascii="Times New Roman" w:eastAsia="Times New Roman" w:hAnsi="Times New Roman" w:cs="Times New Roman"/>
          <w:sz w:val="25"/>
          <w:szCs w:val="25"/>
          <w:lang w:eastAsia="ru-RU"/>
        </w:rPr>
        <w:tab/>
      </w:r>
      <w:r w:rsidRPr="00D9008D">
        <w:rPr>
          <w:rFonts w:ascii="Times New Roman" w:eastAsia="Times New Roman" w:hAnsi="Times New Roman" w:cs="Times New Roman"/>
          <w:sz w:val="25"/>
          <w:szCs w:val="25"/>
          <w:lang w:eastAsia="ru-RU"/>
        </w:rPr>
        <w:tab/>
      </w:r>
      <w:r w:rsidRPr="00D9008D">
        <w:rPr>
          <w:rFonts w:ascii="Times New Roman" w:eastAsia="Times New Roman" w:hAnsi="Times New Roman" w:cs="Times New Roman"/>
          <w:sz w:val="25"/>
          <w:szCs w:val="25"/>
          <w:lang w:eastAsia="ru-RU"/>
        </w:rPr>
        <w:tab/>
      </w:r>
      <w:proofErr w:type="spellStart"/>
      <w:r w:rsidR="009B2050" w:rsidRPr="009B2050">
        <w:rPr>
          <w:rFonts w:ascii="Times New Roman" w:eastAsia="Times New Roman" w:hAnsi="Times New Roman" w:cs="Times New Roman"/>
          <w:i/>
          <w:sz w:val="25"/>
          <w:szCs w:val="25"/>
          <w:lang w:eastAsia="ru-RU"/>
        </w:rPr>
        <w:t>Найданов</w:t>
      </w:r>
      <w:proofErr w:type="spellEnd"/>
      <w:r w:rsidR="009B2050" w:rsidRPr="009B2050">
        <w:rPr>
          <w:rFonts w:ascii="Times New Roman" w:eastAsia="Times New Roman" w:hAnsi="Times New Roman" w:cs="Times New Roman"/>
          <w:i/>
          <w:sz w:val="25"/>
          <w:szCs w:val="25"/>
          <w:lang w:eastAsia="ru-RU"/>
        </w:rPr>
        <w:t xml:space="preserve"> Илья Валерьевич</w:t>
      </w:r>
    </w:p>
    <w:p w14:paraId="559A83BD" w14:textId="77777777" w:rsidR="00D9008D" w:rsidRPr="00D9008D" w:rsidRDefault="00D9008D" w:rsidP="00D9008D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6"/>
          <w:szCs w:val="26"/>
          <w:lang w:eastAsia="ru-RU"/>
        </w:rPr>
      </w:pPr>
    </w:p>
    <w:p w14:paraId="23BCCB25" w14:textId="77777777" w:rsidR="00D9008D" w:rsidRPr="00D9008D" w:rsidRDefault="00D9008D" w:rsidP="00D9008D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6"/>
          <w:szCs w:val="26"/>
          <w:lang w:eastAsia="ru-RU"/>
        </w:rPr>
      </w:pPr>
    </w:p>
    <w:p w14:paraId="1CCA09FC" w14:textId="77777777" w:rsidR="00D9008D" w:rsidRPr="00D9008D" w:rsidRDefault="00D9008D" w:rsidP="00D9008D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6"/>
          <w:szCs w:val="26"/>
          <w:lang w:eastAsia="ru-RU"/>
        </w:rPr>
      </w:pPr>
    </w:p>
    <w:p w14:paraId="0DEDBD3A" w14:textId="77777777" w:rsidR="00D9008D" w:rsidRPr="00D9008D" w:rsidRDefault="00D9008D" w:rsidP="00D9008D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6"/>
          <w:szCs w:val="26"/>
          <w:lang w:eastAsia="ru-RU"/>
        </w:rPr>
      </w:pPr>
    </w:p>
    <w:p w14:paraId="748101C8" w14:textId="77777777" w:rsidR="00D9008D" w:rsidRPr="00D9008D" w:rsidRDefault="00D9008D" w:rsidP="00D9008D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6"/>
          <w:szCs w:val="26"/>
          <w:lang w:eastAsia="ru-RU"/>
        </w:rPr>
      </w:pPr>
    </w:p>
    <w:p w14:paraId="142E39D7" w14:textId="77777777" w:rsidR="00D9008D" w:rsidRPr="00D9008D" w:rsidRDefault="00D9008D" w:rsidP="00D9008D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6"/>
          <w:szCs w:val="26"/>
          <w:lang w:eastAsia="ru-RU"/>
        </w:rPr>
      </w:pPr>
    </w:p>
    <w:p w14:paraId="4C6D9B09" w14:textId="77777777" w:rsidR="00D9008D" w:rsidRPr="00D9008D" w:rsidRDefault="00D9008D" w:rsidP="00D9008D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6"/>
          <w:szCs w:val="26"/>
          <w:lang w:eastAsia="ru-RU"/>
        </w:rPr>
      </w:pPr>
    </w:p>
    <w:p w14:paraId="23E18F5F" w14:textId="77777777" w:rsidR="00D9008D" w:rsidRPr="00D9008D" w:rsidRDefault="00D9008D" w:rsidP="00D9008D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6"/>
          <w:szCs w:val="26"/>
          <w:lang w:eastAsia="ru-RU"/>
        </w:rPr>
      </w:pPr>
    </w:p>
    <w:p w14:paraId="1F4606F5" w14:textId="77777777" w:rsidR="00D9008D" w:rsidRPr="00D9008D" w:rsidRDefault="00D9008D" w:rsidP="00D9008D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6"/>
          <w:szCs w:val="26"/>
          <w:lang w:eastAsia="ru-RU"/>
        </w:rPr>
      </w:pPr>
    </w:p>
    <w:p w14:paraId="0C121A0A" w14:textId="77777777" w:rsidR="00D9008D" w:rsidRPr="00D9008D" w:rsidRDefault="00D9008D" w:rsidP="00DB22A9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6"/>
          <w:szCs w:val="26"/>
          <w:lang w:eastAsia="ru-RU"/>
        </w:rPr>
      </w:pPr>
    </w:p>
    <w:p w14:paraId="2D7DB3DF" w14:textId="77777777" w:rsidR="00D9008D" w:rsidRPr="00D9008D" w:rsidRDefault="00D9008D" w:rsidP="00D9008D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6"/>
          <w:szCs w:val="26"/>
          <w:lang w:eastAsia="ru-RU"/>
        </w:rPr>
      </w:pPr>
    </w:p>
    <w:p w14:paraId="68745851" w14:textId="77777777" w:rsidR="00D9008D" w:rsidRPr="00D9008D" w:rsidRDefault="00D9008D" w:rsidP="00D9008D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6"/>
          <w:szCs w:val="26"/>
          <w:lang w:eastAsia="ru-RU"/>
        </w:rPr>
      </w:pPr>
    </w:p>
    <w:p w14:paraId="526D0D17" w14:textId="77777777" w:rsidR="00D9008D" w:rsidRPr="00D9008D" w:rsidRDefault="00D9008D" w:rsidP="00D9008D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6"/>
          <w:szCs w:val="26"/>
          <w:lang w:eastAsia="ru-RU"/>
        </w:rPr>
      </w:pPr>
      <w:r w:rsidRPr="00D9008D">
        <w:rPr>
          <w:rFonts w:ascii="Times New Roman" w:eastAsia="Times New Roman" w:hAnsi="Times New Roman" w:cs="Times New Roman"/>
          <w:color w:val="000000"/>
          <w:sz w:val="26"/>
          <w:szCs w:val="26"/>
          <w:lang w:eastAsia="ru-RU"/>
        </w:rPr>
        <w:t>Пермь, 2022 год</w:t>
      </w:r>
      <w:bookmarkEnd w:id="1"/>
    </w:p>
    <w:p w14:paraId="506D7D16" w14:textId="660CDFD2" w:rsidR="00A91E7C" w:rsidRDefault="00586A9D" w:rsidP="00586A9D">
      <w:pPr>
        <w:pStyle w:val="1-"/>
      </w:pPr>
      <w:bookmarkStart w:id="4" w:name="_Toc99486616"/>
      <w:r>
        <w:lastRenderedPageBreak/>
        <w:t>Оглавление</w:t>
      </w:r>
      <w:bookmarkEnd w:id="2"/>
      <w:bookmarkEnd w:id="3"/>
      <w:bookmarkEnd w:id="4"/>
    </w:p>
    <w:sdt>
      <w:sdtPr>
        <w:id w:val="-672805833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5F284BDD" w14:textId="3098CEC1" w:rsidR="005F2687" w:rsidRPr="005F2687" w:rsidRDefault="00586A9D">
          <w:pPr>
            <w:pStyle w:val="TOC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  <w:lang w:val="en-NL" w:eastAsia="en-GB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99486616" w:history="1">
            <w:r w:rsidR="005F2687" w:rsidRPr="005F2687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Оглавление</w:t>
            </w:r>
            <w:r w:rsidR="005F2687" w:rsidRPr="005F268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5F2687" w:rsidRPr="005F268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5F2687" w:rsidRPr="005F268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_Toc99486616 \h </w:instrText>
            </w:r>
            <w:r w:rsidR="005F2687" w:rsidRPr="005F268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5F2687" w:rsidRPr="005F268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5F2687" w:rsidRPr="005F268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2</w:t>
            </w:r>
            <w:r w:rsidR="005F2687" w:rsidRPr="005F268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27F34A3C" w14:textId="6BC1774F" w:rsidR="005F2687" w:rsidRPr="005F2687" w:rsidRDefault="005F2687">
          <w:pPr>
            <w:pStyle w:val="TOC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  <w:lang w:val="en-NL" w:eastAsia="en-GB"/>
            </w:rPr>
          </w:pPr>
          <w:hyperlink w:anchor="_Toc99486617" w:history="1">
            <w:r w:rsidRPr="005F2687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Введение</w:t>
            </w:r>
            <w:r w:rsidRPr="005F268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5F268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5F268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_Toc99486617 \h </w:instrText>
            </w:r>
            <w:r w:rsidRPr="005F268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5F268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5F268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4</w:t>
            </w:r>
            <w:r w:rsidRPr="005F268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B739752" w14:textId="04BAF52E" w:rsidR="005F2687" w:rsidRPr="005F2687" w:rsidRDefault="005F2687">
          <w:pPr>
            <w:pStyle w:val="TOC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  <w:lang w:val="en-NL" w:eastAsia="en-GB"/>
            </w:rPr>
          </w:pPr>
          <w:hyperlink w:anchor="_Toc99486618" w:history="1">
            <w:r w:rsidRPr="005F2687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Глоссарий</w:t>
            </w:r>
            <w:r w:rsidRPr="005F268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5F268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5F268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_Toc99486618 \h </w:instrText>
            </w:r>
            <w:r w:rsidRPr="005F268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5F268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5F268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6</w:t>
            </w:r>
            <w:r w:rsidRPr="005F268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C80EF1E" w14:textId="71C7FB2F" w:rsidR="005F2687" w:rsidRPr="005F2687" w:rsidRDefault="005F2687">
          <w:pPr>
            <w:pStyle w:val="TOC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  <w:lang w:val="en-NL" w:eastAsia="en-GB"/>
            </w:rPr>
          </w:pPr>
          <w:hyperlink w:anchor="_Toc99486619" w:history="1">
            <w:r w:rsidRPr="005F2687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Глава 1. Анализ предметной области</w:t>
            </w:r>
            <w:r w:rsidRPr="005F268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5F268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5F268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_Toc99486619 \h </w:instrText>
            </w:r>
            <w:r w:rsidRPr="005F268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5F268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5F268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7</w:t>
            </w:r>
            <w:r w:rsidRPr="005F268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96232EE" w14:textId="4039595D" w:rsidR="005F2687" w:rsidRPr="005F2687" w:rsidRDefault="005F2687">
          <w:pPr>
            <w:pStyle w:val="TOC2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  <w:lang w:val="en-NL" w:eastAsia="en-GB"/>
            </w:rPr>
          </w:pPr>
          <w:hyperlink w:anchor="_Toc99486620" w:history="1">
            <w:r w:rsidRPr="005F2687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  <w:lang w:eastAsia="ru-RU"/>
              </w:rPr>
              <w:t>1. Филогенетика</w:t>
            </w:r>
            <w:r w:rsidRPr="005F268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5F268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5F268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_Toc99486620 \h </w:instrText>
            </w:r>
            <w:r w:rsidRPr="005F268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5F268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5F268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7</w:t>
            </w:r>
            <w:r w:rsidRPr="005F268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2748B6EB" w14:textId="55AD7EDE" w:rsidR="005F2687" w:rsidRPr="005F2687" w:rsidRDefault="005F2687">
          <w:pPr>
            <w:pStyle w:val="TOC2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  <w:lang w:val="en-NL" w:eastAsia="en-GB"/>
            </w:rPr>
          </w:pPr>
          <w:hyperlink w:anchor="_Toc99486621" w:history="1">
            <w:r w:rsidRPr="005F2687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 xml:space="preserve">2. </w:t>
            </w:r>
            <w:r w:rsidRPr="005F2687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Ф</w:t>
            </w:r>
            <w:r w:rsidRPr="005F2687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илогенетическое исследование геномов</w:t>
            </w:r>
            <w:r w:rsidRPr="005F268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5F268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5F268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_Toc99486621 \h </w:instrText>
            </w:r>
            <w:r w:rsidRPr="005F268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5F268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5F268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9</w:t>
            </w:r>
            <w:r w:rsidRPr="005F268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2B9E22C6" w14:textId="4D68E79E" w:rsidR="005F2687" w:rsidRPr="005F2687" w:rsidRDefault="005F2687">
          <w:pPr>
            <w:pStyle w:val="TOC2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  <w:lang w:val="en-NL" w:eastAsia="en-GB"/>
            </w:rPr>
          </w:pPr>
          <w:hyperlink w:anchor="_Toc99486622" w:history="1">
            <w:r w:rsidRPr="005F2687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3. Структурное моделирование бизнес-процессов</w:t>
            </w:r>
            <w:r w:rsidRPr="005F268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5F268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5F268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_Toc99486622 \h </w:instrText>
            </w:r>
            <w:r w:rsidRPr="005F268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5F268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5F268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13</w:t>
            </w:r>
            <w:r w:rsidRPr="005F268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CA8D1C1" w14:textId="24A28D37" w:rsidR="005F2687" w:rsidRPr="005F2687" w:rsidRDefault="005F2687">
          <w:pPr>
            <w:pStyle w:val="TOC3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  <w:lang w:val="en-NL" w:eastAsia="en-GB"/>
            </w:rPr>
          </w:pPr>
          <w:hyperlink w:anchor="_Toc99486623" w:history="1">
            <w:r w:rsidRPr="005F2687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3.1</w:t>
            </w:r>
            <w:r w:rsidRPr="005F2687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  <w:lang w:val="en-US"/>
              </w:rPr>
              <w:t xml:space="preserve"> </w:t>
            </w:r>
            <w:r w:rsidRPr="005F2687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Контекстная диаграмма</w:t>
            </w:r>
            <w:r w:rsidRPr="005F268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5F268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5F268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_Toc99486623 \h </w:instrText>
            </w:r>
            <w:r w:rsidRPr="005F268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5F268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5F268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13</w:t>
            </w:r>
            <w:r w:rsidRPr="005F268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2383D26D" w14:textId="4A41077A" w:rsidR="005F2687" w:rsidRPr="005F2687" w:rsidRDefault="005F2687">
          <w:pPr>
            <w:pStyle w:val="TOC3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  <w:lang w:val="en-NL" w:eastAsia="en-GB"/>
            </w:rPr>
          </w:pPr>
          <w:hyperlink w:anchor="_Toc99486624" w:history="1">
            <w:r w:rsidRPr="005F2687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3.2 Уровень А0: филогенетическое исследование генмов</w:t>
            </w:r>
            <w:r w:rsidRPr="005F268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5F268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5F268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_Toc99486624 \h </w:instrText>
            </w:r>
            <w:r w:rsidRPr="005F268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5F268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5F268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13</w:t>
            </w:r>
            <w:r w:rsidRPr="005F268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32C5613" w14:textId="626706C9" w:rsidR="005F2687" w:rsidRPr="005F2687" w:rsidRDefault="005F2687">
          <w:pPr>
            <w:pStyle w:val="TOC3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  <w:lang w:val="en-NL" w:eastAsia="en-GB"/>
            </w:rPr>
          </w:pPr>
          <w:hyperlink w:anchor="_Toc99486625" w:history="1">
            <w:r w:rsidRPr="005F2687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3.3 Уровень А1: подготовка входных данных</w:t>
            </w:r>
            <w:r w:rsidRPr="005F268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5F268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5F268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_Toc99486625 \h </w:instrText>
            </w:r>
            <w:r w:rsidRPr="005F268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5F268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5F268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14</w:t>
            </w:r>
            <w:r w:rsidRPr="005F268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26EECC67" w14:textId="77B3E348" w:rsidR="005F2687" w:rsidRPr="005F2687" w:rsidRDefault="005F2687">
          <w:pPr>
            <w:pStyle w:val="TOC3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  <w:lang w:val="en-NL" w:eastAsia="en-GB"/>
            </w:rPr>
          </w:pPr>
          <w:hyperlink w:anchor="_Toc99486626" w:history="1">
            <w:r w:rsidRPr="005F2687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3.4 Уровень А2: выделение и обработка кластеров ортологичных генов</w:t>
            </w:r>
            <w:r w:rsidRPr="005F268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5F268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5F268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_Toc99486626 \h </w:instrText>
            </w:r>
            <w:r w:rsidRPr="005F268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5F268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5F268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14</w:t>
            </w:r>
            <w:r w:rsidRPr="005F268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224596B" w14:textId="5A78062D" w:rsidR="005F2687" w:rsidRPr="005F2687" w:rsidRDefault="005F2687">
          <w:pPr>
            <w:pStyle w:val="TOC3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  <w:lang w:val="en-NL" w:eastAsia="en-GB"/>
            </w:rPr>
          </w:pPr>
          <w:hyperlink w:anchor="_Toc99486627" w:history="1">
            <w:r w:rsidRPr="005F2687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3.5 Уровень А3: подготовка данных для отчётов</w:t>
            </w:r>
            <w:r w:rsidRPr="005F268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5F268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5F268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_Toc99486627 \h </w:instrText>
            </w:r>
            <w:r w:rsidRPr="005F268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5F268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5F268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15</w:t>
            </w:r>
            <w:r w:rsidRPr="005F268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7873B15" w14:textId="16031AE7" w:rsidR="005F2687" w:rsidRPr="005F2687" w:rsidRDefault="005F2687">
          <w:pPr>
            <w:pStyle w:val="TOC3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  <w:lang w:val="en-NL" w:eastAsia="en-GB"/>
            </w:rPr>
          </w:pPr>
          <w:hyperlink w:anchor="_Toc99486628" w:history="1">
            <w:r w:rsidRPr="005F2687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3.6 Уровень А4: создание отчётов</w:t>
            </w:r>
            <w:r w:rsidRPr="005F268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5F268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5F268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_Toc99486628 \h </w:instrText>
            </w:r>
            <w:r w:rsidRPr="005F268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5F268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5F268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15</w:t>
            </w:r>
            <w:r w:rsidRPr="005F268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9F26CF8" w14:textId="1E850EBB" w:rsidR="005F2687" w:rsidRPr="005F2687" w:rsidRDefault="005F2687">
          <w:pPr>
            <w:pStyle w:val="TOC3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  <w:lang w:val="en-NL" w:eastAsia="en-GB"/>
            </w:rPr>
          </w:pPr>
          <w:hyperlink w:anchor="_Toc99486629" w:history="1">
            <w:r w:rsidRPr="005F2687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3.7 Выводы из структурного моделирования</w:t>
            </w:r>
            <w:r w:rsidRPr="005F268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5F268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5F268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_Toc99486629 \h </w:instrText>
            </w:r>
            <w:r w:rsidRPr="005F268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5F268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5F268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15</w:t>
            </w:r>
            <w:r w:rsidRPr="005F268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44B45DA" w14:textId="16ADCF9F" w:rsidR="005F2687" w:rsidRPr="005F2687" w:rsidRDefault="005F2687">
          <w:pPr>
            <w:pStyle w:val="TOC2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  <w:lang w:val="en-NL" w:eastAsia="en-GB"/>
            </w:rPr>
          </w:pPr>
          <w:hyperlink w:anchor="_Toc99486630" w:history="1">
            <w:r w:rsidRPr="005F2687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4. Детализация структурных диаграмм</w:t>
            </w:r>
            <w:r w:rsidRPr="005F268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5F268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5F268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_Toc99486630 \h </w:instrText>
            </w:r>
            <w:r w:rsidRPr="005F268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5F268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5F268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16</w:t>
            </w:r>
            <w:r w:rsidRPr="005F268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6C39B48" w14:textId="3806EA1E" w:rsidR="005F2687" w:rsidRPr="005F2687" w:rsidRDefault="005F2687">
          <w:pPr>
            <w:pStyle w:val="TOC2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  <w:lang w:val="en-NL" w:eastAsia="en-GB"/>
            </w:rPr>
          </w:pPr>
          <w:hyperlink w:anchor="_Toc99486631" w:history="1">
            <w:r w:rsidRPr="005F2687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5. Требования к ИС</w:t>
            </w:r>
            <w:r w:rsidRPr="005F268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5F268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5F268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_Toc99486631 \h </w:instrText>
            </w:r>
            <w:r w:rsidRPr="005F268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5F268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5F268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18</w:t>
            </w:r>
            <w:r w:rsidRPr="005F268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928DFE3" w14:textId="5D46F3D0" w:rsidR="005F2687" w:rsidRPr="005F2687" w:rsidRDefault="005F2687">
          <w:pPr>
            <w:pStyle w:val="TOC2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  <w:lang w:val="en-NL" w:eastAsia="en-GB"/>
            </w:rPr>
          </w:pPr>
          <w:hyperlink w:anchor="_Toc99486632" w:history="1">
            <w:r w:rsidRPr="005F2687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6. Требования к данным</w:t>
            </w:r>
            <w:r w:rsidRPr="005F268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5F268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5F268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_Toc99486632 \h </w:instrText>
            </w:r>
            <w:r w:rsidRPr="005F268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5F268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5F268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20</w:t>
            </w:r>
            <w:r w:rsidRPr="005F268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021F349" w14:textId="509C03E5" w:rsidR="005F2687" w:rsidRPr="005F2687" w:rsidRDefault="005F2687">
          <w:pPr>
            <w:pStyle w:val="TOC3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  <w:lang w:val="en-NL" w:eastAsia="en-GB"/>
            </w:rPr>
          </w:pPr>
          <w:hyperlink w:anchor="_Toc99486633" w:history="1">
            <w:r w:rsidRPr="005F2687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6.1 Требования к входным данным</w:t>
            </w:r>
            <w:r w:rsidRPr="005F268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5F268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5F268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_Toc99486633 \h </w:instrText>
            </w:r>
            <w:r w:rsidRPr="005F268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5F268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5F268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20</w:t>
            </w:r>
            <w:r w:rsidRPr="005F268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17F1FF9" w14:textId="551DB00A" w:rsidR="005F2687" w:rsidRPr="005F2687" w:rsidRDefault="005F2687">
          <w:pPr>
            <w:pStyle w:val="TOC3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  <w:lang w:val="en-NL" w:eastAsia="en-GB"/>
            </w:rPr>
          </w:pPr>
          <w:hyperlink w:anchor="_Toc99486634" w:history="1">
            <w:r w:rsidRPr="005F2687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6.2 Требования к выходным данным</w:t>
            </w:r>
            <w:r w:rsidRPr="005F268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5F268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5F268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_Toc99486634 \h </w:instrText>
            </w:r>
            <w:r w:rsidRPr="005F268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5F268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5F268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21</w:t>
            </w:r>
            <w:r w:rsidRPr="005F268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4FA4EE0" w14:textId="718233C0" w:rsidR="005F2687" w:rsidRPr="005F2687" w:rsidRDefault="005F2687">
          <w:pPr>
            <w:pStyle w:val="TOC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  <w:lang w:val="en-NL" w:eastAsia="en-GB"/>
            </w:rPr>
          </w:pPr>
          <w:hyperlink w:anchor="_Toc99486635" w:history="1">
            <w:r w:rsidRPr="005F2687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  <w:lang w:val="en-US"/>
              </w:rPr>
              <w:t>Г</w:t>
            </w:r>
            <w:r w:rsidRPr="005F2687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лава 2. Проектирование</w:t>
            </w:r>
            <w:r w:rsidRPr="005F268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5F268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5F268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_Toc99486635 \h </w:instrText>
            </w:r>
            <w:r w:rsidRPr="005F268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5F268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5F268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22</w:t>
            </w:r>
            <w:r w:rsidRPr="005F268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21B0C2CA" w14:textId="78F7883E" w:rsidR="005F2687" w:rsidRPr="005F2687" w:rsidRDefault="005F2687">
          <w:pPr>
            <w:pStyle w:val="TOC2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  <w:lang w:val="en-NL" w:eastAsia="en-GB"/>
            </w:rPr>
          </w:pPr>
          <w:hyperlink w:anchor="_Toc99486636" w:history="1">
            <w:r w:rsidRPr="005F2687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  <w:lang w:eastAsia="ru-RU"/>
              </w:rPr>
              <w:t>1. Проектирование архитектуры ИС</w:t>
            </w:r>
            <w:r w:rsidRPr="005F268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5F268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5F268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_Toc99486636 \h </w:instrText>
            </w:r>
            <w:r w:rsidRPr="005F268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5F268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5F268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22</w:t>
            </w:r>
            <w:r w:rsidRPr="005F268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52D89F0" w14:textId="4957BC76" w:rsidR="005F2687" w:rsidRPr="005F2687" w:rsidRDefault="005F2687">
          <w:pPr>
            <w:pStyle w:val="TOC3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  <w:lang w:val="en-NL" w:eastAsia="en-GB"/>
            </w:rPr>
          </w:pPr>
          <w:hyperlink w:anchor="_Toc99486637" w:history="1">
            <w:r w:rsidRPr="005F2687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1.1 Диаграмма компонент</w:t>
            </w:r>
            <w:r w:rsidRPr="005F268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5F268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5F268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_Toc99486637 \h </w:instrText>
            </w:r>
            <w:r w:rsidRPr="005F268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5F268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5F268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22</w:t>
            </w:r>
            <w:r w:rsidRPr="005F268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F118BC4" w14:textId="52268D62" w:rsidR="005F2687" w:rsidRPr="005F2687" w:rsidRDefault="005F2687">
          <w:pPr>
            <w:pStyle w:val="TOC3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  <w:lang w:val="en-NL" w:eastAsia="en-GB"/>
            </w:rPr>
          </w:pPr>
          <w:hyperlink w:anchor="_Toc99486638" w:history="1">
            <w:r w:rsidRPr="005F2687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1.2 Диаграмма компонент в расширенной нотации</w:t>
            </w:r>
            <w:r w:rsidRPr="005F268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5F268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5F268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_Toc99486638 \h </w:instrText>
            </w:r>
            <w:r w:rsidRPr="005F268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5F268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5F268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23</w:t>
            </w:r>
            <w:r w:rsidRPr="005F268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2F2B8DEF" w14:textId="5D65D1F7" w:rsidR="005F2687" w:rsidRPr="005F2687" w:rsidRDefault="005F2687">
          <w:pPr>
            <w:pStyle w:val="TOC2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  <w:lang w:val="en-NL" w:eastAsia="en-GB"/>
            </w:rPr>
          </w:pPr>
          <w:hyperlink w:anchor="_Toc99486639" w:history="1">
            <w:r w:rsidRPr="005F2687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2. Проектирование процессов ИС</w:t>
            </w:r>
            <w:r w:rsidRPr="005F268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5F268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5F268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_Toc99486639 \h </w:instrText>
            </w:r>
            <w:r w:rsidRPr="005F268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5F268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5F268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24</w:t>
            </w:r>
            <w:r w:rsidRPr="005F268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4F0D85A" w14:textId="464BE7CA" w:rsidR="005F2687" w:rsidRPr="005F2687" w:rsidRDefault="005F2687">
          <w:pPr>
            <w:pStyle w:val="TOC3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  <w:lang w:val="en-NL" w:eastAsia="en-GB"/>
            </w:rPr>
          </w:pPr>
          <w:hyperlink w:anchor="_Toc99486640" w:history="1">
            <w:r w:rsidRPr="005F2687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2.1 Процесс подготовки входных данных</w:t>
            </w:r>
            <w:r w:rsidRPr="005F268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5F268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5F268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_Toc99486640 \h </w:instrText>
            </w:r>
            <w:r w:rsidRPr="005F268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5F268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5F268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24</w:t>
            </w:r>
            <w:r w:rsidRPr="005F268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6A8B5F6" w14:textId="2178B3A7" w:rsidR="005F2687" w:rsidRPr="005F2687" w:rsidRDefault="005F2687">
          <w:pPr>
            <w:pStyle w:val="TOC3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  <w:lang w:val="en-NL" w:eastAsia="en-GB"/>
            </w:rPr>
          </w:pPr>
          <w:hyperlink w:anchor="_Toc99486641" w:history="1">
            <w:r w:rsidRPr="005F2687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2.2 Процесс выделения и обработки кластеров ортологичных генов</w:t>
            </w:r>
            <w:r w:rsidRPr="005F268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5F268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5F268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_Toc99486641 \h </w:instrText>
            </w:r>
            <w:r w:rsidRPr="005F268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5F268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5F268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24</w:t>
            </w:r>
            <w:r w:rsidRPr="005F268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15959DC" w14:textId="072BC1FC" w:rsidR="005F2687" w:rsidRPr="005F2687" w:rsidRDefault="005F2687">
          <w:pPr>
            <w:pStyle w:val="TOC3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  <w:lang w:val="en-NL" w:eastAsia="en-GB"/>
            </w:rPr>
          </w:pPr>
          <w:hyperlink w:anchor="_Toc99486642" w:history="1">
            <w:r w:rsidRPr="005F2687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2.3 Процесс подготовки данных для отчётов</w:t>
            </w:r>
            <w:r w:rsidRPr="005F268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5F268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5F268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_Toc99486642 \h </w:instrText>
            </w:r>
            <w:r w:rsidRPr="005F268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5F268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5F268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25</w:t>
            </w:r>
            <w:r w:rsidRPr="005F268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BD92F4E" w14:textId="6051232D" w:rsidR="005F2687" w:rsidRPr="005F2687" w:rsidRDefault="005F2687">
          <w:pPr>
            <w:pStyle w:val="TOC3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  <w:lang w:val="en-NL" w:eastAsia="en-GB"/>
            </w:rPr>
          </w:pPr>
          <w:hyperlink w:anchor="_Toc99486643" w:history="1">
            <w:r w:rsidRPr="005F2687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2.4</w:t>
            </w:r>
            <w:r w:rsidRPr="005F2687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  <w:lang w:val="en-US"/>
              </w:rPr>
              <w:t xml:space="preserve"> </w:t>
            </w:r>
            <w:r w:rsidRPr="005F2687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Процесс создания отчётов</w:t>
            </w:r>
            <w:r w:rsidRPr="005F268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5F268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5F268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_Toc99486643 \h </w:instrText>
            </w:r>
            <w:r w:rsidRPr="005F268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5F268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5F268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25</w:t>
            </w:r>
            <w:r w:rsidRPr="005F268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5F889C5" w14:textId="056D1D46" w:rsidR="005F2687" w:rsidRPr="005F2687" w:rsidRDefault="005F2687">
          <w:pPr>
            <w:pStyle w:val="TOC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  <w:lang w:val="en-NL" w:eastAsia="en-GB"/>
            </w:rPr>
          </w:pPr>
          <w:hyperlink w:anchor="_Toc99486644" w:history="1">
            <w:r w:rsidRPr="005F2687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Глава 3. Разработка и тестирование</w:t>
            </w:r>
            <w:r w:rsidRPr="005F268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5F268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5F268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_Toc99486644 \h </w:instrText>
            </w:r>
            <w:r w:rsidRPr="005F268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5F268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5F268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26</w:t>
            </w:r>
            <w:r w:rsidRPr="005F268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ACA1A83" w14:textId="28803D3D" w:rsidR="005F2687" w:rsidRPr="005F2687" w:rsidRDefault="005F2687">
          <w:pPr>
            <w:pStyle w:val="TOC2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  <w:lang w:val="en-NL" w:eastAsia="en-GB"/>
            </w:rPr>
          </w:pPr>
          <w:hyperlink w:anchor="_Toc99486645" w:history="1">
            <w:r w:rsidRPr="005F2687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  <w:lang w:eastAsia="ru-RU"/>
              </w:rPr>
              <w:t>1. Принципы разработки конвейеров для анализа данных</w:t>
            </w:r>
            <w:r w:rsidRPr="005F268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5F268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5F268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_Toc99486645 \h </w:instrText>
            </w:r>
            <w:r w:rsidRPr="005F268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5F268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5F268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26</w:t>
            </w:r>
            <w:r w:rsidRPr="005F268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6680C86" w14:textId="117CF75B" w:rsidR="005F2687" w:rsidRPr="005F2687" w:rsidRDefault="005F2687">
          <w:pPr>
            <w:pStyle w:val="TOC2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  <w:lang w:val="en-NL" w:eastAsia="en-GB"/>
            </w:rPr>
          </w:pPr>
          <w:hyperlink w:anchor="_Toc99486646" w:history="1">
            <w:r w:rsidRPr="005F2687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2. Разработка конвейера для анализа данных</w:t>
            </w:r>
            <w:r w:rsidRPr="005F268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5F268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5F268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_Toc99486646 \h </w:instrText>
            </w:r>
            <w:r w:rsidRPr="005F268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5F268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5F268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27</w:t>
            </w:r>
            <w:r w:rsidRPr="005F268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0B5511D" w14:textId="7A2693D2" w:rsidR="005F2687" w:rsidRPr="005F2687" w:rsidRDefault="005F2687">
          <w:pPr>
            <w:pStyle w:val="TOC2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  <w:lang w:val="en-NL" w:eastAsia="en-GB"/>
            </w:rPr>
          </w:pPr>
          <w:hyperlink w:anchor="_Toc99486647" w:history="1">
            <w:r w:rsidRPr="005F2687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3. Тестирование</w:t>
            </w:r>
            <w:r w:rsidRPr="005F268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5F268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5F268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_Toc99486647 \h </w:instrText>
            </w:r>
            <w:r w:rsidRPr="005F268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5F268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5F268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27</w:t>
            </w:r>
            <w:r w:rsidRPr="005F268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6F5969B" w14:textId="26248A31" w:rsidR="005F2687" w:rsidRPr="005F2687" w:rsidRDefault="005F2687">
          <w:pPr>
            <w:pStyle w:val="TOC3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  <w:lang w:val="en-NL" w:eastAsia="en-GB"/>
            </w:rPr>
          </w:pPr>
          <w:hyperlink w:anchor="_Toc99486648" w:history="1">
            <w:r w:rsidRPr="005F2687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3.1 Запуск программы</w:t>
            </w:r>
            <w:r w:rsidRPr="005F268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5F268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5F268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_Toc99486648 \h </w:instrText>
            </w:r>
            <w:r w:rsidRPr="005F268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5F268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5F268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27</w:t>
            </w:r>
            <w:r w:rsidRPr="005F268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269FA6AE" w14:textId="7E6ED8A2" w:rsidR="005F2687" w:rsidRPr="005F2687" w:rsidRDefault="005F2687">
          <w:pPr>
            <w:pStyle w:val="TOC3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  <w:lang w:val="en-NL" w:eastAsia="en-GB"/>
            </w:rPr>
          </w:pPr>
          <w:hyperlink w:anchor="_Toc99486649" w:history="1">
            <w:r w:rsidRPr="005F2687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3.2 Отчёт с филогенетическим деревом</w:t>
            </w:r>
            <w:r w:rsidRPr="005F268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5F268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5F268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_Toc99486649 \h </w:instrText>
            </w:r>
            <w:r w:rsidRPr="005F268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5F268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5F268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29</w:t>
            </w:r>
            <w:r w:rsidRPr="005F268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5CA2A0A" w14:textId="5F7B323F" w:rsidR="005F2687" w:rsidRPr="005F2687" w:rsidRDefault="005F2687">
          <w:pPr>
            <w:pStyle w:val="TOC3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  <w:lang w:val="en-NL" w:eastAsia="en-GB"/>
            </w:rPr>
          </w:pPr>
          <w:hyperlink w:anchor="_Toc99486650" w:history="1">
            <w:r w:rsidRPr="005F2687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3.3 Гены под отбором</w:t>
            </w:r>
            <w:r w:rsidRPr="005F268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5F268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5F268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_Toc99486650 \h </w:instrText>
            </w:r>
            <w:r w:rsidRPr="005F268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5F268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5F268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30</w:t>
            </w:r>
            <w:r w:rsidRPr="005F268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7BBB0C0" w14:textId="3D32C2A8" w:rsidR="005F2687" w:rsidRPr="005F2687" w:rsidRDefault="005F2687">
          <w:pPr>
            <w:pStyle w:val="TOC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  <w:lang w:val="en-NL" w:eastAsia="en-GB"/>
            </w:rPr>
          </w:pPr>
          <w:hyperlink w:anchor="_Toc99486651" w:history="1">
            <w:r w:rsidRPr="005F2687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Заключение</w:t>
            </w:r>
            <w:r w:rsidRPr="005F268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5F268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5F268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_Toc99486651 \h </w:instrText>
            </w:r>
            <w:r w:rsidRPr="005F268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5F268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5F268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31</w:t>
            </w:r>
            <w:r w:rsidRPr="005F268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6789DE7" w14:textId="177A0D26" w:rsidR="005F2687" w:rsidRPr="005F2687" w:rsidRDefault="005F2687">
          <w:pPr>
            <w:pStyle w:val="TOC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  <w:lang w:val="en-NL" w:eastAsia="en-GB"/>
            </w:rPr>
          </w:pPr>
          <w:hyperlink w:anchor="_Toc99486652" w:history="1">
            <w:r w:rsidRPr="005F2687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Библиографический список</w:t>
            </w:r>
            <w:r w:rsidRPr="005F268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5F268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5F268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_Toc99486652 \h </w:instrText>
            </w:r>
            <w:r w:rsidRPr="005F268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5F268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5F268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32</w:t>
            </w:r>
            <w:r w:rsidRPr="005F268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C4E6CD3" w14:textId="0C0FAFFA" w:rsidR="005F2687" w:rsidRDefault="005F2687">
          <w:pPr>
            <w:pStyle w:val="TOC1"/>
            <w:tabs>
              <w:tab w:val="right" w:leader="dot" w:pos="9345"/>
            </w:tabs>
            <w:rPr>
              <w:rFonts w:eastAsiaTheme="minorEastAsia"/>
              <w:noProof/>
              <w:sz w:val="24"/>
              <w:szCs w:val="24"/>
              <w:lang w:val="en-NL" w:eastAsia="en-GB"/>
            </w:rPr>
          </w:pPr>
          <w:hyperlink w:anchor="_Toc99486653" w:history="1">
            <w:r w:rsidRPr="005F2687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ПРИЛОЖЕНИЕ A</w:t>
            </w:r>
            <w:r w:rsidRPr="005F268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5F268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5F268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_Toc99486653 \h </w:instrText>
            </w:r>
            <w:r w:rsidRPr="005F268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5F268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5F268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33</w:t>
            </w:r>
            <w:r w:rsidRPr="005F268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8352E79" w14:textId="47B1C68D" w:rsidR="00586A9D" w:rsidRPr="00586A9D" w:rsidRDefault="00586A9D" w:rsidP="00586A9D">
          <w:r>
            <w:rPr>
              <w:b/>
              <w:bCs/>
            </w:rPr>
            <w:fldChar w:fldCharType="end"/>
          </w:r>
        </w:p>
      </w:sdtContent>
    </w:sdt>
    <w:bookmarkStart w:id="5" w:name="_Toc67691434" w:displacedByCustomXml="prev"/>
    <w:bookmarkEnd w:id="5" w:displacedByCustomXml="prev"/>
    <w:p w14:paraId="72E5F4FB" w14:textId="5ED95057" w:rsidR="002048EB" w:rsidRDefault="002048EB" w:rsidP="00DD4957">
      <w:pPr>
        <w:pStyle w:val="1-"/>
      </w:pPr>
      <w:bookmarkStart w:id="6" w:name="_Toc99486617"/>
      <w:r w:rsidRPr="00431E10">
        <w:lastRenderedPageBreak/>
        <w:t>Введение</w:t>
      </w:r>
      <w:bookmarkEnd w:id="6"/>
    </w:p>
    <w:p w14:paraId="25055C36" w14:textId="77777777" w:rsidR="002F3070" w:rsidRDefault="002C38B2" w:rsidP="002F3070">
      <w:pPr>
        <w:pStyle w:val="a7"/>
      </w:pPr>
      <w:r>
        <w:t xml:space="preserve">Биоинформатика </w:t>
      </w:r>
      <w:r w:rsidRPr="002C38B2">
        <w:t>— междисциплинарная область, объединяющая общую биологию, молекулярную биологию, кибернетику, генетику, химию, компьютерные науки, математику и статистику.</w:t>
      </w:r>
      <w:r>
        <w:t xml:space="preserve"> Последние 20 лет на фоне развития информационных и биологических технологий эта область очень бурно развивалась и двигала вперёд не только фундаментальную наук</w:t>
      </w:r>
      <w:r w:rsidR="009B1487">
        <w:t>у</w:t>
      </w:r>
      <w:r>
        <w:t xml:space="preserve">, но и индустрию: от досконального изучения </w:t>
      </w:r>
      <w:r w:rsidR="00D10628">
        <w:t xml:space="preserve">эволюционной </w:t>
      </w:r>
      <w:r w:rsidR="009B1487">
        <w:t xml:space="preserve">истории </w:t>
      </w:r>
      <w:r>
        <w:t>самых разных вид</w:t>
      </w:r>
      <w:r w:rsidR="009B1487">
        <w:t>ов</w:t>
      </w:r>
      <w:r>
        <w:t xml:space="preserve"> организмов </w:t>
      </w:r>
      <w:r w:rsidR="009B1487">
        <w:t>до персонализированного подбора противораковой терапии на основе генетических данных пациента.</w:t>
      </w:r>
      <w:r w:rsidR="00FB659D">
        <w:t xml:space="preserve"> </w:t>
      </w:r>
      <w:r w:rsidR="00B8399D">
        <w:t>Среди прочего</w:t>
      </w:r>
      <w:r w:rsidR="00FB659D">
        <w:t xml:space="preserve"> биоинформатика перевернула филогенетику, </w:t>
      </w:r>
      <w:r w:rsidR="00FB659D" w:rsidRPr="00FB659D">
        <w:t>область биологической систематики, которая занимается выявлением и прояснением эволюционных взаимоотношений среди разных видов жизни на Земле</w:t>
      </w:r>
      <w:r w:rsidR="00B8399D">
        <w:t>, сделав её наукой о больших молекулярных данных.</w:t>
      </w:r>
    </w:p>
    <w:p w14:paraId="3294A2B9" w14:textId="0AE5D575" w:rsidR="002048EB" w:rsidRPr="00B05A43" w:rsidRDefault="005D13F0" w:rsidP="00B05A43">
      <w:pPr>
        <w:pStyle w:val="a7"/>
      </w:pPr>
      <w:r>
        <w:t>Несмотря на многочисленные преимущества, и</w:t>
      </w:r>
      <w:r w:rsidR="002F3070">
        <w:t>дея использовать биоинформатические методы в филогенетике привел</w:t>
      </w:r>
      <w:r w:rsidR="00B05A43">
        <w:t xml:space="preserve">а к появлению </w:t>
      </w:r>
      <w:r>
        <w:t xml:space="preserve">существенной проблемы в виде существования </w:t>
      </w:r>
      <w:r w:rsidR="00B05A43">
        <w:t xml:space="preserve">множества </w:t>
      </w:r>
      <w:r>
        <w:t>узко</w:t>
      </w:r>
      <w:r w:rsidR="00B05A43">
        <w:t>специальных программ, разработанных не связанными друг с другом коллективами учёных</w:t>
      </w:r>
      <w:r>
        <w:t>, и результаты работы которых необходимо объединять для получения содержательных выводов</w:t>
      </w:r>
      <w:r w:rsidR="00B05A43">
        <w:t xml:space="preserve">. </w:t>
      </w:r>
      <w:r>
        <w:t xml:space="preserve">Узкая специализация программ связана со </w:t>
      </w:r>
      <w:r w:rsidR="00B05A43">
        <w:t>сложност</w:t>
      </w:r>
      <w:r>
        <w:t>ью</w:t>
      </w:r>
      <w:r w:rsidR="00B05A43">
        <w:t xml:space="preserve"> решаемых в филогенетике задач</w:t>
      </w:r>
      <w:r>
        <w:t>: к</w:t>
      </w:r>
      <w:r w:rsidR="00B05A43">
        <w:t xml:space="preserve">аждая программа </w:t>
      </w:r>
      <w:r>
        <w:t xml:space="preserve">хорошо </w:t>
      </w:r>
      <w:r w:rsidR="00B05A43">
        <w:t>решает свою небольшую</w:t>
      </w:r>
      <w:r>
        <w:t xml:space="preserve">, но сложную </w:t>
      </w:r>
      <w:r w:rsidR="00B05A43">
        <w:t>задачу</w:t>
      </w:r>
      <w:r w:rsidR="00F82E32">
        <w:t>. Для</w:t>
      </w:r>
      <w:r w:rsidR="00B05A43">
        <w:t xml:space="preserve"> проведения полноценного исследования необходимо последовательно запустить несколько программ, </w:t>
      </w:r>
      <w:r w:rsidR="00F82E32">
        <w:t>подавая на</w:t>
      </w:r>
      <w:r w:rsidR="002048EB" w:rsidRPr="003659CA">
        <w:t xml:space="preserve"> вход каждой последующей программы</w:t>
      </w:r>
      <w:r w:rsidR="00F82E32">
        <w:t xml:space="preserve"> </w:t>
      </w:r>
      <w:r w:rsidR="002048EB" w:rsidRPr="003659CA">
        <w:t xml:space="preserve">файлы, полученные предыдущими программами. </w:t>
      </w:r>
      <w:r w:rsidR="008928C7">
        <w:t>В</w:t>
      </w:r>
      <w:r w:rsidR="002048EB" w:rsidRPr="003659CA">
        <w:t xml:space="preserve"> ряде случаев передаваемые между программами файлы необходимо </w:t>
      </w:r>
      <w:r w:rsidR="008928C7">
        <w:t xml:space="preserve">дополнительно </w:t>
      </w:r>
      <w:r w:rsidR="002048EB" w:rsidRPr="003659CA">
        <w:t>преобразовывать вручную, поскольку формат выхода и входа разных программ не всегда согласован</w:t>
      </w:r>
      <w:r w:rsidR="008928C7">
        <w:t>.</w:t>
      </w:r>
    </w:p>
    <w:p w14:paraId="0B3373DE" w14:textId="145286CF" w:rsidR="002048EB" w:rsidRDefault="002048EB" w:rsidP="002048EB">
      <w:pPr>
        <w:pStyle w:val="a7"/>
      </w:pPr>
      <w:r w:rsidRPr="008928C7">
        <w:t xml:space="preserve">Предлагаемое решение </w:t>
      </w:r>
      <w:r w:rsidR="008928C7" w:rsidRPr="008928C7">
        <w:t xml:space="preserve">описанной выше </w:t>
      </w:r>
      <w:r w:rsidRPr="008928C7">
        <w:t xml:space="preserve">проблемы: разработать </w:t>
      </w:r>
      <w:r w:rsidR="00C86012">
        <w:t xml:space="preserve">информационную </w:t>
      </w:r>
      <w:r w:rsidRPr="008928C7">
        <w:t>систему</w:t>
      </w:r>
      <w:r w:rsidR="00C86012">
        <w:t xml:space="preserve"> (ИС)</w:t>
      </w:r>
      <w:r w:rsidRPr="008928C7">
        <w:t xml:space="preserve">, осуществляющую последовательный запуск специальных программ и промежуточное преобразование файлов автоматически </w:t>
      </w:r>
      <w:r w:rsidR="008928C7" w:rsidRPr="008928C7">
        <w:t xml:space="preserve">в соответствии с </w:t>
      </w:r>
      <w:r w:rsidRPr="008928C7">
        <w:t>паттерн</w:t>
      </w:r>
      <w:r w:rsidR="008928C7" w:rsidRPr="008928C7">
        <w:t>ом</w:t>
      </w:r>
      <w:r w:rsidRPr="008928C7">
        <w:t xml:space="preserve"> проектирования "</w:t>
      </w:r>
      <w:hyperlink r:id="rId8" w:tgtFrame="_blank" w:history="1">
        <w:r w:rsidRPr="008928C7">
          <w:t>Конвейер</w:t>
        </w:r>
      </w:hyperlink>
      <w:r w:rsidRPr="008928C7">
        <w:t>".</w:t>
      </w:r>
      <w:r w:rsidRPr="003659CA">
        <w:t xml:space="preserve"> </w:t>
      </w:r>
      <w:r w:rsidR="00C86012">
        <w:t xml:space="preserve">Такая </w:t>
      </w:r>
      <w:r w:rsidRPr="003659CA">
        <w:t>ИС будет значительно экономить время исследователей</w:t>
      </w:r>
      <w:r w:rsidR="00C86012">
        <w:t xml:space="preserve"> и сокращать количество допускаемых ошибок при запуске программ и преобразовании файлов.</w:t>
      </w:r>
    </w:p>
    <w:p w14:paraId="44FA61A7" w14:textId="606674CB" w:rsidR="00087376" w:rsidRDefault="00B91BED" w:rsidP="00CC1215">
      <w:pPr>
        <w:pStyle w:val="a7"/>
      </w:pPr>
      <w:r>
        <w:t xml:space="preserve">Актуальность разработки ИС для автоматизации филогенетического исследования геномов обусловлена потребностью исследователей в существовании такой </w:t>
      </w:r>
      <w:r>
        <w:lastRenderedPageBreak/>
        <w:t>системы. На момент написания этой работы мне не удалось найти в открытом доступе систему, позволяющую полностью автоматизировать филогенетическое исследование геномов.</w:t>
      </w:r>
    </w:p>
    <w:p w14:paraId="2180DED7" w14:textId="5E78E49F" w:rsidR="00633CC0" w:rsidRDefault="00633CC0" w:rsidP="00633CC0">
      <w:pPr>
        <w:pStyle w:val="a7"/>
      </w:pPr>
      <w:r>
        <w:t xml:space="preserve">Объект исследования – процесс </w:t>
      </w:r>
      <w:r>
        <w:t>филогенетического исследования геномов</w:t>
      </w:r>
      <w:r>
        <w:t>.</w:t>
      </w:r>
    </w:p>
    <w:p w14:paraId="67F198EC" w14:textId="64072844" w:rsidR="00633CC0" w:rsidRDefault="00633CC0" w:rsidP="00633CC0">
      <w:pPr>
        <w:pStyle w:val="a7"/>
      </w:pPr>
      <w:r>
        <w:t>Предмет исследования – информационная система для автоматизации процесса филогенетического исследования геномов.</w:t>
      </w:r>
    </w:p>
    <w:p w14:paraId="3A848621" w14:textId="302F4169" w:rsidR="00633CC0" w:rsidRDefault="00633CC0" w:rsidP="00633CC0">
      <w:pPr>
        <w:pStyle w:val="a7"/>
      </w:pPr>
      <w:r>
        <w:t>Цель – разработка информационной системы для автоматизации процесса филогенетического исследования геномов.</w:t>
      </w:r>
    </w:p>
    <w:p w14:paraId="55D0AE52" w14:textId="77777777" w:rsidR="006207A2" w:rsidRDefault="006207A2" w:rsidP="006207A2">
      <w:pPr>
        <w:pStyle w:val="a7"/>
      </w:pPr>
      <w:r>
        <w:t>Задачи:</w:t>
      </w:r>
    </w:p>
    <w:p w14:paraId="41BC66E4" w14:textId="77777777" w:rsidR="006207A2" w:rsidRDefault="006207A2" w:rsidP="006207A2">
      <w:pPr>
        <w:pStyle w:val="a0"/>
      </w:pPr>
      <w:r>
        <w:t>Провести анализ процесса филогенетического исследования геномов;</w:t>
      </w:r>
    </w:p>
    <w:p w14:paraId="73C41044" w14:textId="77777777" w:rsidR="006207A2" w:rsidRDefault="006207A2" w:rsidP="006207A2">
      <w:pPr>
        <w:pStyle w:val="a0"/>
      </w:pPr>
      <w:r>
        <w:t>сформировать требования к ИС для автоматизации филогенетического исследования геномов;</w:t>
      </w:r>
    </w:p>
    <w:p w14:paraId="43B0FFEE" w14:textId="77777777" w:rsidR="006207A2" w:rsidRDefault="006207A2" w:rsidP="006207A2">
      <w:pPr>
        <w:pStyle w:val="a0"/>
      </w:pPr>
      <w:r>
        <w:t>спроектировать ИС для автоматизации филогенетического исследования геномов;</w:t>
      </w:r>
    </w:p>
    <w:p w14:paraId="559B7F03" w14:textId="744D91EF" w:rsidR="00633CC0" w:rsidRPr="006207A2" w:rsidRDefault="006207A2" w:rsidP="006207A2">
      <w:pPr>
        <w:pStyle w:val="a0"/>
      </w:pPr>
      <w:r>
        <w:t xml:space="preserve">реализовать и протестировать </w:t>
      </w:r>
      <w:r w:rsidR="00B92292">
        <w:t>приложение</w:t>
      </w:r>
      <w:r>
        <w:t>.</w:t>
      </w:r>
    </w:p>
    <w:p w14:paraId="5561BC47" w14:textId="3740DB9E" w:rsidR="00633CC0" w:rsidRPr="004F3210" w:rsidRDefault="006207A2" w:rsidP="004F3210">
      <w:pPr>
        <w:pStyle w:val="a7"/>
        <w:rPr>
          <w:lang w:val="en-NL"/>
        </w:rPr>
      </w:pPr>
      <w:r>
        <w:t xml:space="preserve">Для реализации приложения будут использоваться </w:t>
      </w:r>
      <w:r w:rsidRPr="00BE6AC6">
        <w:t>язык программирования</w:t>
      </w:r>
      <w:r>
        <w:t xml:space="preserve"> </w:t>
      </w:r>
      <w:r w:rsidR="00C11186">
        <w:rPr>
          <w:lang w:val="en-US"/>
        </w:rPr>
        <w:t>Python</w:t>
      </w:r>
      <w:r>
        <w:t xml:space="preserve">, </w:t>
      </w:r>
      <w:r w:rsidRPr="00BE6AC6">
        <w:t>интегрированн</w:t>
      </w:r>
      <w:r>
        <w:t>ая</w:t>
      </w:r>
      <w:r w:rsidRPr="00BE6AC6">
        <w:t xml:space="preserve"> сред</w:t>
      </w:r>
      <w:r>
        <w:t>а</w:t>
      </w:r>
      <w:r w:rsidRPr="00BE6AC6">
        <w:t xml:space="preserve"> разработки программного обеспечения</w:t>
      </w:r>
      <w:r>
        <w:t xml:space="preserve"> </w:t>
      </w:r>
      <w:r w:rsidR="00C11186">
        <w:rPr>
          <w:lang w:val="en-US"/>
        </w:rPr>
        <w:t>PyCharm</w:t>
      </w:r>
      <w:r>
        <w:t xml:space="preserve">, </w:t>
      </w:r>
      <w:r w:rsidR="00C11186">
        <w:t>с</w:t>
      </w:r>
      <w:r w:rsidR="00C11186" w:rsidRPr="00C11186">
        <w:t>истема</w:t>
      </w:r>
      <w:r w:rsidR="00C11186" w:rsidRPr="00C11186">
        <w:t xml:space="preserve"> управления </w:t>
      </w:r>
      <w:r w:rsidR="00C11186">
        <w:t xml:space="preserve">рабочими </w:t>
      </w:r>
      <w:r w:rsidR="00C11186" w:rsidRPr="00C11186">
        <w:t>процесс</w:t>
      </w:r>
      <w:r w:rsidR="00C11186">
        <w:t>ами</w:t>
      </w:r>
      <w:r w:rsidR="00C11186" w:rsidRPr="00C11186">
        <w:t xml:space="preserve"> </w:t>
      </w:r>
      <w:r w:rsidR="00C11186">
        <w:t xml:space="preserve">и </w:t>
      </w:r>
      <w:r w:rsidR="00C11186" w:rsidRPr="00C11186">
        <w:t xml:space="preserve">инструмент для создания воспроизводимых и масштабируемых </w:t>
      </w:r>
      <w:r w:rsidR="00C11186">
        <w:t xml:space="preserve">конвейеров для </w:t>
      </w:r>
      <w:r w:rsidR="00C11186" w:rsidRPr="00C11186">
        <w:t>анализ</w:t>
      </w:r>
      <w:r w:rsidR="00C11186">
        <w:t>а</w:t>
      </w:r>
      <w:r w:rsidR="00C11186" w:rsidRPr="00C11186">
        <w:t xml:space="preserve"> данных</w:t>
      </w:r>
      <w:r w:rsidR="00C11186">
        <w:t xml:space="preserve"> </w:t>
      </w:r>
      <w:proofErr w:type="spellStart"/>
      <w:r w:rsidR="00C11186" w:rsidRPr="00C11186">
        <w:t>Snakemake</w:t>
      </w:r>
      <w:proofErr w:type="spellEnd"/>
      <w:r w:rsidR="00C11186" w:rsidRPr="00C11186">
        <w:t>.</w:t>
      </w:r>
    </w:p>
    <w:p w14:paraId="6CB20113" w14:textId="77777777" w:rsidR="00274406" w:rsidRPr="00274406" w:rsidRDefault="00274406" w:rsidP="00677364">
      <w:pPr>
        <w:pStyle w:val="1-"/>
      </w:pPr>
      <w:bookmarkStart w:id="7" w:name="_Toc99486618"/>
      <w:r w:rsidRPr="00274406">
        <w:lastRenderedPageBreak/>
        <w:t>Глоссарий</w:t>
      </w:r>
      <w:bookmarkEnd w:id="7"/>
    </w:p>
    <w:p w14:paraId="03E02C38" w14:textId="77777777" w:rsidR="00274406" w:rsidRPr="00274406" w:rsidRDefault="00274406" w:rsidP="00677364">
      <w:pPr>
        <w:pStyle w:val="a0"/>
      </w:pPr>
      <w:r w:rsidRPr="00274406">
        <w:t xml:space="preserve">Геном — совокупность </w:t>
      </w:r>
      <w:hyperlink r:id="rId9" w:tooltip="Наследственность" w:history="1">
        <w:r w:rsidRPr="00274406">
          <w:t>наследственного</w:t>
        </w:r>
      </w:hyperlink>
      <w:r w:rsidRPr="00274406">
        <w:t xml:space="preserve"> материала, заключённого в </w:t>
      </w:r>
      <w:hyperlink r:id="rId10" w:tooltip="Клетка" w:history="1">
        <w:r w:rsidRPr="00274406">
          <w:t>клетке</w:t>
        </w:r>
      </w:hyperlink>
      <w:r w:rsidRPr="00274406">
        <w:t xml:space="preserve"> организма. В рамках системы будет представлен в виде текстового файла.</w:t>
      </w:r>
    </w:p>
    <w:p w14:paraId="4A0D0CA0" w14:textId="77777777" w:rsidR="00274406" w:rsidRPr="00274406" w:rsidRDefault="00274406" w:rsidP="00677364">
      <w:pPr>
        <w:pStyle w:val="a0"/>
      </w:pPr>
      <w:r w:rsidRPr="00274406">
        <w:t>Аннотация генома — это определение кодирующих и регуляторных последовательностей ДНК в геноме. Например, белковых генов. Выполняется с помощью специальных программ.</w:t>
      </w:r>
    </w:p>
    <w:p w14:paraId="71AA3D60" w14:textId="77777777" w:rsidR="00274406" w:rsidRPr="00274406" w:rsidRDefault="00274406" w:rsidP="00677364">
      <w:pPr>
        <w:pStyle w:val="a0"/>
      </w:pPr>
      <w:r w:rsidRPr="00274406">
        <w:t>Последовательность гена — описание химического состава гена в виде текстовой последовательности на четырёхбуквенном алфавите, где каждая буква соответствует одному нуклеотиду.</w:t>
      </w:r>
    </w:p>
    <w:p w14:paraId="2B017141" w14:textId="77777777" w:rsidR="00274406" w:rsidRPr="00274406" w:rsidRDefault="00274406" w:rsidP="00677364">
      <w:pPr>
        <w:pStyle w:val="a0"/>
      </w:pPr>
      <w:r w:rsidRPr="00274406">
        <w:t>Последовательность белка — описание химического состава белка в виде текстовой последовательности на двадцати-буквенном алфавите, где каждая буква соответствует одной аминокислоте.</w:t>
      </w:r>
    </w:p>
    <w:p w14:paraId="71629B4F" w14:textId="77777777" w:rsidR="00274406" w:rsidRPr="00274406" w:rsidRDefault="00274406" w:rsidP="00677364">
      <w:pPr>
        <w:pStyle w:val="a0"/>
      </w:pPr>
      <w:r w:rsidRPr="00274406">
        <w:t>Кластеризация белков (белковых последовательностей) — задача группировки множества последовательностей белков на подмножества (кластеры) таким образом, чтобы последовательности из одного кластера были более похожи друг на друга, чем на последовательности из других кластеров. В результате решения этой задачи определяются кластеры ортологичных групп белков (КОГ).</w:t>
      </w:r>
    </w:p>
    <w:p w14:paraId="6EED1796" w14:textId="7A857C3E" w:rsidR="00274406" w:rsidRPr="00274406" w:rsidRDefault="00274406" w:rsidP="00677364">
      <w:pPr>
        <w:pStyle w:val="a0"/>
      </w:pPr>
      <w:proofErr w:type="spellStart"/>
      <w:r w:rsidRPr="00274406">
        <w:t>Ортологичные</w:t>
      </w:r>
      <w:proofErr w:type="spellEnd"/>
      <w:r w:rsidRPr="00274406">
        <w:t xml:space="preserve"> гены (белки) </w:t>
      </w:r>
      <w:r w:rsidR="00BD7E74" w:rsidRPr="00274406">
        <w:t xml:space="preserve">— </w:t>
      </w:r>
      <w:r w:rsidRPr="00274406">
        <w:t xml:space="preserve">гены (белки), которые в ходе эволюции произошли от общего предка. Гены (белки) считаются </w:t>
      </w:r>
      <w:proofErr w:type="spellStart"/>
      <w:r w:rsidRPr="00274406">
        <w:t>ортологичными</w:t>
      </w:r>
      <w:proofErr w:type="spellEnd"/>
      <w:r w:rsidRPr="00274406">
        <w:t>, если их последовательности похожи на статистически значимом уровне. Поиск ортологичных генов – важная задача эволюционной биологии.</w:t>
      </w:r>
    </w:p>
    <w:p w14:paraId="50C690E8" w14:textId="286053C3" w:rsidR="00274406" w:rsidRPr="00274406" w:rsidRDefault="00274406" w:rsidP="00677364">
      <w:pPr>
        <w:pStyle w:val="a0"/>
      </w:pPr>
      <w:r w:rsidRPr="0093149D">
        <w:t>Выравнивание последовательностей</w:t>
      </w:r>
      <w:r w:rsidR="00BD7E74">
        <w:t xml:space="preserve"> </w:t>
      </w:r>
      <w:r w:rsidR="00BD7E74" w:rsidRPr="00274406">
        <w:t>—</w:t>
      </w:r>
      <w:r w:rsidR="00BD7E74">
        <w:t xml:space="preserve"> </w:t>
      </w:r>
      <w:proofErr w:type="spellStart"/>
      <w:r w:rsidR="00BD7E74" w:rsidRPr="00BD7E74">
        <w:t>биоинформатический</w:t>
      </w:r>
      <w:proofErr w:type="spellEnd"/>
      <w:r w:rsidR="00BD7E74" w:rsidRPr="00BD7E74">
        <w:t xml:space="preserve"> метод, основанный на размещении двух или более последовательностей мономеров ДНК, РНК или белков друг под другом таким образом, чтобы легко увидеть сходные участки в этих последовательностях. Сходство первичных структур двух молекул может отражать их функциональные, структурные или эволюционные взаимосвязи</w:t>
      </w:r>
      <w:r w:rsidR="0093149D">
        <w:t xml:space="preserve"> [</w:t>
      </w:r>
      <w:r w:rsidR="0093149D" w:rsidRPr="0093149D">
        <w:t>7]</w:t>
      </w:r>
      <w:r w:rsidR="0093149D">
        <w:t>.</w:t>
      </w:r>
    </w:p>
    <w:p w14:paraId="7BB2172D" w14:textId="531AD845" w:rsidR="008F13E8" w:rsidRDefault="00536F18" w:rsidP="008F13E8">
      <w:pPr>
        <w:pStyle w:val="1-"/>
      </w:pPr>
      <w:bookmarkStart w:id="8" w:name="_Toc99486619"/>
      <w:r>
        <w:lastRenderedPageBreak/>
        <w:t xml:space="preserve">Глава 1. </w:t>
      </w:r>
      <w:r w:rsidR="00582E19">
        <w:t>Анализ предметной области</w:t>
      </w:r>
      <w:bookmarkEnd w:id="8"/>
    </w:p>
    <w:p w14:paraId="6B09B2D8" w14:textId="3ADDE986" w:rsidR="00980878" w:rsidRDefault="00980878" w:rsidP="00980878">
      <w:pPr>
        <w:pStyle w:val="2-"/>
        <w:rPr>
          <w:lang w:eastAsia="ru-RU"/>
        </w:rPr>
      </w:pPr>
      <w:bookmarkStart w:id="9" w:name="_Toc99486620"/>
      <w:r>
        <w:rPr>
          <w:lang w:eastAsia="ru-RU"/>
        </w:rPr>
        <w:t>Филогенетика</w:t>
      </w:r>
      <w:bookmarkEnd w:id="9"/>
    </w:p>
    <w:p w14:paraId="6E549551" w14:textId="552DFD38" w:rsidR="00980878" w:rsidRDefault="006C20E7" w:rsidP="00980878">
      <w:pPr>
        <w:pStyle w:val="a7"/>
      </w:pPr>
      <w:r w:rsidRPr="00980878">
        <w:t>Филогенетика</w:t>
      </w:r>
      <w:r w:rsidR="00980878">
        <w:t xml:space="preserve"> </w:t>
      </w:r>
      <w:r w:rsidR="00980878" w:rsidRPr="00980878">
        <w:t>— область биологической систематики, которая занимается выявлением и прояснением эволюционных взаимоотношений среди разных видов жизни на Земле, как современных, так и вымерших. Эволюционная теория утверждает, что сходство тех или иных особей или видов часто указывает на общее происхождение или общего предка. Потому взаимоотношения, установленные филогенетической систематикой, часто описывают эволюционную историю видов и их филогенез, исторические взаимоотношения между ветвями организмов или их частей, например, их генов</w:t>
      </w:r>
      <w:r w:rsidR="00980878">
        <w:t xml:space="preserve"> </w:t>
      </w:r>
      <w:r w:rsidR="00980878" w:rsidRPr="00980878">
        <w:t>[</w:t>
      </w:r>
      <w:r w:rsidR="00980878" w:rsidRPr="006C20E7">
        <w:t>1</w:t>
      </w:r>
      <w:r w:rsidR="00980878" w:rsidRPr="00980878">
        <w:t>].</w:t>
      </w:r>
    </w:p>
    <w:p w14:paraId="2A32A422" w14:textId="4324B492" w:rsidR="0043351C" w:rsidRDefault="007E7A61" w:rsidP="00980878">
      <w:pPr>
        <w:pStyle w:val="a7"/>
      </w:pPr>
      <w:r w:rsidRPr="00B302BC">
        <w:t>До второй половины 20</w:t>
      </w:r>
      <w:r w:rsidR="00B302BC" w:rsidRPr="00B302BC">
        <w:t>-го века</w:t>
      </w:r>
      <w:r w:rsidR="006C20E7" w:rsidRPr="00B302BC">
        <w:t xml:space="preserve"> </w:t>
      </w:r>
      <w:r w:rsidR="006C20E7">
        <w:t>различны</w:t>
      </w:r>
      <w:r w:rsidR="00B302BC">
        <w:t>е</w:t>
      </w:r>
      <w:r w:rsidR="006C20E7">
        <w:t xml:space="preserve"> вид</w:t>
      </w:r>
      <w:r w:rsidR="00B302BC">
        <w:t>ы живых организмов сравнивали по</w:t>
      </w:r>
      <w:r w:rsidRPr="007E7A61">
        <w:t xml:space="preserve"> морфологии, или по внешней форме организмов, и их внутренней структуре</w:t>
      </w:r>
      <w:r w:rsidR="0043351C">
        <w:t xml:space="preserve">. </w:t>
      </w:r>
      <w:r w:rsidR="009C1D0D">
        <w:t>Эти</w:t>
      </w:r>
      <w:r w:rsidR="0043351C">
        <w:t xml:space="preserve"> метод</w:t>
      </w:r>
      <w:r w:rsidR="009C1D0D">
        <w:t>ы</w:t>
      </w:r>
      <w:r w:rsidR="0043351C">
        <w:t xml:space="preserve"> </w:t>
      </w:r>
      <w:r w:rsidR="009C1D0D">
        <w:t>позволили исследователям приблизительно очертить эволюционную историю большинства видов,</w:t>
      </w:r>
      <w:r w:rsidR="0043351C">
        <w:t xml:space="preserve"> однако </w:t>
      </w:r>
      <w:r w:rsidR="009C1D0D">
        <w:t>многие вопросы по-прежнему оставались без ответа.</w:t>
      </w:r>
    </w:p>
    <w:p w14:paraId="3CA1678B" w14:textId="7EE1A605" w:rsidR="00077855" w:rsidRDefault="00B302BC" w:rsidP="00A352C1">
      <w:pPr>
        <w:pStyle w:val="a7"/>
      </w:pPr>
      <w:r>
        <w:t>Вместе с бурным развитием методов молекулярной биологии и информационных технологий во второй половине 20-го века филогенетика</w:t>
      </w:r>
      <w:r w:rsidR="00D202C2">
        <w:t xml:space="preserve"> сильно </w:t>
      </w:r>
      <w:r>
        <w:t xml:space="preserve">преобразилась: стало возможным сравнивать </w:t>
      </w:r>
      <w:r w:rsidR="009C1D0D">
        <w:t>организмы на основе структуры молекул ДНК, РНК</w:t>
      </w:r>
      <w:r w:rsidR="009E0BC1">
        <w:t xml:space="preserve"> и белков. </w:t>
      </w:r>
      <w:r w:rsidR="00077855">
        <w:t xml:space="preserve">Такое сравнение позволяет делать намного более сложные и точные, чем на основе морфологии, поскольку сопоставляются молекулы, несущие полную информацию о строении </w:t>
      </w:r>
      <w:r w:rsidR="00AA500C">
        <w:t xml:space="preserve">и функционировании </w:t>
      </w:r>
      <w:r w:rsidR="00077855">
        <w:t>кле</w:t>
      </w:r>
      <w:r w:rsidR="00AA500C">
        <w:t xml:space="preserve">ток организма. </w:t>
      </w:r>
      <w:r w:rsidR="00077855">
        <w:t xml:space="preserve">ДНК </w:t>
      </w:r>
      <w:r w:rsidR="00AA500C">
        <w:t>– это «чертёж», согласно которому каждая клетка в организме проходит весь свой жизненный цикл. Отличия в морфологии – лишь следствие отличий в молекулах ДНК.</w:t>
      </w:r>
    </w:p>
    <w:p w14:paraId="6B8B35CC" w14:textId="39965B0F" w:rsidR="00250356" w:rsidRDefault="009E0BC1" w:rsidP="00AA500C">
      <w:pPr>
        <w:pStyle w:val="a7"/>
      </w:pPr>
      <w:r>
        <w:t xml:space="preserve">В </w:t>
      </w:r>
      <w:r w:rsidR="00BF1EB8">
        <w:t>80-</w:t>
      </w:r>
      <w:r w:rsidR="003B1BD3">
        <w:t>90-х</w:t>
      </w:r>
      <w:r>
        <w:t xml:space="preserve"> годах благодаря прорывной технологии секвенирования нового поколения</w:t>
      </w:r>
      <w:r w:rsidR="003B1BD3">
        <w:t xml:space="preserve"> ученые по всему миру получили возможность</w:t>
      </w:r>
      <w:r w:rsidR="003B1BD3" w:rsidRPr="003B1BD3">
        <w:t xml:space="preserve"> </w:t>
      </w:r>
      <w:r w:rsidR="003B1BD3">
        <w:t>определять последовательност</w:t>
      </w:r>
      <w:r w:rsidR="00AA500C">
        <w:t>и не только отдельных генов или белков, но и</w:t>
      </w:r>
      <w:r w:rsidR="003B1BD3">
        <w:t xml:space="preserve"> цел</w:t>
      </w:r>
      <w:r w:rsidR="00AA500C">
        <w:t>ых</w:t>
      </w:r>
      <w:r w:rsidR="003B1BD3">
        <w:t xml:space="preserve"> геном</w:t>
      </w:r>
      <w:r w:rsidR="0074643E">
        <w:t xml:space="preserve">ов </w:t>
      </w:r>
      <w:r w:rsidR="003B1BD3">
        <w:t>любого организма. Вскоре количество геном</w:t>
      </w:r>
      <w:r w:rsidR="00A352C1">
        <w:t>ов</w:t>
      </w:r>
      <w:r w:rsidR="003B1BD3">
        <w:t xml:space="preserve"> различных организм</w:t>
      </w:r>
      <w:r w:rsidR="00A352C1">
        <w:t>ов</w:t>
      </w:r>
      <w:r w:rsidR="003B1BD3">
        <w:t xml:space="preserve"> в открытых базах данных </w:t>
      </w:r>
      <w:r w:rsidR="00A352C1">
        <w:t>начало расти экспоненциально, как показано на рисунке 1</w:t>
      </w:r>
      <w:r w:rsidR="00250356">
        <w:t xml:space="preserve"> [</w:t>
      </w:r>
      <w:r w:rsidR="00250356" w:rsidRPr="00250356">
        <w:t>2]</w:t>
      </w:r>
      <w:r w:rsidR="00A352C1">
        <w:t>.</w:t>
      </w:r>
    </w:p>
    <w:p w14:paraId="15D03048" w14:textId="77777777" w:rsidR="006F5DA4" w:rsidRDefault="006F5DA4" w:rsidP="00980878">
      <w:pPr>
        <w:pStyle w:val="a7"/>
      </w:pPr>
    </w:p>
    <w:p w14:paraId="13CDA9C4" w14:textId="77777777" w:rsidR="006F5DA4" w:rsidRDefault="006F5DA4" w:rsidP="00980878">
      <w:pPr>
        <w:pStyle w:val="a7"/>
      </w:pPr>
    </w:p>
    <w:p w14:paraId="6EC0956A" w14:textId="3AF4CC40" w:rsidR="00D202C2" w:rsidRDefault="00AA500C" w:rsidP="006F5DA4">
      <w:pPr>
        <w:pStyle w:val="a7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1D1E408A" wp14:editId="3D7B7EE7">
                <wp:simplePos x="0" y="0"/>
                <wp:positionH relativeFrom="column">
                  <wp:posOffset>248333</wp:posOffset>
                </wp:positionH>
                <wp:positionV relativeFrom="paragraph">
                  <wp:posOffset>2164367</wp:posOffset>
                </wp:positionV>
                <wp:extent cx="5451475" cy="635"/>
                <wp:effectExtent l="0" t="0" r="0" b="4445"/>
                <wp:wrapTopAndBottom/>
                <wp:docPr id="17" name="Text Box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514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595E9E7" w14:textId="7E917D87" w:rsidR="00904AD9" w:rsidRPr="007340BD" w:rsidRDefault="00904AD9" w:rsidP="00805134">
                            <w:pPr>
                              <w:pStyle w:val="a8"/>
                              <w:rPr>
                                <w:noProof/>
                                <w:sz w:val="26"/>
                                <w:lang w:eastAsia="ru-RU"/>
                              </w:rPr>
                            </w:pPr>
                            <w:r>
                              <w:t xml:space="preserve">Рисунок </w:t>
                            </w:r>
                            <w:r w:rsidR="00DB46A1">
                              <w:fldChar w:fldCharType="begin"/>
                            </w:r>
                            <w:r w:rsidR="00DB46A1">
                              <w:instrText xml:space="preserve"> SEQ Рисунок \* ARABIC </w:instrText>
                            </w:r>
                            <w:r w:rsidR="00DB46A1">
                              <w:fldChar w:fldCharType="separate"/>
                            </w:r>
                            <w:r w:rsidR="00434456">
                              <w:rPr>
                                <w:noProof/>
                              </w:rPr>
                              <w:t>1</w:t>
                            </w:r>
                            <w:r w:rsidR="00DB46A1">
                              <w:rPr>
                                <w:noProof/>
                              </w:rPr>
                              <w:fldChar w:fldCharType="end"/>
                            </w:r>
                            <w:r w:rsidR="00805134">
                              <w:t xml:space="preserve"> – </w:t>
                            </w:r>
                            <w:r w:rsidR="003A69BF">
                              <w:t>Д</w:t>
                            </w:r>
                            <w:r w:rsidR="00805134">
                              <w:t>инамика количества публичных геномных данных с 1985 по 2015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1D1E408A" id="_x0000_t202" coordsize="21600,21600" o:spt="202" path="m,l,21600r21600,l21600,xe">
                <v:stroke joinstyle="miter"/>
                <v:path gradientshapeok="t" o:connecttype="rect"/>
              </v:shapetype>
              <v:shape id="Text Box 17" o:spid="_x0000_s1026" type="#_x0000_t202" style="position:absolute;left:0;text-align:left;margin-left:19.55pt;margin-top:170.4pt;width:429.25pt;height:.05pt;z-index:2517749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" stroked="f">
                <v:textbox style="mso-fit-shape-to-text:t" inset="0,0,0,0">
                  <w:txbxContent>
                    <w:p w14:paraId="0595E9E7" w14:textId="7E917D87" w:rsidR="00904AD9" w:rsidRPr="007340BD" w:rsidRDefault="00904AD9" w:rsidP="00805134">
                      <w:pPr>
                        <w:pStyle w:val="a8"/>
                        <w:rPr>
                          <w:noProof/>
                          <w:sz w:val="26"/>
                          <w:lang w:eastAsia="ru-RU"/>
                        </w:rPr>
                      </w:pPr>
                      <w:r>
                        <w:t xml:space="preserve">Рисунок </w:t>
                      </w:r>
                      <w:r w:rsidR="00DB46A1">
                        <w:fldChar w:fldCharType="begin"/>
                      </w:r>
                      <w:r w:rsidR="00DB46A1">
                        <w:instrText xml:space="preserve"> SEQ Рисунок \* ARABIC </w:instrText>
                      </w:r>
                      <w:r w:rsidR="00DB46A1">
                        <w:fldChar w:fldCharType="separate"/>
                      </w:r>
                      <w:r w:rsidR="00434456">
                        <w:rPr>
                          <w:noProof/>
                        </w:rPr>
                        <w:t>1</w:t>
                      </w:r>
                      <w:r w:rsidR="00DB46A1">
                        <w:rPr>
                          <w:noProof/>
                        </w:rPr>
                        <w:fldChar w:fldCharType="end"/>
                      </w:r>
                      <w:r w:rsidR="00805134">
                        <w:t xml:space="preserve"> – </w:t>
                      </w:r>
                      <w:r w:rsidR="003A69BF">
                        <w:t>Д</w:t>
                      </w:r>
                      <w:r w:rsidR="00805134">
                        <w:t>инамика количества публичных геномных данных с 1985 по 2015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72928" behindDoc="0" locked="0" layoutInCell="1" allowOverlap="1" wp14:anchorId="315C1DD8" wp14:editId="48280935">
            <wp:simplePos x="0" y="0"/>
            <wp:positionH relativeFrom="column">
              <wp:posOffset>1645369</wp:posOffset>
            </wp:positionH>
            <wp:positionV relativeFrom="paragraph">
              <wp:posOffset>12</wp:posOffset>
            </wp:positionV>
            <wp:extent cx="2760345" cy="2172335"/>
            <wp:effectExtent l="0" t="0" r="0" b="0"/>
            <wp:wrapTopAndBottom/>
            <wp:docPr id="16" name="Picture 16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Chart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0345" cy="21723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F5DA4">
        <w:t xml:space="preserve">На основе анализа больших геномных данных разных видов организмов было сделано множество поразительных открытий – эволюционная биология в целом и филогенетика в частности в корне изменились навсегда. </w:t>
      </w:r>
      <w:r w:rsidR="00FA7AE4">
        <w:t xml:space="preserve">Например, стало </w:t>
      </w:r>
      <w:r w:rsidR="006F5DA4">
        <w:t>известно</w:t>
      </w:r>
      <w:r w:rsidR="00FA7AE4">
        <w:t xml:space="preserve">, что </w:t>
      </w:r>
      <w:r w:rsidR="006F5DA4">
        <w:t xml:space="preserve">ДНК любого человека </w:t>
      </w:r>
      <w:r w:rsidR="0046797F">
        <w:t>совпадает на 99,9% с ДНК с другого человека, на 96% с ДНК шимпанзе, на 85</w:t>
      </w:r>
      <w:r w:rsidR="0046797F" w:rsidRPr="0046797F">
        <w:t xml:space="preserve">% </w:t>
      </w:r>
      <w:r w:rsidR="0046797F">
        <w:rPr>
          <w:lang w:val="en-US"/>
        </w:rPr>
        <w:t>c</w:t>
      </w:r>
      <w:r w:rsidR="0046797F" w:rsidRPr="0046797F">
        <w:t xml:space="preserve"> Д</w:t>
      </w:r>
      <w:r w:rsidR="0046797F">
        <w:t>НК мыши, и на 60% с ДНК банана. Также стало понятно, что есть определенный набор генов, общий для всех организмов на земле</w:t>
      </w:r>
      <w:r w:rsidR="000D1744" w:rsidRPr="000D1744">
        <w:t xml:space="preserve">, </w:t>
      </w:r>
      <w:r w:rsidR="0046797F">
        <w:t>или что грибы генетически ближе к животным, чем к растениям</w:t>
      </w:r>
      <w:r w:rsidR="000B1BAC">
        <w:t xml:space="preserve"> [</w:t>
      </w:r>
      <w:r w:rsidR="00CB585B" w:rsidRPr="00CA74F0">
        <w:t>3</w:t>
      </w:r>
      <w:r w:rsidR="000B1BAC" w:rsidRPr="000B1BAC">
        <w:t>]</w:t>
      </w:r>
      <w:r w:rsidR="0046797F">
        <w:t>.</w:t>
      </w:r>
      <w:r w:rsidR="00CA74F0" w:rsidRPr="00CA74F0">
        <w:t xml:space="preserve"> П</w:t>
      </w:r>
      <w:r w:rsidR="00CA74F0">
        <w:t xml:space="preserve">одобных удивительных открытий существует великое множество, однако всех их объединяет </w:t>
      </w:r>
      <w:r w:rsidR="00C71567">
        <w:t xml:space="preserve">одна вещь – все они были получены в результате обработки больших данных с помощью специальных </w:t>
      </w:r>
      <w:r w:rsidR="00AA7A54">
        <w:t>программ, автоматизирующих вычисления.</w:t>
      </w:r>
    </w:p>
    <w:p w14:paraId="5C4C7B54" w14:textId="5DD0898F" w:rsidR="005508AB" w:rsidRDefault="005508AB" w:rsidP="006F5DA4">
      <w:pPr>
        <w:pStyle w:val="a7"/>
      </w:pPr>
      <w:r>
        <w:t xml:space="preserve">Область исследований, посвященная разработке программ для автоматического анализа </w:t>
      </w:r>
      <w:r w:rsidR="00BF30C2">
        <w:t xml:space="preserve">биологических данных, называется «биоинформатика» </w:t>
      </w:r>
      <w:r w:rsidR="00BC391E">
        <w:t xml:space="preserve">или «вычислительная биология». В качестве отдельной науки биоинформатика существует лишь около </w:t>
      </w:r>
      <w:r w:rsidR="007C36FE">
        <w:t xml:space="preserve">30–40 </w:t>
      </w:r>
      <w:r w:rsidR="00BC391E">
        <w:t xml:space="preserve">лет, однако за это время она успела </w:t>
      </w:r>
      <w:r w:rsidR="007C36FE">
        <w:t xml:space="preserve">произвести </w:t>
      </w:r>
      <w:r w:rsidR="007C36FE" w:rsidRPr="007C36FE">
        <w:t>п</w:t>
      </w:r>
      <w:r w:rsidR="007C36FE">
        <w:t>етабайты данных разного типа и тысячи программ для их обработки. Из-за большой сложности разработки и</w:t>
      </w:r>
      <w:r w:rsidR="00D07CB8">
        <w:t xml:space="preserve">, </w:t>
      </w:r>
      <w:r w:rsidR="007C36FE">
        <w:t>порой</w:t>
      </w:r>
      <w:r w:rsidR="00D07CB8">
        <w:t>,</w:t>
      </w:r>
      <w:r w:rsidR="007C36FE">
        <w:t xml:space="preserve"> недостатка </w:t>
      </w:r>
      <w:r w:rsidR="00D07CB8">
        <w:t xml:space="preserve">финансирования многие из этих программ узкоспециализированы: </w:t>
      </w:r>
      <w:r w:rsidR="00020924">
        <w:t xml:space="preserve">они </w:t>
      </w:r>
      <w:r w:rsidR="00D07CB8">
        <w:t>выполняют относительно небольшую задачу, часто недостаточную для содержательных биологических выводов, и очень требовательны к входным данным. Кроме того, программы, не снискавшие большой славы</w:t>
      </w:r>
      <w:r w:rsidR="00020924">
        <w:t>, коих большинство, нередко забрасываются разработчиками и не получают не только обновлений для соответствия новым требованиям, но даже исправления багов.</w:t>
      </w:r>
    </w:p>
    <w:p w14:paraId="10FECD4B" w14:textId="1297F77A" w:rsidR="005508AB" w:rsidRDefault="00501F38" w:rsidP="00745B2A">
      <w:pPr>
        <w:pStyle w:val="a7"/>
      </w:pPr>
      <w:r>
        <w:t xml:space="preserve">Для того, чтобы решить описанные выше проблемы, в области биоинформатики очень распространена практика объединения нескольких узкоспециализированных программ в одну систему, которая автоматически соединяет выходы одних </w:t>
      </w:r>
      <w:r>
        <w:lastRenderedPageBreak/>
        <w:t>программ со входами других</w:t>
      </w:r>
      <w:r w:rsidR="00CE3275">
        <w:t xml:space="preserve">, попутно дополнительно преобразовывая данные. На выходе такая система выдаёт отчеты, по которым </w:t>
      </w:r>
      <w:r w:rsidR="00CE3275" w:rsidRPr="00560028">
        <w:rPr>
          <w:color w:val="000000" w:themeColor="text1"/>
        </w:rPr>
        <w:t xml:space="preserve">можно делать содержательные выводы. Подобная схема объединения программ называется конвейер (англ. </w:t>
      </w:r>
      <w:r w:rsidR="00CE3275" w:rsidRPr="00560028">
        <w:rPr>
          <w:color w:val="000000" w:themeColor="text1"/>
          <w:lang w:val="en-US"/>
        </w:rPr>
        <w:t>pipeline</w:t>
      </w:r>
      <w:r w:rsidR="00CE3275" w:rsidRPr="00560028">
        <w:rPr>
          <w:color w:val="000000" w:themeColor="text1"/>
        </w:rPr>
        <w:t>)</w:t>
      </w:r>
      <w:r w:rsidR="00AE6E0C" w:rsidRPr="00560028">
        <w:rPr>
          <w:color w:val="000000" w:themeColor="text1"/>
        </w:rPr>
        <w:t>.</w:t>
      </w:r>
      <w:r w:rsidR="00202921" w:rsidRPr="00560028">
        <w:rPr>
          <w:color w:val="000000" w:themeColor="text1"/>
        </w:rPr>
        <w:t xml:space="preserve"> Подробнее об этом паттерне проектирования будет рассказано в главе</w:t>
      </w:r>
      <w:r w:rsidR="00F92DA1" w:rsidRPr="00560028">
        <w:rPr>
          <w:color w:val="000000" w:themeColor="text1"/>
        </w:rPr>
        <w:t xml:space="preserve"> </w:t>
      </w:r>
      <w:r w:rsidR="00560028" w:rsidRPr="00560028">
        <w:rPr>
          <w:color w:val="000000" w:themeColor="text1"/>
        </w:rPr>
        <w:t>3</w:t>
      </w:r>
      <w:r w:rsidR="00202921" w:rsidRPr="00560028">
        <w:rPr>
          <w:color w:val="000000" w:themeColor="text1"/>
        </w:rPr>
        <w:t>.</w:t>
      </w:r>
    </w:p>
    <w:p w14:paraId="431DA804" w14:textId="2D9080C6" w:rsidR="004E33E0" w:rsidRDefault="004E33E0" w:rsidP="004E33E0">
      <w:pPr>
        <w:pStyle w:val="a7"/>
        <w:rPr>
          <w:lang w:eastAsia="en-US"/>
        </w:rPr>
      </w:pPr>
      <w:r w:rsidRPr="00745B2A">
        <w:rPr>
          <w:lang w:eastAsia="en-US"/>
        </w:rPr>
        <w:t>П</w:t>
      </w:r>
      <w:r>
        <w:rPr>
          <w:lang w:eastAsia="en-US"/>
        </w:rPr>
        <w:t xml:space="preserve">режде, чем приступить к разработке конвейера для автоматизации филогенетического исследования генома, необходимо разобраться с тем, как подобное исследования обычно </w:t>
      </w:r>
      <w:r w:rsidRPr="00C70ED8">
        <w:rPr>
          <w:color w:val="000000" w:themeColor="text1"/>
          <w:lang w:eastAsia="en-US"/>
        </w:rPr>
        <w:t>проводится «вручную».</w:t>
      </w:r>
    </w:p>
    <w:p w14:paraId="314C6456" w14:textId="75FF7682" w:rsidR="009627B3" w:rsidRPr="009627B3" w:rsidRDefault="004E33E0" w:rsidP="009627B3">
      <w:pPr>
        <w:pStyle w:val="2-"/>
      </w:pPr>
      <w:bookmarkStart w:id="10" w:name="_Toc99486621"/>
      <w:r>
        <w:t>Филогенетическое исследование геном</w:t>
      </w:r>
      <w:r w:rsidR="00262F71">
        <w:t>ов</w:t>
      </w:r>
      <w:bookmarkEnd w:id="10"/>
    </w:p>
    <w:p w14:paraId="02956ED0" w14:textId="53228307" w:rsidR="00796963" w:rsidRDefault="00C2660A" w:rsidP="009627B3">
      <w:pPr>
        <w:pStyle w:val="a7"/>
        <w:rPr>
          <w:lang w:eastAsia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6E098D44" wp14:editId="5B325882">
                <wp:simplePos x="0" y="0"/>
                <wp:positionH relativeFrom="column">
                  <wp:posOffset>-614680</wp:posOffset>
                </wp:positionH>
                <wp:positionV relativeFrom="paragraph">
                  <wp:posOffset>3772242</wp:posOffset>
                </wp:positionV>
                <wp:extent cx="6840855" cy="635"/>
                <wp:effectExtent l="0" t="0" r="4445" b="12065"/>
                <wp:wrapTopAndBottom/>
                <wp:docPr id="11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408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43C94B9" w14:textId="605E3D3D" w:rsidR="00C2660A" w:rsidRPr="00153239" w:rsidRDefault="00C2660A" w:rsidP="00C2660A">
                            <w:pPr>
                              <w:pStyle w:val="a8"/>
                              <w:rPr>
                                <w:noProof/>
                                <w:sz w:val="26"/>
                              </w:rPr>
                            </w:pPr>
                            <w:r>
                              <w:t xml:space="preserve">Рисунок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Рисунок \* ARABIC </w:instrText>
                            </w:r>
                            <w:r>
                              <w:fldChar w:fldCharType="separate"/>
                            </w:r>
                            <w:r w:rsidR="00434456">
                              <w:rPr>
                                <w:noProof/>
                              </w:rPr>
                              <w:t>2</w:t>
                            </w:r>
                            <w:r>
                              <w:fldChar w:fldCharType="end"/>
                            </w:r>
                            <w:r>
                              <w:t xml:space="preserve"> - Диаграмма понятий филогенетики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E098D44" id="Text Box 11" o:spid="_x0000_s1027" type="#_x0000_t202" style="position:absolute;left:0;text-align:left;margin-left:-48.4pt;margin-top:297.05pt;width:538.65pt;height:.05pt;z-index:251796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" stroked="f">
                <v:textbox style="mso-fit-shape-to-text:t" inset="0,0,0,0">
                  <w:txbxContent>
                    <w:p w14:paraId="743C94B9" w14:textId="605E3D3D" w:rsidR="00C2660A" w:rsidRPr="00153239" w:rsidRDefault="00C2660A" w:rsidP="00C2660A">
                      <w:pPr>
                        <w:pStyle w:val="a8"/>
                        <w:rPr>
                          <w:noProof/>
                          <w:sz w:val="26"/>
                        </w:rPr>
                      </w:pPr>
                      <w:r>
                        <w:t xml:space="preserve">Рисунок </w:t>
                      </w:r>
                      <w:r>
                        <w:fldChar w:fldCharType="begin"/>
                      </w:r>
                      <w:r>
                        <w:instrText xml:space="preserve"> SEQ Рисунок \* ARABIC </w:instrText>
                      </w:r>
                      <w:r>
                        <w:fldChar w:fldCharType="separate"/>
                      </w:r>
                      <w:r w:rsidR="00434456">
                        <w:rPr>
                          <w:noProof/>
                        </w:rPr>
                        <w:t>2</w:t>
                      </w:r>
                      <w:r>
                        <w:fldChar w:fldCharType="end"/>
                      </w:r>
                      <w:r>
                        <w:t xml:space="preserve"> - Диаграмма понятий филогенетики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796963">
        <w:rPr>
          <w:noProof/>
          <w:lang w:eastAsia="en-US"/>
        </w:rPr>
        <w:drawing>
          <wp:anchor distT="0" distB="0" distL="114300" distR="114300" simplePos="0" relativeHeight="251789312" behindDoc="0" locked="0" layoutInCell="1" allowOverlap="1" wp14:anchorId="082B17B7" wp14:editId="2AD624DB">
            <wp:simplePos x="0" y="0"/>
            <wp:positionH relativeFrom="column">
              <wp:posOffset>-614680</wp:posOffset>
            </wp:positionH>
            <wp:positionV relativeFrom="paragraph">
              <wp:posOffset>901212</wp:posOffset>
            </wp:positionV>
            <wp:extent cx="6840855" cy="3024505"/>
            <wp:effectExtent l="0" t="0" r="0" b="0"/>
            <wp:wrapTopAndBottom/>
            <wp:docPr id="2" name="Picture 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855" cy="30245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96963">
        <w:rPr>
          <w:lang w:eastAsia="en-US"/>
        </w:rPr>
        <w:t xml:space="preserve">Прежде, чем приступить к детальному описанию процесса филогенетического анализа геномов, </w:t>
      </w:r>
      <w:r w:rsidR="00796963" w:rsidRPr="00FB7583">
        <w:rPr>
          <w:lang w:eastAsia="en-US"/>
        </w:rPr>
        <w:t>рассмотрим диаграмму ключевых понятий выбранной предметной области, изображённую на рисунке</w:t>
      </w:r>
      <w:r w:rsidRPr="00FB7583">
        <w:rPr>
          <w:lang w:eastAsia="en-US"/>
        </w:rPr>
        <w:t xml:space="preserve"> 2</w:t>
      </w:r>
      <w:r w:rsidR="00796963" w:rsidRPr="00FB7583">
        <w:rPr>
          <w:lang w:eastAsia="en-US"/>
        </w:rPr>
        <w:t>.</w:t>
      </w:r>
    </w:p>
    <w:p w14:paraId="74B06501" w14:textId="648F0A9C" w:rsidR="00796963" w:rsidRDefault="00796963" w:rsidP="009627B3">
      <w:pPr>
        <w:pStyle w:val="a7"/>
        <w:rPr>
          <w:lang w:eastAsia="en-US"/>
        </w:rPr>
      </w:pPr>
      <w:r>
        <w:rPr>
          <w:lang w:eastAsia="en-US"/>
        </w:rPr>
        <w:t>Диаграмма понятий</w:t>
      </w:r>
      <w:r w:rsidR="00C02E32">
        <w:rPr>
          <w:lang w:eastAsia="en-US"/>
        </w:rPr>
        <w:t xml:space="preserve"> позволяет описать сущности предметной области через свойства сущностей и отношения наследования и агрегации между сущностями. Построенная диаграмма может пригодиться на этапе проектирования ИС.</w:t>
      </w:r>
    </w:p>
    <w:p w14:paraId="56349980" w14:textId="36D0C800" w:rsidR="009627B3" w:rsidRDefault="009627B3" w:rsidP="009627B3">
      <w:pPr>
        <w:pStyle w:val="a7"/>
        <w:rPr>
          <w:lang w:eastAsia="en-US"/>
        </w:rPr>
      </w:pPr>
      <w:r>
        <w:rPr>
          <w:lang w:eastAsia="en-US"/>
        </w:rPr>
        <w:t xml:space="preserve">Филогенетический анализ геномов можно проводить по-разному, однако в большинстве случаев такой анализ включает в </w:t>
      </w:r>
      <w:r w:rsidRPr="00C70ED8">
        <w:rPr>
          <w:color w:val="000000" w:themeColor="text1"/>
          <w:lang w:eastAsia="en-US"/>
        </w:rPr>
        <w:t xml:space="preserve">себя следующую последовательность </w:t>
      </w:r>
      <w:r>
        <w:rPr>
          <w:lang w:eastAsia="en-US"/>
        </w:rPr>
        <w:t>шагов [</w:t>
      </w:r>
      <w:r w:rsidRPr="0072484B">
        <w:rPr>
          <w:lang w:eastAsia="en-US"/>
        </w:rPr>
        <w:t>4]</w:t>
      </w:r>
      <w:r>
        <w:rPr>
          <w:lang w:eastAsia="en-US"/>
        </w:rPr>
        <w:t>.</w:t>
      </w:r>
    </w:p>
    <w:p w14:paraId="3AF1A01D" w14:textId="6B997CB8" w:rsidR="009627B3" w:rsidRDefault="009627B3" w:rsidP="009627B3">
      <w:pPr>
        <w:pStyle w:val="a7"/>
        <w:rPr>
          <w:lang w:eastAsia="en-US"/>
        </w:rPr>
      </w:pPr>
      <w:r>
        <w:rPr>
          <w:lang w:eastAsia="en-US"/>
        </w:rPr>
        <w:t xml:space="preserve">На первом этапе геномы необходимо аннотировать, то есть выделить в их последовательностях важные функциональные элементы, например гены. На последующих этапах исследования именно эти элементы из разных геномов будут </w:t>
      </w:r>
      <w:r>
        <w:rPr>
          <w:lang w:eastAsia="en-US"/>
        </w:rPr>
        <w:lastRenderedPageBreak/>
        <w:t>подвергнуты анализу и сравнению, поскольку естественный отбор действует по большей части именно на них. Полученные в ходе аннотации гены следует перевести из нуклеотидного алфавита в аминокислотный, то есть получить из последовательностей генов последовательности белков</w:t>
      </w:r>
      <w:r w:rsidR="00095055">
        <w:rPr>
          <w:lang w:eastAsia="en-US"/>
        </w:rPr>
        <w:t>, с которыми смогут работать программы на следующем этапе.</w:t>
      </w:r>
    </w:p>
    <w:p w14:paraId="577B302A" w14:textId="741A05D3" w:rsidR="009627B3" w:rsidRDefault="009627B3" w:rsidP="009627B3">
      <w:pPr>
        <w:pStyle w:val="a7"/>
      </w:pPr>
      <w:r>
        <w:rPr>
          <w:lang w:eastAsia="en-US"/>
        </w:rPr>
        <w:t xml:space="preserve">На втором этапе нужно кластеризовать полученные белки, то есть </w:t>
      </w:r>
      <w:r>
        <w:t>сгруппировать последовательности белков таким образом, чтобы последовательности из одной групп</w:t>
      </w:r>
      <w:r w:rsidRPr="00B41481">
        <w:t>ы</w:t>
      </w:r>
      <w:r>
        <w:t xml:space="preserve"> были более похожи друг на друга, чем на последовательности из других групп. При этом, последовательности, не похожие ни на какие другие, отбрасываются. Полученные группы называются кластерами ортологичных </w:t>
      </w:r>
      <w:r w:rsidRPr="001D7DCB">
        <w:t>г</w:t>
      </w:r>
      <w:r>
        <w:t>рупп белков (КОГ)</w:t>
      </w:r>
      <w:r w:rsidRPr="007D4FB7">
        <w:t xml:space="preserve"> [5]</w:t>
      </w:r>
      <w:r>
        <w:t>. С биологической точки зрения смысл такого кластера заключается в том, что внутри него оказываются белки, которые предположительно были унаследованы рассматриваемыми видами от общего предка, но их последовательности разошлись в ходе эволюции, причём чем больше различий между последовательностями двух белков, тем раньше они разошлись, или тем более интенсивному отбору они подвергались</w:t>
      </w:r>
      <w:r w:rsidRPr="007D4FB7">
        <w:t xml:space="preserve"> [6]</w:t>
      </w:r>
      <w:r>
        <w:t>.</w:t>
      </w:r>
    </w:p>
    <w:p w14:paraId="75CFAFD7" w14:textId="603D838B" w:rsidR="00EF46D8" w:rsidRDefault="00F60CC1" w:rsidP="009627B3">
      <w:pPr>
        <w:pStyle w:val="a7"/>
        <w:rPr>
          <w:lang w:eastAsia="en-US"/>
        </w:rPr>
      </w:pPr>
      <w:r>
        <w:rPr>
          <w:lang w:eastAsia="en-US"/>
        </w:rPr>
        <w:t>Далее нужно объединить результаты аннотации и кластеризации, чтобы получить кластеры ортологичных генов, в которых каждый ген соответствует определённому белку</w:t>
      </w:r>
      <w:r w:rsidR="00512BE2">
        <w:rPr>
          <w:lang w:eastAsia="en-US"/>
        </w:rPr>
        <w:t xml:space="preserve"> из кластеров белков. То есть мы обратно переводим белки в гены. Это необходимо для того, чтобы в дальнейшем определить, какие гены подвергались отбору на основе анализа мутаций.</w:t>
      </w:r>
    </w:p>
    <w:p w14:paraId="3B00ABFC" w14:textId="33C54A7D" w:rsidR="00253E9F" w:rsidRPr="00253E9F" w:rsidRDefault="008B2DB8" w:rsidP="00253E9F">
      <w:pPr>
        <w:pStyle w:val="a7"/>
        <w:rPr>
          <w:lang w:eastAsia="en-US"/>
        </w:rPr>
      </w:pPr>
      <w:r>
        <w:rPr>
          <w:noProof/>
          <w:lang w:eastAsia="en-US"/>
        </w:rPr>
        <w:drawing>
          <wp:anchor distT="0" distB="0" distL="114300" distR="114300" simplePos="0" relativeHeight="251776000" behindDoc="0" locked="0" layoutInCell="1" allowOverlap="1" wp14:anchorId="33F4A010" wp14:editId="326F1A52">
            <wp:simplePos x="0" y="0"/>
            <wp:positionH relativeFrom="column">
              <wp:posOffset>23495</wp:posOffset>
            </wp:positionH>
            <wp:positionV relativeFrom="paragraph">
              <wp:posOffset>1417955</wp:posOffset>
            </wp:positionV>
            <wp:extent cx="5940425" cy="1206500"/>
            <wp:effectExtent l="0" t="0" r="3175" b="0"/>
            <wp:wrapTopAndBottom/>
            <wp:docPr id="20" name="Picture 20" descr="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able&#10;&#10;Description automatically generated with medium confidence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06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F29F6">
        <w:rPr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1506901A" wp14:editId="4F99550C">
                <wp:simplePos x="0" y="0"/>
                <wp:positionH relativeFrom="column">
                  <wp:posOffset>23495</wp:posOffset>
                </wp:positionH>
                <wp:positionV relativeFrom="paragraph">
                  <wp:posOffset>2681605</wp:posOffset>
                </wp:positionV>
                <wp:extent cx="5940425" cy="635"/>
                <wp:effectExtent l="0" t="0" r="3175" b="12065"/>
                <wp:wrapTopAndBottom/>
                <wp:docPr id="21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04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CD2BE92" w14:textId="10F4F5B3" w:rsidR="009F29F6" w:rsidRPr="00C85371" w:rsidRDefault="009F29F6" w:rsidP="00262F71">
                            <w:pPr>
                              <w:pStyle w:val="a8"/>
                              <w:rPr>
                                <w:noProof/>
                                <w:sz w:val="26"/>
                              </w:rPr>
                            </w:pPr>
                            <w:r>
                              <w:t xml:space="preserve">Рисунок </w:t>
                            </w:r>
                            <w:r w:rsidR="00DB46A1">
                              <w:fldChar w:fldCharType="begin"/>
                            </w:r>
                            <w:r w:rsidR="00DB46A1">
                              <w:instrText xml:space="preserve"> SEQ Рисунок \* ARABIC </w:instrText>
                            </w:r>
                            <w:r w:rsidR="00DB46A1">
                              <w:fldChar w:fldCharType="separate"/>
                            </w:r>
                            <w:r w:rsidR="00434456">
                              <w:rPr>
                                <w:noProof/>
                              </w:rPr>
                              <w:t>3</w:t>
                            </w:r>
                            <w:r w:rsidR="00DB46A1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- Пример выравнивания последовательностей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506901A" id="Text Box 21" o:spid="_x0000_s1028" type="#_x0000_t202" style="position:absolute;left:0;text-align:left;margin-left:1.85pt;margin-top:211.15pt;width:467.75pt;height:.05pt;z-index:25177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" stroked="f">
                <v:textbox style="mso-fit-shape-to-text:t" inset="0,0,0,0">
                  <w:txbxContent>
                    <w:p w14:paraId="3CD2BE92" w14:textId="10F4F5B3" w:rsidR="009F29F6" w:rsidRPr="00C85371" w:rsidRDefault="009F29F6" w:rsidP="00262F71">
                      <w:pPr>
                        <w:pStyle w:val="a8"/>
                        <w:rPr>
                          <w:noProof/>
                          <w:sz w:val="26"/>
                        </w:rPr>
                      </w:pPr>
                      <w:r>
                        <w:t xml:space="preserve">Рисунок </w:t>
                      </w:r>
                      <w:r w:rsidR="00DB46A1">
                        <w:fldChar w:fldCharType="begin"/>
                      </w:r>
                      <w:r w:rsidR="00DB46A1">
                        <w:instrText xml:space="preserve"> SEQ Рисунок \* ARABIC </w:instrText>
                      </w:r>
                      <w:r w:rsidR="00DB46A1">
                        <w:fldChar w:fldCharType="separate"/>
                      </w:r>
                      <w:r w:rsidR="00434456">
                        <w:rPr>
                          <w:noProof/>
                        </w:rPr>
                        <w:t>3</w:t>
                      </w:r>
                      <w:r w:rsidR="00DB46A1">
                        <w:rPr>
                          <w:noProof/>
                        </w:rPr>
                        <w:fldChar w:fldCharType="end"/>
                      </w:r>
                      <w:r>
                        <w:t xml:space="preserve"> - Пример выравнивания последовательностей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512BE2">
        <w:rPr>
          <w:lang w:eastAsia="en-US"/>
        </w:rPr>
        <w:t xml:space="preserve">На </w:t>
      </w:r>
      <w:r w:rsidR="00905263">
        <w:rPr>
          <w:lang w:eastAsia="en-US"/>
        </w:rPr>
        <w:t>четвёртом</w:t>
      </w:r>
      <w:r w:rsidR="00512BE2">
        <w:rPr>
          <w:lang w:eastAsia="en-US"/>
        </w:rPr>
        <w:t xml:space="preserve"> этапе отобранные ранее гены из кластеров нужно выровнять</w:t>
      </w:r>
      <w:r w:rsidR="0038530A">
        <w:rPr>
          <w:lang w:eastAsia="en-US"/>
        </w:rPr>
        <w:t xml:space="preserve">, то есть сопоставить </w:t>
      </w:r>
      <w:r w:rsidR="00253E9F" w:rsidRPr="00253E9F">
        <w:rPr>
          <w:lang w:eastAsia="en-US"/>
        </w:rPr>
        <w:t>п</w:t>
      </w:r>
      <w:r w:rsidR="00253E9F">
        <w:rPr>
          <w:lang w:eastAsia="en-US"/>
        </w:rPr>
        <w:t xml:space="preserve">оследовательности </w:t>
      </w:r>
      <w:r w:rsidR="0038530A">
        <w:rPr>
          <w:lang w:eastAsia="en-US"/>
        </w:rPr>
        <w:t>таким образом, чтобы максимизировать суммарное сходство по всем позициям</w:t>
      </w:r>
      <w:r w:rsidR="00512BE2">
        <w:rPr>
          <w:lang w:eastAsia="en-US"/>
        </w:rPr>
        <w:t>.</w:t>
      </w:r>
      <w:r w:rsidR="00253E9F">
        <w:rPr>
          <w:lang w:eastAsia="en-US"/>
        </w:rPr>
        <w:t xml:space="preserve"> Пример выравнивания аминокислотных последовательностей изобр</w:t>
      </w:r>
      <w:r w:rsidR="00253E9F" w:rsidRPr="00253E9F">
        <w:rPr>
          <w:lang w:eastAsia="en-US"/>
        </w:rPr>
        <w:t>а</w:t>
      </w:r>
      <w:r w:rsidR="00253E9F">
        <w:rPr>
          <w:lang w:eastAsia="en-US"/>
        </w:rPr>
        <w:t xml:space="preserve">жён на рисунке </w:t>
      </w:r>
      <w:r w:rsidR="00C2660A">
        <w:rPr>
          <w:lang w:eastAsia="en-US"/>
        </w:rPr>
        <w:t>3</w:t>
      </w:r>
      <w:r w:rsidR="00253E9F">
        <w:rPr>
          <w:lang w:eastAsia="en-US"/>
        </w:rPr>
        <w:t>. На нём сопоставлены 7 последовательностей, одинаковые буквы выделены одним и тем же цветом.</w:t>
      </w:r>
    </w:p>
    <w:p w14:paraId="70F48791" w14:textId="06D12725" w:rsidR="00253E9F" w:rsidRDefault="007F2DF9" w:rsidP="009627B3">
      <w:pPr>
        <w:pStyle w:val="a7"/>
        <w:rPr>
          <w:lang w:eastAsia="en-US"/>
        </w:rPr>
      </w:pPr>
      <w:r>
        <w:rPr>
          <w:lang w:eastAsia="en-US"/>
        </w:rPr>
        <w:lastRenderedPageBreak/>
        <w:t>Выравнивание позволяет понять, в каких позициях последовательностей произошли мутации</w:t>
      </w:r>
      <w:r w:rsidR="00905263">
        <w:rPr>
          <w:lang w:eastAsia="en-US"/>
        </w:rPr>
        <w:t>, и как следствие предположить их эволюционную близость, а также определить позиции под отбором.</w:t>
      </w:r>
    </w:p>
    <w:p w14:paraId="124465CF" w14:textId="2A087A7C" w:rsidR="0065454A" w:rsidRDefault="003A69BF" w:rsidP="00C02E32">
      <w:pPr>
        <w:pStyle w:val="a7"/>
        <w:rPr>
          <w:lang w:eastAsia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6DA9C6A4" wp14:editId="75AE52F6">
                <wp:simplePos x="0" y="0"/>
                <wp:positionH relativeFrom="column">
                  <wp:posOffset>1412444</wp:posOffset>
                </wp:positionH>
                <wp:positionV relativeFrom="paragraph">
                  <wp:posOffset>4830445</wp:posOffset>
                </wp:positionV>
                <wp:extent cx="3172460" cy="635"/>
                <wp:effectExtent l="0" t="0" r="2540" b="12065"/>
                <wp:wrapTopAndBottom/>
                <wp:docPr id="30" name="Text Box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724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0E341C9" w14:textId="730104B6" w:rsidR="003A69BF" w:rsidRPr="00E0219C" w:rsidRDefault="003A69BF" w:rsidP="003A69BF">
                            <w:pPr>
                              <w:pStyle w:val="a8"/>
                              <w:rPr>
                                <w:noProof/>
                                <w:sz w:val="26"/>
                                <w:lang w:val="en-US"/>
                              </w:rPr>
                            </w:pPr>
                            <w:r>
                              <w:t xml:space="preserve">Рисунок </w:t>
                            </w:r>
                            <w:r w:rsidR="00DB46A1">
                              <w:fldChar w:fldCharType="begin"/>
                            </w:r>
                            <w:r w:rsidR="00DB46A1">
                              <w:instrText xml:space="preserve"> SEQ Рисунок \* ARABIC </w:instrText>
                            </w:r>
                            <w:r w:rsidR="00DB46A1">
                              <w:fldChar w:fldCharType="separate"/>
                            </w:r>
                            <w:r w:rsidR="00434456">
                              <w:rPr>
                                <w:noProof/>
                              </w:rPr>
                              <w:t>4</w:t>
                            </w:r>
                            <w:r w:rsidR="00DB46A1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- Пример филогенетического дерева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DA9C6A4" id="Text Box 30" o:spid="_x0000_s1029" type="#_x0000_t202" style="position:absolute;left:0;text-align:left;margin-left:111.2pt;margin-top:380.35pt;width:249.8pt;height:.05pt;z-index:251781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" stroked="f">
                <v:textbox style="mso-fit-shape-to-text:t" inset="0,0,0,0">
                  <w:txbxContent>
                    <w:p w14:paraId="00E341C9" w14:textId="730104B6" w:rsidR="003A69BF" w:rsidRPr="00E0219C" w:rsidRDefault="003A69BF" w:rsidP="003A69BF">
                      <w:pPr>
                        <w:pStyle w:val="a8"/>
                        <w:rPr>
                          <w:noProof/>
                          <w:sz w:val="26"/>
                          <w:lang w:val="en-US"/>
                        </w:rPr>
                      </w:pPr>
                      <w:r>
                        <w:t xml:space="preserve">Рисунок </w:t>
                      </w:r>
                      <w:r w:rsidR="00DB46A1">
                        <w:fldChar w:fldCharType="begin"/>
                      </w:r>
                      <w:r w:rsidR="00DB46A1">
                        <w:instrText xml:space="preserve"> SEQ Рисунок \* ARABIC </w:instrText>
                      </w:r>
                      <w:r w:rsidR="00DB46A1">
                        <w:fldChar w:fldCharType="separate"/>
                      </w:r>
                      <w:r w:rsidR="00434456">
                        <w:rPr>
                          <w:noProof/>
                        </w:rPr>
                        <w:t>4</w:t>
                      </w:r>
                      <w:r w:rsidR="00DB46A1">
                        <w:rPr>
                          <w:noProof/>
                        </w:rPr>
                        <w:fldChar w:fldCharType="end"/>
                      </w:r>
                      <w:r>
                        <w:t xml:space="preserve"> - Пример филогенетического дерева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65454A">
        <w:rPr>
          <w:noProof/>
          <w:lang w:val="en-US" w:eastAsia="en-US"/>
        </w:rPr>
        <w:drawing>
          <wp:anchor distT="0" distB="0" distL="114300" distR="114300" simplePos="0" relativeHeight="251779072" behindDoc="0" locked="0" layoutInCell="1" allowOverlap="1" wp14:anchorId="2B85EAE6" wp14:editId="4C1B65C7">
            <wp:simplePos x="0" y="0"/>
            <wp:positionH relativeFrom="column">
              <wp:posOffset>1481455</wp:posOffset>
            </wp:positionH>
            <wp:positionV relativeFrom="paragraph">
              <wp:posOffset>1435339</wp:posOffset>
            </wp:positionV>
            <wp:extent cx="3172460" cy="3338195"/>
            <wp:effectExtent l="0" t="0" r="2540" b="1905"/>
            <wp:wrapTopAndBottom/>
            <wp:docPr id="29" name="Picture 2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Diagram&#10;&#10;Description automatically generated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2460" cy="33381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170E8">
        <w:rPr>
          <w:lang w:eastAsia="en-US"/>
        </w:rPr>
        <w:t>На пятом этапе следует объединить выравнивания всех рассмотренных ранее генов по каждому организму</w:t>
      </w:r>
      <w:r w:rsidR="003D51F7">
        <w:rPr>
          <w:lang w:eastAsia="en-US"/>
        </w:rPr>
        <w:t xml:space="preserve"> </w:t>
      </w:r>
      <w:r w:rsidR="00C170E8">
        <w:rPr>
          <w:lang w:eastAsia="en-US"/>
        </w:rPr>
        <w:t>и на основе них построить филогенетическое д</w:t>
      </w:r>
      <w:r w:rsidR="003D51F7">
        <w:rPr>
          <w:lang w:eastAsia="en-US"/>
        </w:rPr>
        <w:t>ерево</w:t>
      </w:r>
      <w:r w:rsidR="003D51F7" w:rsidRPr="003D51F7">
        <w:rPr>
          <w:lang w:eastAsia="en-US"/>
        </w:rPr>
        <w:t>, отражающее эволюционные взаимосвязи между различными видами или другими сущностями, имеющими общего предка</w:t>
      </w:r>
      <w:r w:rsidR="003D51F7">
        <w:rPr>
          <w:lang w:eastAsia="en-US"/>
        </w:rPr>
        <w:t>.</w:t>
      </w:r>
      <w:r w:rsidR="000D2C13" w:rsidRPr="000D2C13">
        <w:rPr>
          <w:lang w:eastAsia="en-US"/>
        </w:rPr>
        <w:t xml:space="preserve"> </w:t>
      </w:r>
      <w:r w:rsidR="000D2C13">
        <w:rPr>
          <w:lang w:eastAsia="en-US"/>
        </w:rPr>
        <w:t xml:space="preserve">Пример такого дерева изображён на рисунке </w:t>
      </w:r>
      <w:r w:rsidR="00C2660A">
        <w:rPr>
          <w:lang w:eastAsia="en-US"/>
        </w:rPr>
        <w:t>4</w:t>
      </w:r>
      <w:r w:rsidR="008B2DB8">
        <w:rPr>
          <w:lang w:eastAsia="en-US"/>
        </w:rPr>
        <w:t>.</w:t>
      </w:r>
    </w:p>
    <w:p w14:paraId="799456D3" w14:textId="75C019E8" w:rsidR="00530670" w:rsidRDefault="00B463F2" w:rsidP="006D72FC">
      <w:pPr>
        <w:pStyle w:val="a7"/>
        <w:rPr>
          <w:lang w:eastAsia="en-US"/>
        </w:rPr>
      </w:pPr>
      <w:r>
        <w:rPr>
          <w:lang w:eastAsia="en-US"/>
        </w:rPr>
        <w:t xml:space="preserve">На последнем этапе нужно на основе выравнивания последовательностей и филогенетического дерева определить, какие гены находятся под отбором. Для этого необходимо для каждого гена </w:t>
      </w:r>
      <w:r w:rsidR="002059BE">
        <w:rPr>
          <w:lang w:eastAsia="en-US"/>
        </w:rPr>
        <w:t>каждого рассматриваемого организма рассчитать</w:t>
      </w:r>
      <w:r>
        <w:rPr>
          <w:lang w:eastAsia="en-US"/>
        </w:rPr>
        <w:t xml:space="preserve"> </w:t>
      </w:r>
      <w:r w:rsidR="002059BE">
        <w:rPr>
          <w:lang w:eastAsia="en-US"/>
        </w:rPr>
        <w:t xml:space="preserve">соотношение </w:t>
      </w:r>
      <w:r>
        <w:rPr>
          <w:lang w:eastAsia="en-US"/>
        </w:rPr>
        <w:t>количеств</w:t>
      </w:r>
      <w:r w:rsidR="002059BE">
        <w:rPr>
          <w:lang w:eastAsia="en-US"/>
        </w:rPr>
        <w:t>а</w:t>
      </w:r>
      <w:r>
        <w:rPr>
          <w:lang w:eastAsia="en-US"/>
        </w:rPr>
        <w:t xml:space="preserve"> не синонимичных замен </w:t>
      </w:r>
      <w:r w:rsidR="002059BE">
        <w:rPr>
          <w:lang w:eastAsia="en-US"/>
        </w:rPr>
        <w:t>к</w:t>
      </w:r>
      <w:r>
        <w:rPr>
          <w:lang w:eastAsia="en-US"/>
        </w:rPr>
        <w:t xml:space="preserve"> количеств</w:t>
      </w:r>
      <w:r w:rsidR="002059BE">
        <w:rPr>
          <w:lang w:eastAsia="en-US"/>
        </w:rPr>
        <w:t>у</w:t>
      </w:r>
      <w:r>
        <w:rPr>
          <w:lang w:eastAsia="en-US"/>
        </w:rPr>
        <w:t xml:space="preserve"> синонимичных замен по сравнению с </w:t>
      </w:r>
      <w:r w:rsidR="002059BE">
        <w:rPr>
          <w:lang w:eastAsia="en-US"/>
        </w:rPr>
        <w:t xml:space="preserve">аналогичными </w:t>
      </w:r>
      <w:r>
        <w:rPr>
          <w:lang w:eastAsia="en-US"/>
        </w:rPr>
        <w:t>генами</w:t>
      </w:r>
      <w:r w:rsidR="002059BE">
        <w:rPr>
          <w:lang w:eastAsia="en-US"/>
        </w:rPr>
        <w:t xml:space="preserve"> других организмов</w:t>
      </w:r>
      <w:r>
        <w:rPr>
          <w:lang w:eastAsia="en-US"/>
        </w:rPr>
        <w:t xml:space="preserve">. </w:t>
      </w:r>
      <w:r w:rsidR="00746426">
        <w:rPr>
          <w:lang w:eastAsia="en-US"/>
        </w:rPr>
        <w:t xml:space="preserve">Не синонимичными заменами </w:t>
      </w:r>
      <w:r w:rsidR="002059BE">
        <w:rPr>
          <w:lang w:eastAsia="en-US"/>
        </w:rPr>
        <w:t>являются</w:t>
      </w:r>
      <w:r w:rsidR="00746426">
        <w:rPr>
          <w:lang w:eastAsia="en-US"/>
        </w:rPr>
        <w:t xml:space="preserve"> замены одного символа на другой в нуклеотидной последовательности, которые не привели к замене символов в соответствующей ей белковой последовательности. Считается, что не синонимичные </w:t>
      </w:r>
      <w:r w:rsidR="00A71A9C" w:rsidRPr="00A71A9C">
        <w:rPr>
          <w:lang w:eastAsia="en-US"/>
        </w:rPr>
        <w:t>з</w:t>
      </w:r>
      <w:r w:rsidR="00A71A9C">
        <w:rPr>
          <w:lang w:eastAsia="en-US"/>
        </w:rPr>
        <w:t xml:space="preserve">амены являются нейтральными мутациями, поскольку не меняют структуру белка, а следовательно - не меняют его молекулярные свойства. </w:t>
      </w:r>
      <w:r w:rsidR="002059BE">
        <w:rPr>
          <w:lang w:eastAsia="en-US"/>
        </w:rPr>
        <w:t xml:space="preserve">Синонимичные замены в гене, напротив, приводят к замене и в белке, а значит могут повлиять на его свойства и, следовательно, функции, </w:t>
      </w:r>
      <w:r w:rsidR="002059BE">
        <w:rPr>
          <w:lang w:eastAsia="en-US"/>
        </w:rPr>
        <w:lastRenderedPageBreak/>
        <w:t>которые он выполняет в клетке. Таким образом, на основе рассчитанных соотношений можно делать следующие выводы о типе отбора, действующем на исследуемые гены</w:t>
      </w:r>
      <w:r w:rsidR="00B056CA">
        <w:rPr>
          <w:lang w:eastAsia="en-US"/>
        </w:rPr>
        <w:t xml:space="preserve"> </w:t>
      </w:r>
      <w:r w:rsidR="00B056CA" w:rsidRPr="00746426">
        <w:rPr>
          <w:lang w:eastAsia="en-US"/>
        </w:rPr>
        <w:t>[</w:t>
      </w:r>
      <w:r w:rsidR="00B056CA" w:rsidRPr="00A71A9C">
        <w:rPr>
          <w:lang w:eastAsia="en-US"/>
        </w:rPr>
        <w:t>6</w:t>
      </w:r>
      <w:r w:rsidR="00B056CA" w:rsidRPr="00746426">
        <w:rPr>
          <w:lang w:eastAsia="en-US"/>
        </w:rPr>
        <w:t>]</w:t>
      </w:r>
      <w:r w:rsidR="00712003">
        <w:rPr>
          <w:lang w:eastAsia="en-US"/>
        </w:rPr>
        <w:t>:</w:t>
      </w:r>
    </w:p>
    <w:p w14:paraId="303C534A" w14:textId="349AA723" w:rsidR="00712003" w:rsidRDefault="00712003" w:rsidP="00712003">
      <w:pPr>
        <w:pStyle w:val="a0"/>
      </w:pPr>
      <w:r>
        <w:t xml:space="preserve">Если соотношение близко к 1, значит количество не синонимичных замен примерно равно количеству не синонимичных, </w:t>
      </w:r>
      <w:r w:rsidR="001006B4">
        <w:t>то есть распределение мутаций равномерно по всей последовательности – естественный отбор не благоволит никаким мутациям – все они нейтральные</w:t>
      </w:r>
      <w:r w:rsidR="00356C03">
        <w:t>;</w:t>
      </w:r>
    </w:p>
    <w:p w14:paraId="550A46BD" w14:textId="1843F617" w:rsidR="00F232C6" w:rsidRDefault="00356C03" w:rsidP="00F232C6">
      <w:pPr>
        <w:pStyle w:val="a0"/>
      </w:pPr>
      <w:r>
        <w:t>е</w:t>
      </w:r>
      <w:r w:rsidR="00F232C6">
        <w:t xml:space="preserve">сли соотношение </w:t>
      </w:r>
      <w:r w:rsidR="00DF636A">
        <w:t xml:space="preserve">заметно </w:t>
      </w:r>
      <w:r w:rsidR="00F232C6">
        <w:t xml:space="preserve">больше 1, значит не синонимичных замен </w:t>
      </w:r>
      <w:r w:rsidR="001970FB">
        <w:t>больше</w:t>
      </w:r>
      <w:r w:rsidR="00DF636A">
        <w:t>, чем синонимичных</w:t>
      </w:r>
      <w:r w:rsidR="001970FB">
        <w:t>, следовательно закрепились мутации, меняющие структуру белка</w:t>
      </w:r>
      <w:r w:rsidR="00DF636A">
        <w:t>, а значит на ген действует положительный, закрепляющий отбор</w:t>
      </w:r>
      <w:r>
        <w:t>;</w:t>
      </w:r>
    </w:p>
    <w:p w14:paraId="5FC46AAC" w14:textId="242F29D1" w:rsidR="00DF636A" w:rsidRDefault="00356C03" w:rsidP="00DF636A">
      <w:pPr>
        <w:pStyle w:val="a0"/>
      </w:pPr>
      <w:r>
        <w:t>е</w:t>
      </w:r>
      <w:r w:rsidR="00DF636A">
        <w:t>сли соотношение заметно меньше 1,</w:t>
      </w:r>
      <w:r w:rsidR="00DF636A" w:rsidRPr="00DF636A">
        <w:t xml:space="preserve"> </w:t>
      </w:r>
      <w:r w:rsidR="00DF636A">
        <w:t xml:space="preserve">значит не синонимичных замен меньше, чем синонимичных, следовательно не закрепились мутации, меняющие структуру белка, а значит на ген действует отрицательный, отчищающий отбор </w:t>
      </w:r>
      <w:proofErr w:type="spellStart"/>
      <w:r w:rsidR="00DF636A">
        <w:t>отбор</w:t>
      </w:r>
      <w:proofErr w:type="spellEnd"/>
      <w:r w:rsidR="00DF636A">
        <w:t>.</w:t>
      </w:r>
    </w:p>
    <w:p w14:paraId="0C098479" w14:textId="48E229A6" w:rsidR="00B543FB" w:rsidRDefault="00B543FB" w:rsidP="00B543FB">
      <w:pPr>
        <w:pStyle w:val="a7"/>
      </w:pPr>
      <w:r>
        <w:t xml:space="preserve">Для выполнения каждого из описанных выше </w:t>
      </w:r>
      <w:r w:rsidR="002604E1">
        <w:t>шагов филогенетического исследования геномов существуют различные программы. Выбор программ для конкретного исследования зависит от специфики данных, с которыми нужно работать. Например, аннотация геномов бактерий сильно отличается от аннотации геномов растений, поскольку их гены имеют очень разную структуру, следовательно программы должны искать разные паттерны в последовательностях.</w:t>
      </w:r>
      <w:r w:rsidR="0022472B">
        <w:t xml:space="preserve"> Поскольку разрабатываемый в рамках этой работы </w:t>
      </w:r>
      <w:r w:rsidR="0022472B" w:rsidRPr="00F27632">
        <w:t>инструмент планируется как универсальный,</w:t>
      </w:r>
      <w:r w:rsidR="0022472B">
        <w:t xml:space="preserve"> в конвейер будут включены наиболее универсальные и распространенные программы</w:t>
      </w:r>
      <w:r w:rsidR="0022472B" w:rsidRPr="0022472B">
        <w:t xml:space="preserve"> [</w:t>
      </w:r>
      <w:r w:rsidR="00C70ED8" w:rsidRPr="00C70ED8">
        <w:t>4</w:t>
      </w:r>
      <w:r w:rsidR="0022472B" w:rsidRPr="0022472B">
        <w:t>]</w:t>
      </w:r>
      <w:r w:rsidR="00DA399C">
        <w:t>, описанные в таблице 1</w:t>
      </w:r>
      <w:r w:rsidR="0022472B">
        <w:t>.</w:t>
      </w:r>
    </w:p>
    <w:p w14:paraId="2764910F" w14:textId="64C15566" w:rsidR="00DA399C" w:rsidRDefault="00DA399C" w:rsidP="00DA399C">
      <w:pPr>
        <w:pStyle w:val="a7"/>
        <w:ind w:firstLine="0"/>
      </w:pPr>
      <w:r>
        <w:t>Таблица 1 – Программы используемые для каждого этапа исследования.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807"/>
        <w:gridCol w:w="3538"/>
      </w:tblGrid>
      <w:tr w:rsidR="00DA399C" w14:paraId="4A3A29B7" w14:textId="77777777" w:rsidTr="00DA399C">
        <w:tc>
          <w:tcPr>
            <w:tcW w:w="5807" w:type="dxa"/>
            <w:vAlign w:val="center"/>
          </w:tcPr>
          <w:p w14:paraId="34014709" w14:textId="77777777" w:rsidR="00DA399C" w:rsidRPr="00DA399C" w:rsidRDefault="00DA399C" w:rsidP="00DA399C">
            <w:pPr>
              <w:pStyle w:val="a7"/>
              <w:ind w:firstLine="0"/>
              <w:jc w:val="center"/>
              <w:rPr>
                <w:b/>
                <w:bCs/>
                <w:sz w:val="22"/>
              </w:rPr>
            </w:pPr>
            <w:r w:rsidRPr="00DA399C">
              <w:rPr>
                <w:b/>
                <w:bCs/>
                <w:sz w:val="22"/>
              </w:rPr>
              <w:t>Этап исследования</w:t>
            </w:r>
          </w:p>
        </w:tc>
        <w:tc>
          <w:tcPr>
            <w:tcW w:w="3538" w:type="dxa"/>
            <w:vAlign w:val="center"/>
          </w:tcPr>
          <w:p w14:paraId="300EFE2F" w14:textId="77777777" w:rsidR="00DA399C" w:rsidRPr="00DA399C" w:rsidRDefault="00DA399C" w:rsidP="00DA399C">
            <w:pPr>
              <w:pStyle w:val="a7"/>
              <w:ind w:firstLine="0"/>
              <w:jc w:val="center"/>
              <w:rPr>
                <w:b/>
                <w:bCs/>
                <w:sz w:val="22"/>
              </w:rPr>
            </w:pPr>
            <w:r w:rsidRPr="00DA399C">
              <w:rPr>
                <w:b/>
                <w:bCs/>
                <w:sz w:val="22"/>
              </w:rPr>
              <w:t>Используемая программа</w:t>
            </w:r>
          </w:p>
        </w:tc>
      </w:tr>
      <w:tr w:rsidR="00DA399C" w:rsidRPr="00B357A4" w14:paraId="5CEFDEED" w14:textId="77777777" w:rsidTr="003E3D96">
        <w:tc>
          <w:tcPr>
            <w:tcW w:w="5807" w:type="dxa"/>
          </w:tcPr>
          <w:p w14:paraId="345F26C0" w14:textId="77777777" w:rsidR="00DA399C" w:rsidRPr="00DA399C" w:rsidRDefault="00DA399C" w:rsidP="003E3D96">
            <w:pPr>
              <w:pStyle w:val="a7"/>
              <w:ind w:firstLine="0"/>
              <w:rPr>
                <w:sz w:val="22"/>
              </w:rPr>
            </w:pPr>
            <w:r w:rsidRPr="00DA399C">
              <w:rPr>
                <w:sz w:val="22"/>
              </w:rPr>
              <w:t>Аннотация геномов</w:t>
            </w:r>
          </w:p>
        </w:tc>
        <w:tc>
          <w:tcPr>
            <w:tcW w:w="3538" w:type="dxa"/>
          </w:tcPr>
          <w:p w14:paraId="415E625A" w14:textId="77777777" w:rsidR="00DA399C" w:rsidRPr="00DA399C" w:rsidRDefault="00DA399C" w:rsidP="003E3D96">
            <w:pPr>
              <w:pStyle w:val="a7"/>
              <w:ind w:firstLine="0"/>
              <w:rPr>
                <w:sz w:val="22"/>
                <w:lang w:val="en-US"/>
              </w:rPr>
            </w:pPr>
            <w:proofErr w:type="spellStart"/>
            <w:r w:rsidRPr="00DA399C">
              <w:rPr>
                <w:sz w:val="22"/>
                <w:lang w:val="en-US"/>
              </w:rPr>
              <w:t>Prokka</w:t>
            </w:r>
            <w:proofErr w:type="spellEnd"/>
          </w:p>
        </w:tc>
      </w:tr>
      <w:tr w:rsidR="00DA399C" w14:paraId="40A556C7" w14:textId="77777777" w:rsidTr="003E3D96">
        <w:tc>
          <w:tcPr>
            <w:tcW w:w="5807" w:type="dxa"/>
          </w:tcPr>
          <w:p w14:paraId="794807D4" w14:textId="77777777" w:rsidR="00DA399C" w:rsidRPr="00DA399C" w:rsidRDefault="00DA399C" w:rsidP="003E3D96">
            <w:pPr>
              <w:pStyle w:val="a7"/>
              <w:ind w:firstLine="0"/>
              <w:rPr>
                <w:sz w:val="22"/>
              </w:rPr>
            </w:pPr>
            <w:r w:rsidRPr="00DA399C">
              <w:rPr>
                <w:sz w:val="22"/>
              </w:rPr>
              <w:t>Кластеризация белков</w:t>
            </w:r>
          </w:p>
        </w:tc>
        <w:tc>
          <w:tcPr>
            <w:tcW w:w="3538" w:type="dxa"/>
          </w:tcPr>
          <w:p w14:paraId="5B615922" w14:textId="77777777" w:rsidR="00DA399C" w:rsidRPr="00DA399C" w:rsidRDefault="00DA399C" w:rsidP="003E3D96">
            <w:pPr>
              <w:pStyle w:val="a7"/>
              <w:ind w:firstLine="0"/>
              <w:rPr>
                <w:sz w:val="22"/>
              </w:rPr>
            </w:pPr>
            <w:r w:rsidRPr="00B357A4">
              <w:rPr>
                <w:rFonts w:eastAsia="Times New Roman" w:cs="Times New Roman"/>
                <w:sz w:val="22"/>
                <w:lang w:val="en-NL" w:eastAsia="en-GB"/>
              </w:rPr>
              <w:t>ProteinOrtho</w:t>
            </w:r>
          </w:p>
        </w:tc>
      </w:tr>
      <w:tr w:rsidR="00DA399C" w:rsidRPr="00B357A4" w14:paraId="606A11BB" w14:textId="77777777" w:rsidTr="003E3D96">
        <w:tc>
          <w:tcPr>
            <w:tcW w:w="5807" w:type="dxa"/>
          </w:tcPr>
          <w:p w14:paraId="21FED993" w14:textId="77777777" w:rsidR="00DA399C" w:rsidRPr="00DA399C" w:rsidRDefault="00DA399C" w:rsidP="003E3D96">
            <w:pPr>
              <w:pStyle w:val="a7"/>
              <w:ind w:firstLine="0"/>
              <w:rPr>
                <w:sz w:val="22"/>
              </w:rPr>
            </w:pPr>
            <w:r w:rsidRPr="00DA399C">
              <w:rPr>
                <w:sz w:val="22"/>
              </w:rPr>
              <w:t>Объединение результатов аннотации и кластеризации</w:t>
            </w:r>
          </w:p>
        </w:tc>
        <w:tc>
          <w:tcPr>
            <w:tcW w:w="3538" w:type="dxa"/>
          </w:tcPr>
          <w:p w14:paraId="48EDA89B" w14:textId="77777777" w:rsidR="00DA399C" w:rsidRPr="00DA399C" w:rsidRDefault="00DA399C" w:rsidP="003E3D96">
            <w:pPr>
              <w:pStyle w:val="a7"/>
              <w:ind w:firstLine="0"/>
              <w:rPr>
                <w:sz w:val="22"/>
              </w:rPr>
            </w:pPr>
            <w:r w:rsidRPr="00B357A4">
              <w:rPr>
                <w:rFonts w:eastAsia="Times New Roman" w:cs="Times New Roman"/>
                <w:sz w:val="22"/>
                <w:lang w:val="en-NL" w:eastAsia="en-GB"/>
              </w:rPr>
              <w:t>GetFasta</w:t>
            </w:r>
            <w:r w:rsidRPr="00DA399C">
              <w:rPr>
                <w:rFonts w:eastAsia="Times New Roman" w:cs="Times New Roman"/>
                <w:sz w:val="22"/>
                <w:lang w:eastAsia="en-GB"/>
              </w:rPr>
              <w:t xml:space="preserve"> и оригинальный код</w:t>
            </w:r>
          </w:p>
        </w:tc>
      </w:tr>
      <w:tr w:rsidR="00DA399C" w14:paraId="4F1FEC28" w14:textId="77777777" w:rsidTr="003E3D96">
        <w:tc>
          <w:tcPr>
            <w:tcW w:w="5807" w:type="dxa"/>
          </w:tcPr>
          <w:p w14:paraId="60372174" w14:textId="77777777" w:rsidR="00DA399C" w:rsidRPr="00DA399C" w:rsidRDefault="00DA399C" w:rsidP="003E3D96">
            <w:pPr>
              <w:pStyle w:val="a7"/>
              <w:ind w:firstLine="0"/>
              <w:rPr>
                <w:sz w:val="22"/>
              </w:rPr>
            </w:pPr>
            <w:r w:rsidRPr="00DA399C">
              <w:rPr>
                <w:sz w:val="22"/>
              </w:rPr>
              <w:t>Выравнивание</w:t>
            </w:r>
          </w:p>
        </w:tc>
        <w:tc>
          <w:tcPr>
            <w:tcW w:w="3538" w:type="dxa"/>
          </w:tcPr>
          <w:p w14:paraId="3E0B35E8" w14:textId="77777777" w:rsidR="00DA399C" w:rsidRPr="00DA399C" w:rsidRDefault="00DA399C" w:rsidP="003E3D96">
            <w:pPr>
              <w:pStyle w:val="a7"/>
              <w:ind w:firstLine="0"/>
              <w:rPr>
                <w:sz w:val="22"/>
              </w:rPr>
            </w:pPr>
            <w:r w:rsidRPr="00B357A4">
              <w:rPr>
                <w:rFonts w:eastAsia="Times New Roman" w:cs="Times New Roman"/>
                <w:sz w:val="22"/>
                <w:lang w:val="en-NL" w:eastAsia="en-GB"/>
              </w:rPr>
              <w:t>PRANK</w:t>
            </w:r>
          </w:p>
        </w:tc>
      </w:tr>
      <w:tr w:rsidR="00DA399C" w:rsidRPr="00F25A01" w14:paraId="6088527C" w14:textId="77777777" w:rsidTr="003E3D96">
        <w:tc>
          <w:tcPr>
            <w:tcW w:w="5807" w:type="dxa"/>
          </w:tcPr>
          <w:p w14:paraId="16B3A36F" w14:textId="77777777" w:rsidR="00DA399C" w:rsidRPr="00DA399C" w:rsidRDefault="00DA399C" w:rsidP="003E3D96">
            <w:pPr>
              <w:pStyle w:val="a7"/>
              <w:ind w:firstLine="0"/>
              <w:rPr>
                <w:sz w:val="22"/>
              </w:rPr>
            </w:pPr>
            <w:r w:rsidRPr="00DA399C">
              <w:rPr>
                <w:sz w:val="22"/>
              </w:rPr>
              <w:t>Построение филогенетического дерева</w:t>
            </w:r>
          </w:p>
        </w:tc>
        <w:tc>
          <w:tcPr>
            <w:tcW w:w="3538" w:type="dxa"/>
          </w:tcPr>
          <w:p w14:paraId="04919831" w14:textId="77777777" w:rsidR="00DA399C" w:rsidRPr="00DA399C" w:rsidRDefault="00DA399C" w:rsidP="003E3D96">
            <w:pPr>
              <w:pStyle w:val="a7"/>
              <w:ind w:firstLine="0"/>
              <w:rPr>
                <w:rFonts w:eastAsia="Times New Roman" w:cs="Times New Roman"/>
                <w:sz w:val="22"/>
                <w:lang w:val="en-NL" w:eastAsia="en-GB"/>
              </w:rPr>
            </w:pPr>
            <w:r w:rsidRPr="00B357A4">
              <w:rPr>
                <w:rFonts w:eastAsia="Times New Roman" w:cs="Times New Roman"/>
                <w:sz w:val="22"/>
                <w:lang w:val="en-NL" w:eastAsia="en-GB"/>
              </w:rPr>
              <w:t>IQ-Tree</w:t>
            </w:r>
          </w:p>
        </w:tc>
      </w:tr>
      <w:tr w:rsidR="00DA399C" w:rsidRPr="00B357A4" w14:paraId="126E9D27" w14:textId="77777777" w:rsidTr="003E3D96">
        <w:tc>
          <w:tcPr>
            <w:tcW w:w="5807" w:type="dxa"/>
          </w:tcPr>
          <w:p w14:paraId="68D15236" w14:textId="77777777" w:rsidR="00DA399C" w:rsidRPr="00DA399C" w:rsidRDefault="00DA399C" w:rsidP="003E3D96">
            <w:pPr>
              <w:pStyle w:val="a7"/>
              <w:ind w:firstLine="0"/>
              <w:rPr>
                <w:sz w:val="22"/>
              </w:rPr>
            </w:pPr>
            <w:r w:rsidRPr="00DA399C">
              <w:rPr>
                <w:sz w:val="22"/>
              </w:rPr>
              <w:t>Определение генов под отбором</w:t>
            </w:r>
          </w:p>
        </w:tc>
        <w:tc>
          <w:tcPr>
            <w:tcW w:w="3538" w:type="dxa"/>
          </w:tcPr>
          <w:p w14:paraId="414BC26D" w14:textId="77777777" w:rsidR="00DA399C" w:rsidRPr="00DA399C" w:rsidRDefault="00DA399C" w:rsidP="003E3D96">
            <w:pPr>
              <w:pStyle w:val="a7"/>
              <w:ind w:firstLine="0"/>
              <w:rPr>
                <w:rFonts w:eastAsia="Times New Roman" w:cs="Times New Roman"/>
                <w:sz w:val="22"/>
                <w:lang w:val="en-NL" w:eastAsia="en-GB"/>
              </w:rPr>
            </w:pPr>
            <w:r w:rsidRPr="00B357A4">
              <w:rPr>
                <w:rFonts w:eastAsia="Times New Roman" w:cs="Times New Roman"/>
                <w:sz w:val="22"/>
                <w:lang w:val="en-NL" w:eastAsia="en-GB"/>
              </w:rPr>
              <w:t>PAML</w:t>
            </w:r>
          </w:p>
        </w:tc>
      </w:tr>
    </w:tbl>
    <w:p w14:paraId="23ADE654" w14:textId="1319BF35" w:rsidR="00DA399C" w:rsidRPr="00F83947" w:rsidRDefault="003964EE" w:rsidP="00F83947">
      <w:pPr>
        <w:pStyle w:val="a7"/>
        <w:rPr>
          <w:lang w:val="en-NL"/>
        </w:rPr>
      </w:pPr>
      <w:r>
        <w:lastRenderedPageBreak/>
        <w:t xml:space="preserve">Далее </w:t>
      </w:r>
      <w:r w:rsidR="001737EC">
        <w:t>смоделируем</w:t>
      </w:r>
      <w:r w:rsidR="00F83947">
        <w:t xml:space="preserve"> процесс</w:t>
      </w:r>
      <w:r w:rsidR="005B7086">
        <w:t xml:space="preserve">ы </w:t>
      </w:r>
      <w:r w:rsidR="00F83947">
        <w:t>филогенетического исследования геном</w:t>
      </w:r>
      <w:r w:rsidR="001737EC">
        <w:t>ов</w:t>
      </w:r>
      <w:r w:rsidR="00F83947" w:rsidRPr="00F83947">
        <w:t xml:space="preserve"> </w:t>
      </w:r>
      <w:r w:rsidR="00F83947">
        <w:t xml:space="preserve">в виде структурных диаграмм в нотации </w:t>
      </w:r>
      <w:r w:rsidR="00F83947" w:rsidRPr="00F83947">
        <w:t>IDEF0</w:t>
      </w:r>
      <w:r w:rsidR="00F83947">
        <w:t>. В диаграммах будут фигурировать описанные выше программы.</w:t>
      </w:r>
    </w:p>
    <w:p w14:paraId="0786B3BE" w14:textId="2322B268" w:rsidR="008F07AB" w:rsidRPr="00562627" w:rsidRDefault="00C2660A" w:rsidP="00745B2A">
      <w:pPr>
        <w:pStyle w:val="2-"/>
      </w:pPr>
      <w:bookmarkStart w:id="11" w:name="_Toc99486622"/>
      <w:r>
        <w:t>Структурное м</w:t>
      </w:r>
      <w:r w:rsidR="001737EC">
        <w:t>оделирование</w:t>
      </w:r>
      <w:r w:rsidR="00745B2A">
        <w:t xml:space="preserve"> </w:t>
      </w:r>
      <w:r w:rsidR="009627B3">
        <w:t>бизнес-процессов</w:t>
      </w:r>
      <w:bookmarkEnd w:id="11"/>
    </w:p>
    <w:p w14:paraId="6DF11344" w14:textId="2213F135" w:rsidR="00B02FE0" w:rsidRPr="00B02FE0" w:rsidRDefault="00B02FE0" w:rsidP="00B02FE0">
      <w:pPr>
        <w:pStyle w:val="a7"/>
        <w:rPr>
          <w:lang w:eastAsia="en-US"/>
        </w:rPr>
      </w:pPr>
      <w:r>
        <w:rPr>
          <w:lang w:eastAsia="en-US"/>
        </w:rPr>
        <w:t xml:space="preserve">Основой для моделирования послужил </w:t>
      </w:r>
      <w:r w:rsidRPr="00B02FE0">
        <w:rPr>
          <w:lang w:eastAsia="en-US"/>
        </w:rPr>
        <w:t>д</w:t>
      </w:r>
      <w:r>
        <w:rPr>
          <w:lang w:eastAsia="en-US"/>
        </w:rPr>
        <w:t>етальный текст статьи о масштабном филогенетическом исследовании геномов различных видов морских выдр</w:t>
      </w:r>
      <w:r w:rsidRPr="00B02FE0">
        <w:rPr>
          <w:lang w:eastAsia="en-US"/>
        </w:rPr>
        <w:t xml:space="preserve"> [4].</w:t>
      </w:r>
    </w:p>
    <w:p w14:paraId="4ACD9E8D" w14:textId="00507A41" w:rsidR="00757E30" w:rsidRDefault="00A829C8" w:rsidP="00A829C8">
      <w:pPr>
        <w:pStyle w:val="3-"/>
      </w:pPr>
      <w:bookmarkStart w:id="12" w:name="_Toc99486623"/>
      <w:r>
        <w:rPr>
          <w:noProof/>
          <w:lang w:val="en-US"/>
        </w:rPr>
        <w:drawing>
          <wp:anchor distT="0" distB="0" distL="114300" distR="114300" simplePos="0" relativeHeight="251782144" behindDoc="0" locked="0" layoutInCell="1" allowOverlap="1" wp14:anchorId="40A22DE5" wp14:editId="6654F78C">
            <wp:simplePos x="0" y="0"/>
            <wp:positionH relativeFrom="column">
              <wp:posOffset>1184222</wp:posOffset>
            </wp:positionH>
            <wp:positionV relativeFrom="paragraph">
              <wp:posOffset>357825</wp:posOffset>
            </wp:positionV>
            <wp:extent cx="3512185" cy="3268980"/>
            <wp:effectExtent l="0" t="0" r="5715" b="0"/>
            <wp:wrapTopAndBottom/>
            <wp:docPr id="31" name="Picture 3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Diagram&#10;&#10;Description automatically generated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2185" cy="32689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A4EDE">
        <w:t>К</w:t>
      </w:r>
      <w:r>
        <w:t>онтекстная диаграмма</w:t>
      </w:r>
      <w:bookmarkEnd w:id="12"/>
    </w:p>
    <w:p w14:paraId="5A08A008" w14:textId="06A92E7C" w:rsidR="00A829C8" w:rsidRDefault="008058BA" w:rsidP="00A829C8">
      <w:pPr>
        <w:pStyle w:val="3-"/>
      </w:pPr>
      <w:bookmarkStart w:id="13" w:name="_Toc99486624"/>
      <w:r>
        <w:rPr>
          <w:noProof/>
        </w:rPr>
        <w:drawing>
          <wp:anchor distT="0" distB="0" distL="114300" distR="114300" simplePos="0" relativeHeight="251783168" behindDoc="0" locked="0" layoutInCell="1" allowOverlap="1" wp14:anchorId="50601781" wp14:editId="06F97120">
            <wp:simplePos x="0" y="0"/>
            <wp:positionH relativeFrom="column">
              <wp:posOffset>-852170</wp:posOffset>
            </wp:positionH>
            <wp:positionV relativeFrom="paragraph">
              <wp:posOffset>3704590</wp:posOffset>
            </wp:positionV>
            <wp:extent cx="7209790" cy="2620645"/>
            <wp:effectExtent l="0" t="0" r="3810" b="0"/>
            <wp:wrapTopAndBottom/>
            <wp:docPr id="32" name="Picture 3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Diagram&#10;&#10;Description automatically generated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09790" cy="26206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Уровень</w:t>
      </w:r>
      <w:r w:rsidR="00A829C8">
        <w:t xml:space="preserve"> А0</w:t>
      </w:r>
      <w:r w:rsidR="00A7544B">
        <w:t xml:space="preserve">: филогенетическое исследование </w:t>
      </w:r>
      <w:proofErr w:type="spellStart"/>
      <w:r w:rsidR="00A7544B">
        <w:t>генмов</w:t>
      </w:r>
      <w:bookmarkEnd w:id="13"/>
      <w:proofErr w:type="spellEnd"/>
    </w:p>
    <w:p w14:paraId="1BA88CD4" w14:textId="5B291D16" w:rsidR="008058BA" w:rsidRDefault="005F6112" w:rsidP="008058BA">
      <w:pPr>
        <w:pStyle w:val="3-"/>
        <w:pageBreakBefore/>
      </w:pPr>
      <w:bookmarkStart w:id="14" w:name="_Toc99486625"/>
      <w:r>
        <w:rPr>
          <w:noProof/>
        </w:rPr>
        <w:lastRenderedPageBreak/>
        <w:drawing>
          <wp:anchor distT="0" distB="0" distL="114300" distR="114300" simplePos="0" relativeHeight="251784192" behindDoc="0" locked="0" layoutInCell="1" allowOverlap="1" wp14:anchorId="0B738E51" wp14:editId="379C1819">
            <wp:simplePos x="0" y="0"/>
            <wp:positionH relativeFrom="column">
              <wp:posOffset>-816610</wp:posOffset>
            </wp:positionH>
            <wp:positionV relativeFrom="paragraph">
              <wp:posOffset>316230</wp:posOffset>
            </wp:positionV>
            <wp:extent cx="6626860" cy="3293110"/>
            <wp:effectExtent l="0" t="0" r="2540" b="0"/>
            <wp:wrapTopAndBottom/>
            <wp:docPr id="33" name="Picture 3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Diagram&#10;&#10;Description automatically generated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860" cy="32931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058BA">
        <w:t>Уровень А1</w:t>
      </w:r>
      <w:r w:rsidR="004D6615">
        <w:t xml:space="preserve">: </w:t>
      </w:r>
      <w:r w:rsidR="00800B8F">
        <w:t>п</w:t>
      </w:r>
      <w:r w:rsidR="004D6615">
        <w:t>одготовка входных данных</w:t>
      </w:r>
      <w:bookmarkEnd w:id="14"/>
    </w:p>
    <w:p w14:paraId="6D24DA34" w14:textId="08129BA6" w:rsidR="001203F4" w:rsidRDefault="001203F4" w:rsidP="001203F4">
      <w:pPr>
        <w:pStyle w:val="3-"/>
      </w:pPr>
      <w:bookmarkStart w:id="15" w:name="_Toc99486626"/>
      <w:r>
        <w:rPr>
          <w:noProof/>
        </w:rPr>
        <w:drawing>
          <wp:anchor distT="0" distB="0" distL="114300" distR="114300" simplePos="0" relativeHeight="251785216" behindDoc="0" locked="0" layoutInCell="1" allowOverlap="1" wp14:anchorId="3EFA90B3" wp14:editId="4214146F">
            <wp:simplePos x="0" y="0"/>
            <wp:positionH relativeFrom="column">
              <wp:posOffset>-1005205</wp:posOffset>
            </wp:positionH>
            <wp:positionV relativeFrom="paragraph">
              <wp:posOffset>3836670</wp:posOffset>
            </wp:positionV>
            <wp:extent cx="7392035" cy="2545080"/>
            <wp:effectExtent l="0" t="0" r="0" b="0"/>
            <wp:wrapTopAndBottom/>
            <wp:docPr id="54" name="Picture 5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Diagram&#10;&#10;Description automatically generated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92035" cy="25450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Уровень А2</w:t>
      </w:r>
      <w:r w:rsidR="00A7544B">
        <w:t>: выделение и обработка кластеров ортологичных генов</w:t>
      </w:r>
      <w:bookmarkEnd w:id="15"/>
    </w:p>
    <w:p w14:paraId="47088C46" w14:textId="27FA9B67" w:rsidR="001203F4" w:rsidRDefault="001737EC" w:rsidP="001737EC">
      <w:pPr>
        <w:pStyle w:val="3-"/>
        <w:pageBreakBefore/>
      </w:pPr>
      <w:bookmarkStart w:id="16" w:name="_Toc99486627"/>
      <w:r>
        <w:rPr>
          <w:noProof/>
        </w:rPr>
        <w:lastRenderedPageBreak/>
        <w:drawing>
          <wp:anchor distT="0" distB="0" distL="114300" distR="114300" simplePos="0" relativeHeight="251786240" behindDoc="0" locked="0" layoutInCell="1" allowOverlap="1" wp14:anchorId="1F7F4D4B" wp14:editId="0FF68561">
            <wp:simplePos x="0" y="0"/>
            <wp:positionH relativeFrom="column">
              <wp:posOffset>-844550</wp:posOffset>
            </wp:positionH>
            <wp:positionV relativeFrom="paragraph">
              <wp:posOffset>259715</wp:posOffset>
            </wp:positionV>
            <wp:extent cx="7195820" cy="2337435"/>
            <wp:effectExtent l="0" t="0" r="5080" b="0"/>
            <wp:wrapTopAndBottom/>
            <wp:docPr id="55" name="Picture 5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Diagram&#10;&#10;Description automatically generated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95820" cy="23374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203F4">
        <w:t>Уровень А3</w:t>
      </w:r>
      <w:r w:rsidR="00A7544B">
        <w:t>: подготовка данных для отчётов</w:t>
      </w:r>
      <w:bookmarkEnd w:id="16"/>
    </w:p>
    <w:p w14:paraId="7130D6DB" w14:textId="6034CD97" w:rsidR="001203F4" w:rsidRDefault="001737EC" w:rsidP="001737EC">
      <w:pPr>
        <w:pStyle w:val="3-"/>
      </w:pPr>
      <w:bookmarkStart w:id="17" w:name="_Toc99486628"/>
      <w:r>
        <w:rPr>
          <w:noProof/>
        </w:rPr>
        <w:drawing>
          <wp:anchor distT="0" distB="0" distL="114300" distR="114300" simplePos="0" relativeHeight="251787264" behindDoc="0" locked="0" layoutInCell="1" allowOverlap="1" wp14:anchorId="2DDD4A18" wp14:editId="3C3A44E8">
            <wp:simplePos x="0" y="0"/>
            <wp:positionH relativeFrom="column">
              <wp:posOffset>446405</wp:posOffset>
            </wp:positionH>
            <wp:positionV relativeFrom="paragraph">
              <wp:posOffset>2706416</wp:posOffset>
            </wp:positionV>
            <wp:extent cx="4717174" cy="1272619"/>
            <wp:effectExtent l="0" t="0" r="0" b="0"/>
            <wp:wrapTopAndBottom/>
            <wp:docPr id="56" name="Picture 5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Diagram&#10;&#10;Description automatically generated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7174" cy="127261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Уровень А4</w:t>
      </w:r>
      <w:r w:rsidR="00A7544B">
        <w:t>: создание отчётов</w:t>
      </w:r>
      <w:bookmarkEnd w:id="17"/>
    </w:p>
    <w:p w14:paraId="262894D8" w14:textId="7E002158" w:rsidR="001737EC" w:rsidRDefault="00144603" w:rsidP="001737EC">
      <w:pPr>
        <w:pStyle w:val="3-"/>
      </w:pPr>
      <w:bookmarkStart w:id="18" w:name="_Toc99486629"/>
      <w:r>
        <w:t xml:space="preserve">Выводы из </w:t>
      </w:r>
      <w:r w:rsidR="00C2660A">
        <w:t xml:space="preserve">структурного </w:t>
      </w:r>
      <w:r>
        <w:t>моделирования</w:t>
      </w:r>
      <w:bookmarkEnd w:id="18"/>
    </w:p>
    <w:p w14:paraId="54CFAB89" w14:textId="09101ECD" w:rsidR="004D6615" w:rsidRDefault="00B02FE0" w:rsidP="004D6615">
      <w:pPr>
        <w:pStyle w:val="a7"/>
        <w:rPr>
          <w:lang w:eastAsia="en-US"/>
        </w:rPr>
      </w:pPr>
      <w:r>
        <w:rPr>
          <w:lang w:eastAsia="en-US"/>
        </w:rPr>
        <w:t xml:space="preserve">Внимательно изучив </w:t>
      </w:r>
      <w:r w:rsidR="00BE7824">
        <w:rPr>
          <w:lang w:eastAsia="en-US"/>
        </w:rPr>
        <w:t>построенные диаграммы, можно обнаружить</w:t>
      </w:r>
      <w:r w:rsidR="004D6615">
        <w:rPr>
          <w:lang w:eastAsia="en-US"/>
        </w:rPr>
        <w:t xml:space="preserve">, что </w:t>
      </w:r>
      <w:r w:rsidR="004D6615">
        <w:t xml:space="preserve">в каждой операции задействован исследователь, который запускает специальные программы, подавая им на вход нужные данные, либо производит промежуточные преобразования данных между запусками программ. </w:t>
      </w:r>
      <w:r w:rsidR="00276C74">
        <w:t>Подобная организация процессов: многократный ручной запуск программ через командную строку, ручное преобразование большого количества данных приводит к ряду существенных проблем, которые можно решить с помощью автоматизации</w:t>
      </w:r>
      <w:r w:rsidR="00871454">
        <w:t>:</w:t>
      </w:r>
    </w:p>
    <w:p w14:paraId="14624F21" w14:textId="71D00157" w:rsidR="00BE7824" w:rsidRDefault="00871454" w:rsidP="004D6615">
      <w:pPr>
        <w:pStyle w:val="a0"/>
      </w:pPr>
      <w:r>
        <w:t>Н</w:t>
      </w:r>
      <w:r w:rsidR="00BD7E74">
        <w:t>изкая скорость выполнения операций;</w:t>
      </w:r>
    </w:p>
    <w:p w14:paraId="19D24AAB" w14:textId="342F7F0C" w:rsidR="00BD7E74" w:rsidRDefault="00871454" w:rsidP="00BD7E74">
      <w:pPr>
        <w:pStyle w:val="a0"/>
      </w:pPr>
      <w:r>
        <w:t>высокая вероятность ошибки при запуске программ на множестве фалов: часть файлов может быть пропущена, а часть проанализирована более одного раза;</w:t>
      </w:r>
    </w:p>
    <w:p w14:paraId="1D29C95A" w14:textId="5FE9EC54" w:rsidR="00871454" w:rsidRDefault="00871454" w:rsidP="00871454">
      <w:pPr>
        <w:pStyle w:val="a0"/>
      </w:pPr>
      <w:r>
        <w:t>очень низкая масштабируемость: при росте количества обрабатываемых файлов, которых в филогенетических исследованиях могут быть сотни, описанные выше проблемы кратно усугубятся.</w:t>
      </w:r>
    </w:p>
    <w:p w14:paraId="2C1C2E28" w14:textId="230361C2" w:rsidR="002B596B" w:rsidRPr="002B596B" w:rsidRDefault="002B596B" w:rsidP="002B596B">
      <w:pPr>
        <w:pStyle w:val="a7"/>
      </w:pPr>
      <w:r>
        <w:t>Для более наглядно</w:t>
      </w:r>
      <w:r>
        <w:t>й</w:t>
      </w:r>
      <w:r>
        <w:t xml:space="preserve"> иллюстр</w:t>
      </w:r>
      <w:r>
        <w:t>ации</w:t>
      </w:r>
      <w:r>
        <w:t xml:space="preserve"> проблемы бизнес-процессов в текущем состоянии, рассмотрим детализацию одного из самых сложных</w:t>
      </w:r>
      <w:r>
        <w:t xml:space="preserve"> процессов.</w:t>
      </w:r>
    </w:p>
    <w:p w14:paraId="49710911" w14:textId="2348EE68" w:rsidR="00562627" w:rsidRPr="00562627" w:rsidRDefault="00562627" w:rsidP="00562627">
      <w:pPr>
        <w:pStyle w:val="2-"/>
      </w:pPr>
      <w:bookmarkStart w:id="19" w:name="_Toc99486630"/>
      <w:r>
        <w:lastRenderedPageBreak/>
        <w:t>Детализация структурных диаграмм</w:t>
      </w:r>
      <w:bookmarkEnd w:id="19"/>
    </w:p>
    <w:p w14:paraId="0B35EB39" w14:textId="484E6AFD" w:rsidR="00562627" w:rsidRPr="007F4C89" w:rsidRDefault="007F4C89" w:rsidP="00426F8A">
      <w:pPr>
        <w:pStyle w:val="a7"/>
      </w:pPr>
      <w:r>
        <w:rPr>
          <w:noProof/>
        </w:rPr>
        <w:drawing>
          <wp:anchor distT="0" distB="0" distL="114300" distR="114300" simplePos="0" relativeHeight="251797504" behindDoc="0" locked="0" layoutInCell="1" allowOverlap="1" wp14:anchorId="6DAA99B2" wp14:editId="6BB9B952">
            <wp:simplePos x="0" y="0"/>
            <wp:positionH relativeFrom="column">
              <wp:posOffset>-113128</wp:posOffset>
            </wp:positionH>
            <wp:positionV relativeFrom="paragraph">
              <wp:posOffset>285750</wp:posOffset>
            </wp:positionV>
            <wp:extent cx="6059170" cy="8194040"/>
            <wp:effectExtent l="0" t="0" r="0" b="0"/>
            <wp:wrapTopAndBottom/>
            <wp:docPr id="12" name="Picture 1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Diagram&#10;&#10;Description automatically generated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9170" cy="81940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9552" behindDoc="0" locked="0" layoutInCell="1" allowOverlap="1" wp14:anchorId="4DE4CD4A" wp14:editId="48EC4691">
                <wp:simplePos x="0" y="0"/>
                <wp:positionH relativeFrom="column">
                  <wp:posOffset>-113030</wp:posOffset>
                </wp:positionH>
                <wp:positionV relativeFrom="paragraph">
                  <wp:posOffset>8909050</wp:posOffset>
                </wp:positionV>
                <wp:extent cx="5882005" cy="635"/>
                <wp:effectExtent l="0" t="0" r="0" b="12065"/>
                <wp:wrapTopAndBottom/>
                <wp:docPr id="13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820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8C0E1F3" w14:textId="31B30EB3" w:rsidR="007F4C89" w:rsidRPr="00A10DFE" w:rsidRDefault="007F4C89" w:rsidP="007F4C89">
                            <w:pPr>
                              <w:pStyle w:val="a8"/>
                              <w:rPr>
                                <w:noProof/>
                                <w:sz w:val="26"/>
                                <w:lang w:eastAsia="ru-RU"/>
                              </w:rPr>
                            </w:pPr>
                            <w:r>
                              <w:t xml:space="preserve">Рисунок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Рисунок \* ARABIC </w:instrText>
                            </w:r>
                            <w:r>
                              <w:fldChar w:fldCharType="separate"/>
                            </w:r>
                            <w:r w:rsidR="00434456">
                              <w:rPr>
                                <w:noProof/>
                              </w:rPr>
                              <w:t>5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r w:rsidR="00451200">
                              <w:t>–</w:t>
                            </w:r>
                            <w:r>
                              <w:t xml:space="preserve"> </w:t>
                            </w:r>
                            <w:r w:rsidR="00451200">
                              <w:t xml:space="preserve">А2: </w:t>
                            </w:r>
                            <w:r w:rsidR="008A273F">
                              <w:t>В</w:t>
                            </w:r>
                            <w:r w:rsidRPr="00777952">
                              <w:t>ыделение и обработка кластеров ортологичных генов</w:t>
                            </w:r>
                            <w:r w:rsidR="00A10DFE">
                              <w:t xml:space="preserve"> </w:t>
                            </w:r>
                            <w:r w:rsidR="00A10DFE">
                              <w:rPr>
                                <w:lang w:val="en-US"/>
                              </w:rPr>
                              <w:t>As</w:t>
                            </w:r>
                            <w:r w:rsidR="00A10DFE" w:rsidRPr="00A10DFE">
                              <w:t>-</w:t>
                            </w:r>
                            <w:r w:rsidR="00A10DFE">
                              <w:rPr>
                                <w:lang w:val="en-US"/>
                              </w:rPr>
                              <w:t>Is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DE4CD4A" id="Text Box 13" o:spid="_x0000_s1030" type="#_x0000_t202" style="position:absolute;left:0;text-align:left;margin-left:-8.9pt;margin-top:701.5pt;width:463.15pt;height:.05pt;z-index:251799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" stroked="f">
                <v:textbox style="mso-fit-shape-to-text:t" inset="0,0,0,0">
                  <w:txbxContent>
                    <w:p w14:paraId="78C0E1F3" w14:textId="31B30EB3" w:rsidR="007F4C89" w:rsidRPr="00A10DFE" w:rsidRDefault="007F4C89" w:rsidP="007F4C89">
                      <w:pPr>
                        <w:pStyle w:val="a8"/>
                        <w:rPr>
                          <w:noProof/>
                          <w:sz w:val="26"/>
                          <w:lang w:eastAsia="ru-RU"/>
                        </w:rPr>
                      </w:pPr>
                      <w:r>
                        <w:t xml:space="preserve">Рисунок </w:t>
                      </w:r>
                      <w:r>
                        <w:fldChar w:fldCharType="begin"/>
                      </w:r>
                      <w:r>
                        <w:instrText xml:space="preserve"> SEQ Рисунок \* ARABIC </w:instrText>
                      </w:r>
                      <w:r>
                        <w:fldChar w:fldCharType="separate"/>
                      </w:r>
                      <w:r w:rsidR="00434456">
                        <w:rPr>
                          <w:noProof/>
                        </w:rPr>
                        <w:t>5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r w:rsidR="00451200">
                        <w:t>–</w:t>
                      </w:r>
                      <w:r>
                        <w:t xml:space="preserve"> </w:t>
                      </w:r>
                      <w:r w:rsidR="00451200">
                        <w:t xml:space="preserve">А2: </w:t>
                      </w:r>
                      <w:r w:rsidR="008A273F">
                        <w:t>В</w:t>
                      </w:r>
                      <w:r w:rsidRPr="00777952">
                        <w:t>ыделение и обработка кластеров ортологичных генов</w:t>
                      </w:r>
                      <w:r w:rsidR="00A10DFE">
                        <w:t xml:space="preserve"> </w:t>
                      </w:r>
                      <w:r w:rsidR="00A10DFE">
                        <w:rPr>
                          <w:lang w:val="en-US"/>
                        </w:rPr>
                        <w:t>As</w:t>
                      </w:r>
                      <w:r w:rsidR="00A10DFE" w:rsidRPr="00A10DFE">
                        <w:t>-</w:t>
                      </w:r>
                      <w:r w:rsidR="00A10DFE">
                        <w:rPr>
                          <w:lang w:val="en-US"/>
                        </w:rPr>
                        <w:t>Is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777952">
        <w:t xml:space="preserve"> Для </w:t>
      </w:r>
      <w:r w:rsidR="00720F99">
        <w:t xml:space="preserve">детализации </w:t>
      </w:r>
      <w:r>
        <w:t>процесс</w:t>
      </w:r>
      <w:r w:rsidR="00267519">
        <w:t>а А2</w:t>
      </w:r>
      <w:r>
        <w:t xml:space="preserve"> </w:t>
      </w:r>
      <w:r w:rsidR="00720F99">
        <w:t>была использована нотация E</w:t>
      </w:r>
      <w:r w:rsidR="00720F99">
        <w:rPr>
          <w:lang w:val="en-US"/>
        </w:rPr>
        <w:t>PC</w:t>
      </w:r>
      <w:r>
        <w:t>.</w:t>
      </w:r>
    </w:p>
    <w:p w14:paraId="51FA9A91" w14:textId="3F5CD705" w:rsidR="002B596B" w:rsidRPr="0035766E" w:rsidRDefault="00456E6B" w:rsidP="002B596B">
      <w:pPr>
        <w:pStyle w:val="a7"/>
      </w:pPr>
      <w:r>
        <w:lastRenderedPageBreak/>
        <w:t>Данная диаграмма демонстрирует, что в текущих процессах роль «Исследователь» перегружена, поскольку на неё опирается почти каждая операция, что неэффективно. Более того</w:t>
      </w:r>
      <w:r w:rsidR="0035766E">
        <w:t>, по диаграмме видно, с каким большим количеством файлов приходится работать в рамках одного процесса, откуда следует, что при большом количестве входных данных, как и ожидается</w:t>
      </w:r>
      <w:r w:rsidR="0035766E" w:rsidRPr="0035766E">
        <w:t>,</w:t>
      </w:r>
      <w:r w:rsidR="0035766E">
        <w:t xml:space="preserve"> можно ожидать не только сильного замедления работы, но и экспоненциального роста числа ошибок.</w:t>
      </w:r>
    </w:p>
    <w:p w14:paraId="0C41E937" w14:textId="2255A450" w:rsidR="003E0F8B" w:rsidRDefault="008A273F" w:rsidP="002B596B">
      <w:pPr>
        <w:pStyle w:val="a7"/>
      </w:pPr>
      <w:r>
        <w:rPr>
          <w:noProof/>
        </w:rPr>
        <w:drawing>
          <wp:anchor distT="0" distB="0" distL="114300" distR="114300" simplePos="0" relativeHeight="251800576" behindDoc="0" locked="0" layoutInCell="1" allowOverlap="1" wp14:anchorId="39079D50" wp14:editId="61F48B07">
            <wp:simplePos x="0" y="0"/>
            <wp:positionH relativeFrom="column">
              <wp:posOffset>250190</wp:posOffset>
            </wp:positionH>
            <wp:positionV relativeFrom="paragraph">
              <wp:posOffset>232410</wp:posOffset>
            </wp:positionV>
            <wp:extent cx="5166360" cy="6997700"/>
            <wp:effectExtent l="0" t="0" r="2540" b="0"/>
            <wp:wrapTopAndBottom/>
            <wp:docPr id="14" name="Picture 1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Diagram&#10;&#10;Description automatically generated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6360" cy="6997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54C40D34" wp14:editId="0FD7F7CF">
                <wp:simplePos x="0" y="0"/>
                <wp:positionH relativeFrom="column">
                  <wp:posOffset>247015</wp:posOffset>
                </wp:positionH>
                <wp:positionV relativeFrom="paragraph">
                  <wp:posOffset>7230599</wp:posOffset>
                </wp:positionV>
                <wp:extent cx="5116830" cy="635"/>
                <wp:effectExtent l="0" t="0" r="1270" b="12065"/>
                <wp:wrapTopAndBottom/>
                <wp:docPr id="15" name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168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9F26A1E" w14:textId="291C1306" w:rsidR="008A273F" w:rsidRPr="001C1E71" w:rsidRDefault="008A273F" w:rsidP="008A273F">
                            <w:pPr>
                              <w:pStyle w:val="a8"/>
                              <w:rPr>
                                <w:noProof/>
                                <w:sz w:val="26"/>
                                <w:lang w:eastAsia="ru-RU"/>
                              </w:rPr>
                            </w:pPr>
                            <w:r>
                              <w:t xml:space="preserve">Рисунок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Рисунок \* ARABIC </w:instrText>
                            </w:r>
                            <w:r>
                              <w:fldChar w:fldCharType="separate"/>
                            </w:r>
                            <w:r w:rsidR="00434456">
                              <w:rPr>
                                <w:noProof/>
                              </w:rPr>
                              <w:t>6</w:t>
                            </w:r>
                            <w:r>
                              <w:fldChar w:fldCharType="end"/>
                            </w:r>
                            <w:r>
                              <w:t xml:space="preserve"> - </w:t>
                            </w:r>
                            <w:r w:rsidR="00451200">
                              <w:t xml:space="preserve">А2: </w:t>
                            </w:r>
                            <w:r w:rsidRPr="001F1AAE">
                              <w:t xml:space="preserve">Выделение и обработка кластеров ортологичных генов </w:t>
                            </w:r>
                            <w:r>
                              <w:t>T</w:t>
                            </w:r>
                            <w:r>
                              <w:rPr>
                                <w:lang w:val="en-US"/>
                              </w:rPr>
                              <w:t>o</w:t>
                            </w:r>
                            <w:r w:rsidRPr="008A273F">
                              <w:t>-</w:t>
                            </w:r>
                            <w:r>
                              <w:rPr>
                                <w:lang w:val="en-US"/>
                              </w:rPr>
                              <w:t>Be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4C40D34" id="Text Box 15" o:spid="_x0000_s1031" type="#_x0000_t202" style="position:absolute;left:0;text-align:left;margin-left:19.45pt;margin-top:569.35pt;width:402.9pt;height:.05pt;z-index:251802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" stroked="f">
                <v:textbox style="mso-fit-shape-to-text:t" inset="0,0,0,0">
                  <w:txbxContent>
                    <w:p w14:paraId="59F26A1E" w14:textId="291C1306" w:rsidR="008A273F" w:rsidRPr="001C1E71" w:rsidRDefault="008A273F" w:rsidP="008A273F">
                      <w:pPr>
                        <w:pStyle w:val="a8"/>
                        <w:rPr>
                          <w:noProof/>
                          <w:sz w:val="26"/>
                          <w:lang w:eastAsia="ru-RU"/>
                        </w:rPr>
                      </w:pPr>
                      <w:r>
                        <w:t xml:space="preserve">Рисунок </w:t>
                      </w:r>
                      <w:r>
                        <w:fldChar w:fldCharType="begin"/>
                      </w:r>
                      <w:r>
                        <w:instrText xml:space="preserve"> SEQ Рисунок \* ARABIC </w:instrText>
                      </w:r>
                      <w:r>
                        <w:fldChar w:fldCharType="separate"/>
                      </w:r>
                      <w:r w:rsidR="00434456">
                        <w:rPr>
                          <w:noProof/>
                        </w:rPr>
                        <w:t>6</w:t>
                      </w:r>
                      <w:r>
                        <w:fldChar w:fldCharType="end"/>
                      </w:r>
                      <w:r>
                        <w:t xml:space="preserve"> - </w:t>
                      </w:r>
                      <w:r w:rsidR="00451200">
                        <w:t xml:space="preserve">А2: </w:t>
                      </w:r>
                      <w:r w:rsidRPr="001F1AAE">
                        <w:t xml:space="preserve">Выделение и обработка кластеров ортологичных генов </w:t>
                      </w:r>
                      <w:r>
                        <w:t>T</w:t>
                      </w:r>
                      <w:r>
                        <w:rPr>
                          <w:lang w:val="en-US"/>
                        </w:rPr>
                        <w:t>o</w:t>
                      </w:r>
                      <w:r w:rsidRPr="008A273F">
                        <w:t>-</w:t>
                      </w:r>
                      <w:r>
                        <w:rPr>
                          <w:lang w:val="en-US"/>
                        </w:rPr>
                        <w:t>Be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A10DFE">
        <w:t>Рассмотрим, как преобразится этот процесс при автоматизации</w:t>
      </w:r>
      <w:r w:rsidR="00AA4EDE">
        <w:t xml:space="preserve"> на рисунке 6</w:t>
      </w:r>
      <w:r w:rsidR="00A10DFE">
        <w:t>.</w:t>
      </w:r>
    </w:p>
    <w:p w14:paraId="2B75A98A" w14:textId="5DF20D3D" w:rsidR="008A273F" w:rsidRDefault="008A273F" w:rsidP="002B596B">
      <w:pPr>
        <w:pStyle w:val="a7"/>
      </w:pPr>
      <w:r>
        <w:lastRenderedPageBreak/>
        <w:t>Автоматизация позволила распределить операции исследователя между двумя компонентами системы</w:t>
      </w:r>
      <w:r w:rsidR="0040407D">
        <w:t>, что должно не только значительно ускорить работу систем, но и исключить вероятность ошибок.</w:t>
      </w:r>
    </w:p>
    <w:p w14:paraId="20976CA7" w14:textId="53D142BF" w:rsidR="00720F99" w:rsidRPr="002B596B" w:rsidRDefault="002B596B" w:rsidP="002B596B">
      <w:pPr>
        <w:pStyle w:val="a7"/>
      </w:pPr>
      <w:r>
        <w:t xml:space="preserve">На основе результатов моделирования процессов сформулируем требования к разрабатываемой системе, в которой все </w:t>
      </w:r>
      <w:r w:rsidR="00900063">
        <w:t>операции</w:t>
      </w:r>
      <w:r>
        <w:t xml:space="preserve"> исследователя автоматизированы.</w:t>
      </w:r>
    </w:p>
    <w:p w14:paraId="7C1B1C37" w14:textId="5D30BC31" w:rsidR="00C41944" w:rsidRDefault="00655521" w:rsidP="00C02EAD">
      <w:pPr>
        <w:pStyle w:val="2-"/>
      </w:pPr>
      <w:bookmarkStart w:id="20" w:name="_Toc99486631"/>
      <w:r>
        <w:t>Т</w:t>
      </w:r>
      <w:r w:rsidR="007E437F">
        <w:t>ребовани</w:t>
      </w:r>
      <w:r>
        <w:t>я</w:t>
      </w:r>
      <w:r w:rsidR="007E437F">
        <w:t xml:space="preserve"> к ИС</w:t>
      </w:r>
      <w:bookmarkEnd w:id="20"/>
    </w:p>
    <w:p w14:paraId="04E01709" w14:textId="6C0A7A77" w:rsidR="00C41944" w:rsidRDefault="00C41944" w:rsidP="008F5988">
      <w:pPr>
        <w:pStyle w:val="a7"/>
        <w:rPr>
          <w:lang w:eastAsia="en-US"/>
        </w:rPr>
      </w:pPr>
      <w:r>
        <w:t xml:space="preserve">Цель </w:t>
      </w:r>
      <w:r>
        <w:t xml:space="preserve">разрабатываемой </w:t>
      </w:r>
      <w:r>
        <w:t xml:space="preserve">системы – автоматизация </w:t>
      </w:r>
      <w:r>
        <w:t>филогенетического исследования геномов</w:t>
      </w:r>
      <w:r>
        <w:t>.</w:t>
      </w:r>
      <w:r w:rsidR="008F5988">
        <w:t xml:space="preserve"> </w:t>
      </w:r>
      <w:r w:rsidR="008F5988">
        <w:rPr>
          <w:lang w:eastAsia="en-US"/>
        </w:rPr>
        <w:t>Взаимодействие пользователя с системой будет ограничено вводом входных данных и получением отчётов с результатами. Все промежуточные операции будут делаться автоматически.</w:t>
      </w:r>
    </w:p>
    <w:p w14:paraId="03C5BE8C" w14:textId="7230AC08" w:rsidR="008F5988" w:rsidRDefault="008F5988" w:rsidP="006072C6">
      <w:pPr>
        <w:pStyle w:val="a0"/>
      </w:pPr>
      <w:r>
        <w:t>Пользователи</w:t>
      </w:r>
      <w:r w:rsidR="006072C6">
        <w:t xml:space="preserve"> ИС: </w:t>
      </w:r>
      <w:r>
        <w:t>исследователи (биоинформатики).</w:t>
      </w:r>
    </w:p>
    <w:p w14:paraId="542BA4D3" w14:textId="77777777" w:rsidR="008F5988" w:rsidRDefault="008F5988" w:rsidP="006072C6">
      <w:pPr>
        <w:pStyle w:val="a0"/>
      </w:pPr>
      <w:r>
        <w:t>Потенциальный заказчик: государственный исследовательский институт.</w:t>
      </w:r>
    </w:p>
    <w:p w14:paraId="295F13B0" w14:textId="77777777" w:rsidR="008F5988" w:rsidRDefault="008F5988" w:rsidP="006072C6">
      <w:pPr>
        <w:pStyle w:val="a0"/>
      </w:pPr>
      <w:r>
        <w:t>Интерфейс: консольное приложение.</w:t>
      </w:r>
    </w:p>
    <w:p w14:paraId="376ABC69" w14:textId="1C3CB41B" w:rsidR="006072C6" w:rsidRDefault="008F5988" w:rsidP="006072C6">
      <w:pPr>
        <w:pStyle w:val="a0"/>
      </w:pPr>
      <w:r>
        <w:t xml:space="preserve">Платформа: ПК или вычислительный кластер на ОС </w:t>
      </w:r>
      <w:r w:rsidR="006072C6" w:rsidRPr="006072C6">
        <w:t>и</w:t>
      </w:r>
      <w:r w:rsidR="006072C6">
        <w:t xml:space="preserve">з семейства </w:t>
      </w:r>
      <w:r w:rsidR="006072C6">
        <w:rPr>
          <w:lang w:val="en-US"/>
        </w:rPr>
        <w:t>U</w:t>
      </w:r>
      <w:r>
        <w:t>n</w:t>
      </w:r>
      <w:proofErr w:type="spellStart"/>
      <w:r w:rsidR="006072C6">
        <w:rPr>
          <w:lang w:val="en-US"/>
        </w:rPr>
        <w:t>i</w:t>
      </w:r>
      <w:proofErr w:type="spellEnd"/>
      <w:r>
        <w:t>x</w:t>
      </w:r>
      <w:r w:rsidR="006072C6" w:rsidRPr="006072C6">
        <w:t>.</w:t>
      </w:r>
    </w:p>
    <w:p w14:paraId="490CC305" w14:textId="77777777" w:rsidR="006072C6" w:rsidRDefault="006072C6" w:rsidP="006072C6">
      <w:pPr>
        <w:pStyle w:val="a0"/>
      </w:pPr>
      <w:r>
        <w:t xml:space="preserve">Язык программирования: </w:t>
      </w:r>
      <w:proofErr w:type="spellStart"/>
      <w:r>
        <w:t>Python</w:t>
      </w:r>
      <w:proofErr w:type="spellEnd"/>
      <w:r>
        <w:t>.</w:t>
      </w:r>
    </w:p>
    <w:p w14:paraId="23E0710A" w14:textId="60DDC8BC" w:rsidR="00C41944" w:rsidRPr="000F2D9D" w:rsidRDefault="00C41944" w:rsidP="006072C6">
      <w:pPr>
        <w:pStyle w:val="a7"/>
      </w:pPr>
      <w:r w:rsidRPr="000F2D9D">
        <w:t xml:space="preserve">Для достижения цели система должна </w:t>
      </w:r>
      <w:r w:rsidR="00C02EAD">
        <w:t>отвечать следующим функциональным требованиям</w:t>
      </w:r>
      <w:r w:rsidRPr="000F2D9D">
        <w:t>:</w:t>
      </w:r>
    </w:p>
    <w:p w14:paraId="15804A65" w14:textId="5D24918B" w:rsidR="0008310F" w:rsidRDefault="0008310F" w:rsidP="00C41944">
      <w:pPr>
        <w:pStyle w:val="aa"/>
        <w:numPr>
          <w:ilvl w:val="0"/>
          <w:numId w:val="7"/>
        </w:numPr>
      </w:pPr>
      <w:r>
        <w:t>Ввод и проверка входных данных: обязательно геномов и опционально геномных аннотаций.</w:t>
      </w:r>
    </w:p>
    <w:p w14:paraId="62BF7C58" w14:textId="72DC27E6" w:rsidR="0008310F" w:rsidRDefault="0008310F" w:rsidP="00C41944">
      <w:pPr>
        <w:pStyle w:val="aa"/>
        <w:numPr>
          <w:ilvl w:val="0"/>
          <w:numId w:val="7"/>
        </w:numPr>
      </w:pPr>
      <w:r>
        <w:t>Аннотация геномов.</w:t>
      </w:r>
    </w:p>
    <w:p w14:paraId="02F39E1E" w14:textId="3163A37A" w:rsidR="0008310F" w:rsidRPr="0008310F" w:rsidRDefault="0008310F" w:rsidP="00C41944">
      <w:pPr>
        <w:pStyle w:val="aa"/>
        <w:numPr>
          <w:ilvl w:val="0"/>
          <w:numId w:val="7"/>
        </w:numPr>
      </w:pPr>
      <w:r>
        <w:t xml:space="preserve">Выделение кластеров </w:t>
      </w:r>
      <w:r>
        <w:t xml:space="preserve">ортологичных </w:t>
      </w:r>
      <w:r w:rsidRPr="001D7DCB">
        <w:t>г</w:t>
      </w:r>
      <w:r>
        <w:t>рупп белков (КОГ)</w:t>
      </w:r>
      <w:r w:rsidRPr="0008310F">
        <w:t>.</w:t>
      </w:r>
    </w:p>
    <w:p w14:paraId="56834E5E" w14:textId="37EE24B0" w:rsidR="0008310F" w:rsidRDefault="0008310F" w:rsidP="00C41944">
      <w:pPr>
        <w:pStyle w:val="aa"/>
        <w:numPr>
          <w:ilvl w:val="0"/>
          <w:numId w:val="7"/>
        </w:numPr>
      </w:pPr>
      <w:r>
        <w:t xml:space="preserve">Выделение кодирующих последовательностей </w:t>
      </w:r>
      <w:r w:rsidR="008F5988">
        <w:t>геномов.</w:t>
      </w:r>
    </w:p>
    <w:p w14:paraId="460246A9" w14:textId="07E215A4" w:rsidR="008F5988" w:rsidRDefault="008F5988" w:rsidP="00C41944">
      <w:pPr>
        <w:pStyle w:val="aa"/>
        <w:numPr>
          <w:ilvl w:val="0"/>
          <w:numId w:val="7"/>
        </w:numPr>
      </w:pPr>
      <w:r>
        <w:t>Выравнивание ортологичных последовательностей.</w:t>
      </w:r>
    </w:p>
    <w:p w14:paraId="0764E5CF" w14:textId="5A41F094" w:rsidR="008F5988" w:rsidRDefault="008F5988" w:rsidP="00C41944">
      <w:pPr>
        <w:pStyle w:val="aa"/>
        <w:numPr>
          <w:ilvl w:val="0"/>
          <w:numId w:val="7"/>
        </w:numPr>
      </w:pPr>
      <w:r>
        <w:t>Построение филогенетического дерева исследуемых геномов.</w:t>
      </w:r>
    </w:p>
    <w:p w14:paraId="2EB74205" w14:textId="33036225" w:rsidR="008F5988" w:rsidRDefault="008F5988" w:rsidP="00C41944">
      <w:pPr>
        <w:pStyle w:val="aa"/>
        <w:numPr>
          <w:ilvl w:val="0"/>
          <w:numId w:val="7"/>
        </w:numPr>
      </w:pPr>
      <w:r>
        <w:t>Поиск генов под отбором.</w:t>
      </w:r>
    </w:p>
    <w:p w14:paraId="31919A97" w14:textId="02E7BC56" w:rsidR="00C02EAD" w:rsidRDefault="0008310F" w:rsidP="008F5988">
      <w:pPr>
        <w:pStyle w:val="aa"/>
        <w:numPr>
          <w:ilvl w:val="0"/>
          <w:numId w:val="7"/>
        </w:numPr>
      </w:pPr>
      <w:r>
        <w:t>Генерация</w:t>
      </w:r>
      <w:r w:rsidR="00C41944">
        <w:t xml:space="preserve"> отчёт</w:t>
      </w:r>
      <w:r>
        <w:t>ов</w:t>
      </w:r>
      <w:r w:rsidR="00C41944">
        <w:t xml:space="preserve"> </w:t>
      </w:r>
      <w:r w:rsidR="008F5988">
        <w:t xml:space="preserve">о филогенетике </w:t>
      </w:r>
      <w:r w:rsidR="008F5988" w:rsidRPr="00FB7583">
        <w:t>исследуемых организмов</w:t>
      </w:r>
      <w:r w:rsidR="00C41944" w:rsidRPr="00FB7583">
        <w:t>.</w:t>
      </w:r>
      <w:r w:rsidR="008F5988" w:rsidRPr="00FB7583">
        <w:t xml:space="preserve"> Отчёты должны содержать: филогенетическое дерево исследуемых генов, таблицу со статистикой по обнаруженным генам под отбором.</w:t>
      </w:r>
    </w:p>
    <w:p w14:paraId="56808E5C" w14:textId="031176B4" w:rsidR="00C41944" w:rsidRDefault="008F5988" w:rsidP="00C41944">
      <w:pPr>
        <w:pStyle w:val="a7"/>
      </w:pPr>
      <w:r>
        <w:t>Также система должна отвечать следующим н</w:t>
      </w:r>
      <w:r w:rsidR="00C41944" w:rsidRPr="00D57638">
        <w:t>ефункциональные требования</w:t>
      </w:r>
      <w:r>
        <w:t>м</w:t>
      </w:r>
      <w:r w:rsidR="00C41944" w:rsidRPr="00D57638">
        <w:t>:</w:t>
      </w:r>
    </w:p>
    <w:p w14:paraId="1CE24819" w14:textId="77777777" w:rsidR="00C41944" w:rsidRDefault="00C41944" w:rsidP="00C41944">
      <w:pPr>
        <w:pStyle w:val="aa"/>
        <w:numPr>
          <w:ilvl w:val="0"/>
          <w:numId w:val="13"/>
        </w:numPr>
        <w:ind w:firstLine="491"/>
      </w:pPr>
      <w:r>
        <w:t>Удобство использования:</w:t>
      </w:r>
    </w:p>
    <w:p w14:paraId="5A2CDFD4" w14:textId="77777777" w:rsidR="00C41944" w:rsidRDefault="00C41944" w:rsidP="00C41944">
      <w:pPr>
        <w:pStyle w:val="aa"/>
        <w:numPr>
          <w:ilvl w:val="1"/>
          <w:numId w:val="13"/>
        </w:numPr>
        <w:ind w:firstLine="626"/>
      </w:pPr>
      <w:r>
        <w:lastRenderedPageBreak/>
        <w:t>Понятный и удобный пользователю интерфейс.</w:t>
      </w:r>
    </w:p>
    <w:p w14:paraId="0693BA0F" w14:textId="77777777" w:rsidR="00C41944" w:rsidRDefault="00C41944" w:rsidP="00C41944">
      <w:pPr>
        <w:pStyle w:val="aa"/>
        <w:numPr>
          <w:ilvl w:val="0"/>
          <w:numId w:val="13"/>
        </w:numPr>
        <w:ind w:firstLine="491"/>
      </w:pPr>
      <w:r>
        <w:t>Надежность:</w:t>
      </w:r>
    </w:p>
    <w:p w14:paraId="6C559675" w14:textId="77777777" w:rsidR="00C41944" w:rsidRDefault="00C41944" w:rsidP="00C41944">
      <w:pPr>
        <w:pStyle w:val="aa"/>
        <w:numPr>
          <w:ilvl w:val="1"/>
          <w:numId w:val="13"/>
        </w:numPr>
        <w:ind w:firstLine="626"/>
      </w:pPr>
      <w:r>
        <w:t>Устойчивость к отказам.</w:t>
      </w:r>
    </w:p>
    <w:p w14:paraId="2A79EB82" w14:textId="77777777" w:rsidR="00C41944" w:rsidRDefault="00C41944" w:rsidP="00C41944">
      <w:pPr>
        <w:pStyle w:val="aa"/>
        <w:numPr>
          <w:ilvl w:val="0"/>
          <w:numId w:val="13"/>
        </w:numPr>
        <w:ind w:firstLine="491"/>
      </w:pPr>
      <w:r>
        <w:t>Удобство сопровождения:</w:t>
      </w:r>
    </w:p>
    <w:p w14:paraId="224CAE60" w14:textId="77777777" w:rsidR="00C41944" w:rsidRDefault="00C41944" w:rsidP="00C41944">
      <w:pPr>
        <w:pStyle w:val="aa"/>
        <w:numPr>
          <w:ilvl w:val="1"/>
          <w:numId w:val="13"/>
        </w:numPr>
        <w:ind w:firstLine="626"/>
      </w:pPr>
      <w:r>
        <w:t>Удобство внесения изменений.</w:t>
      </w:r>
    </w:p>
    <w:p w14:paraId="72CA4BAC" w14:textId="77777777" w:rsidR="00C41944" w:rsidRDefault="00C41944" w:rsidP="00C41944">
      <w:pPr>
        <w:pStyle w:val="aa"/>
        <w:numPr>
          <w:ilvl w:val="1"/>
          <w:numId w:val="13"/>
        </w:numPr>
        <w:ind w:firstLine="626"/>
      </w:pPr>
      <w:proofErr w:type="spellStart"/>
      <w:r>
        <w:t>Анализируемость</w:t>
      </w:r>
      <w:proofErr w:type="spellEnd"/>
      <w:r>
        <w:t>.</w:t>
      </w:r>
    </w:p>
    <w:p w14:paraId="343F90B6" w14:textId="4292AD09" w:rsidR="00C02EAD" w:rsidRDefault="00C41944" w:rsidP="006072C6">
      <w:pPr>
        <w:pStyle w:val="aa"/>
        <w:numPr>
          <w:ilvl w:val="1"/>
          <w:numId w:val="13"/>
        </w:numPr>
        <w:ind w:firstLine="626"/>
      </w:pPr>
      <w:r>
        <w:t>Стабильность.</w:t>
      </w:r>
    </w:p>
    <w:p w14:paraId="72CD6478" w14:textId="5ABD3524" w:rsidR="00C41944" w:rsidRDefault="00AA4EDE" w:rsidP="00C41944">
      <w:pPr>
        <w:pStyle w:val="aa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63CFAFFB" wp14:editId="307D10B9">
                <wp:simplePos x="0" y="0"/>
                <wp:positionH relativeFrom="column">
                  <wp:posOffset>-526415</wp:posOffset>
                </wp:positionH>
                <wp:positionV relativeFrom="paragraph">
                  <wp:posOffset>4888865</wp:posOffset>
                </wp:positionV>
                <wp:extent cx="6629400" cy="635"/>
                <wp:effectExtent l="0" t="0" r="0" b="12065"/>
                <wp:wrapTopAndBottom/>
                <wp:docPr id="39" name="Text Box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294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CF8AA7C" w14:textId="6456A782" w:rsidR="00AA4EDE" w:rsidRPr="00CE537B" w:rsidRDefault="00AA4EDE" w:rsidP="00AA4EDE">
                            <w:pPr>
                              <w:pStyle w:val="a8"/>
                              <w:rPr>
                                <w:rFonts w:cs="Times New Roman"/>
                                <w:noProof/>
                                <w:sz w:val="26"/>
                              </w:rPr>
                            </w:pPr>
                            <w:r>
                              <w:t xml:space="preserve">Рисунок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Рисунок \* ARABIC </w:instrText>
                            </w:r>
                            <w:r>
                              <w:fldChar w:fldCharType="separate"/>
                            </w:r>
                            <w:r w:rsidR="00434456">
                              <w:rPr>
                                <w:noProof/>
                              </w:rPr>
                              <w:t>7</w:t>
                            </w:r>
                            <w:r>
                              <w:fldChar w:fldCharType="end"/>
                            </w:r>
                            <w:r>
                              <w:t xml:space="preserve"> - Диаграмма прецедентов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3CFAFFB" id="Text Box 39" o:spid="_x0000_s1032" type="#_x0000_t202" style="position:absolute;left:0;text-align:left;margin-left:-41.45pt;margin-top:384.95pt;width:522pt;height:.05pt;z-index:251817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" stroked="f">
                <v:textbox style="mso-fit-shape-to-text:t" inset="0,0,0,0">
                  <w:txbxContent>
                    <w:p w14:paraId="2CF8AA7C" w14:textId="6456A782" w:rsidR="00AA4EDE" w:rsidRPr="00CE537B" w:rsidRDefault="00AA4EDE" w:rsidP="00AA4EDE">
                      <w:pPr>
                        <w:pStyle w:val="a8"/>
                        <w:rPr>
                          <w:rFonts w:cs="Times New Roman"/>
                          <w:noProof/>
                          <w:sz w:val="26"/>
                        </w:rPr>
                      </w:pPr>
                      <w:r>
                        <w:t xml:space="preserve">Рисунок </w:t>
                      </w:r>
                      <w:r>
                        <w:fldChar w:fldCharType="begin"/>
                      </w:r>
                      <w:r>
                        <w:instrText xml:space="preserve"> SEQ Рисунок \* ARABIC </w:instrText>
                      </w:r>
                      <w:r>
                        <w:fldChar w:fldCharType="separate"/>
                      </w:r>
                      <w:r w:rsidR="00434456">
                        <w:rPr>
                          <w:noProof/>
                        </w:rPr>
                        <w:t>7</w:t>
                      </w:r>
                      <w:r>
                        <w:fldChar w:fldCharType="end"/>
                      </w:r>
                      <w:r>
                        <w:t xml:space="preserve"> - Диаграмма прецедентов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C41944">
        <w:rPr>
          <w:noProof/>
        </w:rPr>
        <w:drawing>
          <wp:anchor distT="0" distB="0" distL="114300" distR="114300" simplePos="0" relativeHeight="251788288" behindDoc="0" locked="0" layoutInCell="1" allowOverlap="1" wp14:anchorId="43A6E277" wp14:editId="37B7B0F9">
            <wp:simplePos x="0" y="0"/>
            <wp:positionH relativeFrom="column">
              <wp:posOffset>-526415</wp:posOffset>
            </wp:positionH>
            <wp:positionV relativeFrom="paragraph">
              <wp:posOffset>525780</wp:posOffset>
            </wp:positionV>
            <wp:extent cx="6629400" cy="4305935"/>
            <wp:effectExtent l="0" t="0" r="0" b="0"/>
            <wp:wrapTopAndBottom/>
            <wp:docPr id="1" name="Picture 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Diagram&#10;&#10;Description automatically generated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43059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41944">
        <w:t>Н</w:t>
      </w:r>
      <w:r w:rsidR="00C41944">
        <w:t xml:space="preserve">а основе анализа </w:t>
      </w:r>
      <w:r w:rsidR="00C41944" w:rsidRPr="00FB7583">
        <w:t>функциональных требований была составлена диаграмм вариантов использования системы, изображённая на рисунке</w:t>
      </w:r>
      <w:r w:rsidR="003137DF">
        <w:t xml:space="preserve"> 7</w:t>
      </w:r>
      <w:r w:rsidR="00C41944" w:rsidRPr="00FB7583">
        <w:t>.</w:t>
      </w:r>
    </w:p>
    <w:p w14:paraId="1BBF1B63" w14:textId="50725016" w:rsidR="00C41944" w:rsidRDefault="00655521" w:rsidP="00FB7583">
      <w:pPr>
        <w:pStyle w:val="2-"/>
        <w:pageBreakBefore/>
      </w:pPr>
      <w:bookmarkStart w:id="21" w:name="_Toc99486632"/>
      <w:r>
        <w:lastRenderedPageBreak/>
        <w:t>Требования к данным</w:t>
      </w:r>
      <w:bookmarkEnd w:id="21"/>
    </w:p>
    <w:p w14:paraId="4C773BAD" w14:textId="69B3E7A7" w:rsidR="00655521" w:rsidRDefault="00655521" w:rsidP="00655521">
      <w:pPr>
        <w:pStyle w:val="3-"/>
      </w:pPr>
      <w:bookmarkStart w:id="22" w:name="_Toc99486633"/>
      <w:r>
        <w:t>Требования к входным данным</w:t>
      </w:r>
      <w:bookmarkEnd w:id="22"/>
    </w:p>
    <w:p w14:paraId="361808B6" w14:textId="5A8CFA40" w:rsidR="00FB7583" w:rsidRPr="00FB7583" w:rsidRDefault="00655521" w:rsidP="00655521">
      <w:pPr>
        <w:pStyle w:val="a7"/>
        <w:rPr>
          <w:lang w:eastAsia="en-US"/>
        </w:rPr>
      </w:pPr>
      <w:r>
        <w:rPr>
          <w:lang w:eastAsia="en-US"/>
        </w:rPr>
        <w:t xml:space="preserve">На вход системе должно обязательно подаваться как минимум три непустых файла с геномами в формате </w:t>
      </w:r>
      <w:r>
        <w:rPr>
          <w:lang w:val="en-US" w:eastAsia="en-US"/>
        </w:rPr>
        <w:t>FASTA</w:t>
      </w:r>
      <w:r w:rsidRPr="00655521">
        <w:rPr>
          <w:lang w:eastAsia="en-US"/>
        </w:rPr>
        <w:t xml:space="preserve">. </w:t>
      </w:r>
      <w:r w:rsidR="00FB7583" w:rsidRPr="00FB7583">
        <w:rPr>
          <w:lang w:eastAsia="en-US"/>
        </w:rPr>
        <w:t>П</w:t>
      </w:r>
      <w:r w:rsidR="00FB7583">
        <w:rPr>
          <w:lang w:eastAsia="en-US"/>
        </w:rPr>
        <w:t>ример файла в этом формате изображён на рисунке</w:t>
      </w:r>
      <w:r w:rsidR="00AA4EDE">
        <w:rPr>
          <w:lang w:eastAsia="en-US"/>
        </w:rPr>
        <w:t xml:space="preserve"> 8</w:t>
      </w:r>
      <w:r w:rsidR="00FB7583">
        <w:rPr>
          <w:lang w:eastAsia="en-US"/>
        </w:rPr>
        <w:t>.</w:t>
      </w:r>
      <w:r w:rsidR="00FB7583" w:rsidRPr="00FB7583">
        <w:rPr>
          <w:lang w:eastAsia="en-US"/>
        </w:rPr>
        <w:t xml:space="preserve"> </w:t>
      </w:r>
      <w:r w:rsidR="00996266">
        <w:rPr>
          <w:lang w:eastAsia="en-US"/>
        </w:rPr>
        <w:t>В нём н</w:t>
      </w:r>
      <w:r w:rsidR="00FB7583">
        <w:rPr>
          <w:lang w:eastAsia="en-US"/>
        </w:rPr>
        <w:t>азвание последовательности следует за символом «</w:t>
      </w:r>
      <w:r w:rsidR="00FB7583" w:rsidRPr="00FB7583">
        <w:rPr>
          <w:lang w:eastAsia="en-US"/>
        </w:rPr>
        <w:t>&gt;</w:t>
      </w:r>
      <w:r w:rsidR="00FB7583">
        <w:rPr>
          <w:lang w:eastAsia="en-US"/>
        </w:rPr>
        <w:t>»</w:t>
      </w:r>
      <w:r w:rsidR="00FB7583" w:rsidRPr="00FB7583">
        <w:rPr>
          <w:lang w:eastAsia="en-US"/>
        </w:rPr>
        <w:t>,</w:t>
      </w:r>
      <w:r w:rsidR="00FB7583">
        <w:rPr>
          <w:lang w:eastAsia="en-US"/>
        </w:rPr>
        <w:t xml:space="preserve"> после чего на следующей строке начинается текст </w:t>
      </w:r>
      <w:r w:rsidR="00996266">
        <w:rPr>
          <w:lang w:eastAsia="en-US"/>
        </w:rPr>
        <w:t>статьи.</w:t>
      </w:r>
    </w:p>
    <w:p w14:paraId="7375C3B4" w14:textId="77777777" w:rsidR="00AA4EDE" w:rsidRDefault="00FB7583" w:rsidP="00AA4EDE">
      <w:pPr>
        <w:keepNext/>
        <w:spacing w:after="0" w:line="240" w:lineRule="auto"/>
      </w:pPr>
      <w:r w:rsidRPr="00FB7583">
        <w:rPr>
          <w:rFonts w:ascii="Times New Roman" w:eastAsia="Times New Roman" w:hAnsi="Times New Roman" w:cs="Times New Roman"/>
          <w:sz w:val="24"/>
          <w:szCs w:val="24"/>
          <w:lang w:val="en-NL" w:eastAsia="en-GB"/>
        </w:rPr>
        <w:fldChar w:fldCharType="begin"/>
      </w:r>
      <w:r w:rsidRPr="00FB7583">
        <w:rPr>
          <w:rFonts w:ascii="Times New Roman" w:eastAsia="Times New Roman" w:hAnsi="Times New Roman" w:cs="Times New Roman"/>
          <w:sz w:val="24"/>
          <w:szCs w:val="24"/>
          <w:lang w:val="en-NL" w:eastAsia="en-GB"/>
        </w:rPr>
        <w:instrText xml:space="preserve"> INCLUDEPICTURE "https://compgenomr.github.io/book/images/fastaPic.png" \* MERGEFORMATINET </w:instrText>
      </w:r>
      <w:r w:rsidRPr="00FB7583">
        <w:rPr>
          <w:rFonts w:ascii="Times New Roman" w:eastAsia="Times New Roman" w:hAnsi="Times New Roman" w:cs="Times New Roman"/>
          <w:sz w:val="24"/>
          <w:szCs w:val="24"/>
          <w:lang w:val="en-NL" w:eastAsia="en-GB"/>
        </w:rPr>
        <w:fldChar w:fldCharType="separate"/>
      </w:r>
      <w:r w:rsidRPr="00FB7583">
        <w:rPr>
          <w:rFonts w:ascii="Times New Roman" w:eastAsia="Times New Roman" w:hAnsi="Times New Roman" w:cs="Times New Roman"/>
          <w:noProof/>
          <w:sz w:val="24"/>
          <w:szCs w:val="24"/>
          <w:lang w:val="en-NL" w:eastAsia="en-GB"/>
        </w:rPr>
        <w:drawing>
          <wp:inline distT="0" distB="0" distL="0" distR="0" wp14:anchorId="239A4E24" wp14:editId="243A3A24">
            <wp:extent cx="5940425" cy="1979930"/>
            <wp:effectExtent l="0" t="0" r="3175" b="1270"/>
            <wp:docPr id="37" name="Picture 37" descr="7.1 FASTA and FASTQ formats | Computational Genomics with 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7.1 FASTA and FASTQ formats | Computational Genomics with R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979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B7583">
        <w:rPr>
          <w:rFonts w:ascii="Times New Roman" w:eastAsia="Times New Roman" w:hAnsi="Times New Roman" w:cs="Times New Roman"/>
          <w:sz w:val="24"/>
          <w:szCs w:val="24"/>
          <w:lang w:val="en-NL" w:eastAsia="en-GB"/>
        </w:rPr>
        <w:fldChar w:fldCharType="end"/>
      </w:r>
    </w:p>
    <w:p w14:paraId="198B0CC3" w14:textId="71C6DF3F" w:rsidR="00FB7583" w:rsidRPr="00996266" w:rsidRDefault="00AA4EDE" w:rsidP="003137DF">
      <w:pPr>
        <w:pStyle w:val="a8"/>
        <w:rPr>
          <w:rFonts w:eastAsia="Times New Roman" w:cs="Times New Roman"/>
          <w:sz w:val="24"/>
          <w:szCs w:val="24"/>
          <w:lang w:val="en-NL" w:eastAsia="en-GB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434456">
        <w:rPr>
          <w:noProof/>
        </w:rPr>
        <w:t>8</w:t>
      </w:r>
      <w:r>
        <w:fldChar w:fldCharType="end"/>
      </w:r>
      <w:r>
        <w:t xml:space="preserve"> - Пример F</w:t>
      </w:r>
      <w:r>
        <w:rPr>
          <w:lang w:val="en-US"/>
        </w:rPr>
        <w:t>ASTA</w:t>
      </w:r>
      <w:r w:rsidRPr="00AA4EDE">
        <w:t xml:space="preserve"> ф</w:t>
      </w:r>
      <w:r>
        <w:t>айла</w:t>
      </w:r>
    </w:p>
    <w:p w14:paraId="35CADB65" w14:textId="0BE5D513" w:rsidR="00655521" w:rsidRPr="00996266" w:rsidRDefault="00AA4EDE" w:rsidP="00655521">
      <w:pPr>
        <w:pStyle w:val="a7"/>
        <w:rPr>
          <w:lang w:eastAsia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4F577638" wp14:editId="57F10A33">
                <wp:simplePos x="0" y="0"/>
                <wp:positionH relativeFrom="column">
                  <wp:posOffset>738505</wp:posOffset>
                </wp:positionH>
                <wp:positionV relativeFrom="paragraph">
                  <wp:posOffset>3810000</wp:posOffset>
                </wp:positionV>
                <wp:extent cx="4660900" cy="635"/>
                <wp:effectExtent l="0" t="0" r="0" b="12065"/>
                <wp:wrapTopAndBottom/>
                <wp:docPr id="40" name="Text Box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609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AD7378A" w14:textId="75281AEA" w:rsidR="00AA4EDE" w:rsidRPr="00B943FF" w:rsidRDefault="00AA4EDE" w:rsidP="003137DF">
                            <w:pPr>
                              <w:pStyle w:val="a8"/>
                              <w:rPr>
                                <w:rFonts w:eastAsia="Times New Roman" w:cs="Times New Roman"/>
                                <w:noProof/>
                              </w:rPr>
                            </w:pPr>
                            <w:r>
                              <w:t xml:space="preserve">Рисунок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Рисунок \* ARABIC </w:instrText>
                            </w:r>
                            <w:r>
                              <w:fldChar w:fldCharType="separate"/>
                            </w:r>
                            <w:r w:rsidR="00434456">
                              <w:rPr>
                                <w:noProof/>
                              </w:rPr>
                              <w:t>9</w:t>
                            </w:r>
                            <w:r>
                              <w:fldChar w:fldCharType="end"/>
                            </w:r>
                            <w:r>
                              <w:t xml:space="preserve"> - пример B</w:t>
                            </w:r>
                            <w:r>
                              <w:rPr>
                                <w:lang w:val="en-US"/>
                              </w:rPr>
                              <w:t>ED ф</w:t>
                            </w:r>
                            <w:proofErr w:type="spellStart"/>
                            <w:r>
                              <w:t>айла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F577638" id="Text Box 40" o:spid="_x0000_s1033" type="#_x0000_t202" style="position:absolute;left:0;text-align:left;margin-left:58.15pt;margin-top:300pt;width:367pt;height:.05pt;z-index:251820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" stroked="f">
                <v:textbox style="mso-fit-shape-to-text:t" inset="0,0,0,0">
                  <w:txbxContent>
                    <w:p w14:paraId="2AD7378A" w14:textId="75281AEA" w:rsidR="00AA4EDE" w:rsidRPr="00B943FF" w:rsidRDefault="00AA4EDE" w:rsidP="003137DF">
                      <w:pPr>
                        <w:pStyle w:val="a8"/>
                        <w:rPr>
                          <w:rFonts w:eastAsia="Times New Roman" w:cs="Times New Roman"/>
                          <w:noProof/>
                        </w:rPr>
                      </w:pPr>
                      <w:r>
                        <w:t xml:space="preserve">Рисунок </w:t>
                      </w:r>
                      <w:r>
                        <w:fldChar w:fldCharType="begin"/>
                      </w:r>
                      <w:r>
                        <w:instrText xml:space="preserve"> SEQ Рисунок \* ARABIC </w:instrText>
                      </w:r>
                      <w:r>
                        <w:fldChar w:fldCharType="separate"/>
                      </w:r>
                      <w:r w:rsidR="00434456">
                        <w:rPr>
                          <w:noProof/>
                        </w:rPr>
                        <w:t>9</w:t>
                      </w:r>
                      <w:r>
                        <w:fldChar w:fldCharType="end"/>
                      </w:r>
                      <w:r>
                        <w:t xml:space="preserve"> - пример B</w:t>
                      </w:r>
                      <w:r>
                        <w:rPr>
                          <w:lang w:val="en-US"/>
                        </w:rPr>
                        <w:t>ED ф</w:t>
                      </w:r>
                      <w:proofErr w:type="spellStart"/>
                      <w:r>
                        <w:t>айла</w:t>
                      </w:r>
                      <w:proofErr w:type="spellEnd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996266" w:rsidRPr="00996266">
        <w:rPr>
          <w:rFonts w:eastAsia="Times New Roman" w:cs="Times New Roman"/>
          <w:noProof/>
          <w:sz w:val="24"/>
          <w:szCs w:val="24"/>
          <w:lang w:val="en-NL" w:eastAsia="en-GB"/>
        </w:rPr>
        <w:drawing>
          <wp:anchor distT="0" distB="0" distL="114300" distR="114300" simplePos="0" relativeHeight="251815936" behindDoc="0" locked="0" layoutInCell="1" allowOverlap="1" wp14:anchorId="3BA46DB3" wp14:editId="066F662A">
            <wp:simplePos x="0" y="0"/>
            <wp:positionH relativeFrom="column">
              <wp:posOffset>738671</wp:posOffset>
            </wp:positionH>
            <wp:positionV relativeFrom="paragraph">
              <wp:posOffset>640439</wp:posOffset>
            </wp:positionV>
            <wp:extent cx="4660900" cy="3112770"/>
            <wp:effectExtent l="0" t="0" r="0" b="0"/>
            <wp:wrapTopAndBottom/>
            <wp:docPr id="38" name="Picture 38" descr="Access and use genome track data – Genome Intellig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Access and use genome track data – Genome Intelligence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0900" cy="3112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55521">
        <w:rPr>
          <w:lang w:eastAsia="en-US"/>
        </w:rPr>
        <w:t>Опционально можно подать на вход файлы с аннотациями геномов в формате B</w:t>
      </w:r>
      <w:r w:rsidR="00655521">
        <w:rPr>
          <w:lang w:val="en-US" w:eastAsia="en-US"/>
        </w:rPr>
        <w:t>ED</w:t>
      </w:r>
      <w:r w:rsidR="00996266" w:rsidRPr="00996266">
        <w:rPr>
          <w:lang w:eastAsia="en-US"/>
        </w:rPr>
        <w:t>, п</w:t>
      </w:r>
      <w:r w:rsidR="00996266">
        <w:rPr>
          <w:lang w:eastAsia="en-US"/>
        </w:rPr>
        <w:t>ример которого представлен на рисунке</w:t>
      </w:r>
      <w:r w:rsidR="003137DF">
        <w:rPr>
          <w:lang w:eastAsia="en-US"/>
        </w:rPr>
        <w:t xml:space="preserve"> 9</w:t>
      </w:r>
      <w:r w:rsidR="00655521" w:rsidRPr="00655521">
        <w:rPr>
          <w:lang w:eastAsia="en-US"/>
        </w:rPr>
        <w:t>.</w:t>
      </w:r>
    </w:p>
    <w:p w14:paraId="6B9A5975" w14:textId="2E63FAAF" w:rsidR="00996266" w:rsidRPr="00996266" w:rsidRDefault="00996266" w:rsidP="0099626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NL" w:eastAsia="en-GB"/>
        </w:rPr>
      </w:pPr>
      <w:r w:rsidRPr="00996266">
        <w:rPr>
          <w:rFonts w:ascii="Times New Roman" w:eastAsia="Times New Roman" w:hAnsi="Times New Roman" w:cs="Times New Roman"/>
          <w:sz w:val="24"/>
          <w:szCs w:val="24"/>
          <w:lang w:val="en-NL" w:eastAsia="en-GB"/>
        </w:rPr>
        <w:fldChar w:fldCharType="begin"/>
      </w:r>
      <w:r w:rsidRPr="00996266">
        <w:rPr>
          <w:rFonts w:ascii="Times New Roman" w:eastAsia="Times New Roman" w:hAnsi="Times New Roman" w:cs="Times New Roman"/>
          <w:sz w:val="24"/>
          <w:szCs w:val="24"/>
          <w:lang w:val="en-NL" w:eastAsia="en-GB"/>
        </w:rPr>
        <w:instrText xml:space="preserve"> INCLUDEPICTURE "http://genomeintelligence.org/wp-content/uploads/2015/03/vcfformat.jpg" \* MERGEFORMATINET </w:instrText>
      </w:r>
      <w:r w:rsidRPr="00996266">
        <w:rPr>
          <w:rFonts w:ascii="Times New Roman" w:eastAsia="Times New Roman" w:hAnsi="Times New Roman" w:cs="Times New Roman"/>
          <w:sz w:val="24"/>
          <w:szCs w:val="24"/>
          <w:lang w:val="en-NL" w:eastAsia="en-GB"/>
        </w:rPr>
        <w:fldChar w:fldCharType="separate"/>
      </w:r>
      <w:r w:rsidRPr="00996266">
        <w:rPr>
          <w:rFonts w:ascii="Times New Roman" w:eastAsia="Times New Roman" w:hAnsi="Times New Roman" w:cs="Times New Roman"/>
          <w:sz w:val="24"/>
          <w:szCs w:val="24"/>
          <w:lang w:val="en-NL" w:eastAsia="en-GB"/>
        </w:rPr>
        <w:fldChar w:fldCharType="end"/>
      </w:r>
    </w:p>
    <w:p w14:paraId="59D94132" w14:textId="77777777" w:rsidR="00996266" w:rsidRPr="00996266" w:rsidRDefault="00996266" w:rsidP="00655521">
      <w:pPr>
        <w:pStyle w:val="a7"/>
        <w:rPr>
          <w:lang w:eastAsia="en-US"/>
        </w:rPr>
      </w:pPr>
    </w:p>
    <w:p w14:paraId="41998747" w14:textId="4A907DC6" w:rsidR="00655521" w:rsidRDefault="00ED198E" w:rsidP="00655521">
      <w:pPr>
        <w:pStyle w:val="3-"/>
      </w:pPr>
      <w:bookmarkStart w:id="23" w:name="_Toc99486634"/>
      <w:r>
        <w:lastRenderedPageBreak/>
        <w:t>Т</w:t>
      </w:r>
      <w:r w:rsidR="00655521">
        <w:t xml:space="preserve">ребования </w:t>
      </w:r>
      <w:r>
        <w:t>к выходным данным</w:t>
      </w:r>
      <w:bookmarkEnd w:id="23"/>
    </w:p>
    <w:p w14:paraId="29EDA54D" w14:textId="66DDC4C7" w:rsidR="00ED198E" w:rsidRPr="00ED198E" w:rsidRDefault="00AA4EDE" w:rsidP="00ED198E">
      <w:pPr>
        <w:pStyle w:val="a7"/>
        <w:rPr>
          <w:lang w:eastAsia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22080" behindDoc="0" locked="0" layoutInCell="1" allowOverlap="1" wp14:anchorId="7DD623B3" wp14:editId="5FC79D52">
                <wp:simplePos x="0" y="0"/>
                <wp:positionH relativeFrom="column">
                  <wp:posOffset>-82550</wp:posOffset>
                </wp:positionH>
                <wp:positionV relativeFrom="paragraph">
                  <wp:posOffset>3417570</wp:posOffset>
                </wp:positionV>
                <wp:extent cx="6307455" cy="635"/>
                <wp:effectExtent l="0" t="0" r="4445" b="12065"/>
                <wp:wrapTopAndBottom/>
                <wp:docPr id="41" name="Text Box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074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8C19265" w14:textId="551441DC" w:rsidR="00AA4EDE" w:rsidRPr="005C1542" w:rsidRDefault="00AA4EDE" w:rsidP="003137DF">
                            <w:pPr>
                              <w:pStyle w:val="a8"/>
                              <w:rPr>
                                <w:rFonts w:eastAsia="Times New Roman" w:cs="Times New Roman"/>
                                <w:noProof/>
                              </w:rPr>
                            </w:pPr>
                            <w:r>
                              <w:t xml:space="preserve">Рисунок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Рисунок \* ARABIC </w:instrText>
                            </w:r>
                            <w:r>
                              <w:fldChar w:fldCharType="separate"/>
                            </w:r>
                            <w:r w:rsidR="00434456">
                              <w:rPr>
                                <w:noProof/>
                              </w:rPr>
                              <w:t>10</w:t>
                            </w:r>
                            <w:r>
                              <w:fldChar w:fldCharType="end"/>
                            </w:r>
                            <w:r>
                              <w:t xml:space="preserve"> - Пример отчёта с деревом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DD623B3" id="Text Box 41" o:spid="_x0000_s1034" type="#_x0000_t202" style="position:absolute;left:0;text-align:left;margin-left:-6.5pt;margin-top:269.1pt;width:496.65pt;height:.05pt;z-index:251822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" stroked="f">
                <v:textbox style="mso-fit-shape-to-text:t" inset="0,0,0,0">
                  <w:txbxContent>
                    <w:p w14:paraId="18C19265" w14:textId="551441DC" w:rsidR="00AA4EDE" w:rsidRPr="005C1542" w:rsidRDefault="00AA4EDE" w:rsidP="003137DF">
                      <w:pPr>
                        <w:pStyle w:val="a8"/>
                        <w:rPr>
                          <w:rFonts w:eastAsia="Times New Roman" w:cs="Times New Roman"/>
                          <w:noProof/>
                        </w:rPr>
                      </w:pPr>
                      <w:r>
                        <w:t xml:space="preserve">Рисунок </w:t>
                      </w:r>
                      <w:r>
                        <w:fldChar w:fldCharType="begin"/>
                      </w:r>
                      <w:r>
                        <w:instrText xml:space="preserve"> SEQ Рисунок \* ARABIC </w:instrText>
                      </w:r>
                      <w:r>
                        <w:fldChar w:fldCharType="separate"/>
                      </w:r>
                      <w:r w:rsidR="00434456">
                        <w:rPr>
                          <w:noProof/>
                        </w:rPr>
                        <w:t>10</w:t>
                      </w:r>
                      <w:r>
                        <w:fldChar w:fldCharType="end"/>
                      </w:r>
                      <w:r>
                        <w:t xml:space="preserve"> - Пример отчёта с деревом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ED198E" w:rsidRPr="00ED198E">
        <w:rPr>
          <w:rFonts w:eastAsia="Times New Roman" w:cs="Times New Roman"/>
          <w:noProof/>
          <w:sz w:val="24"/>
          <w:szCs w:val="24"/>
          <w:lang w:val="en-NL" w:eastAsia="en-GB"/>
        </w:rPr>
        <w:drawing>
          <wp:anchor distT="0" distB="0" distL="114300" distR="114300" simplePos="0" relativeHeight="251813888" behindDoc="0" locked="0" layoutInCell="1" allowOverlap="1" wp14:anchorId="4A40F74F" wp14:editId="7557BD8C">
            <wp:simplePos x="0" y="0"/>
            <wp:positionH relativeFrom="column">
              <wp:posOffset>-83012</wp:posOffset>
            </wp:positionH>
            <wp:positionV relativeFrom="paragraph">
              <wp:posOffset>878031</wp:posOffset>
            </wp:positionV>
            <wp:extent cx="6307455" cy="2482850"/>
            <wp:effectExtent l="0" t="0" r="4445" b="6350"/>
            <wp:wrapTopAndBottom/>
            <wp:docPr id="35" name="Picture 35" descr="The phylogenetic tree constructed by MEGA X, with the 16S rRNA... |  Download Scientific Diagr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The phylogenetic tree constructed by MEGA X, with the 16S rRNA... |  Download Scientific Diagram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7455" cy="248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D198E">
        <w:rPr>
          <w:lang w:eastAsia="en-US"/>
        </w:rPr>
        <w:t>Во-первых, на выход программа должна выдавать файл с изображением филогенетического дерева геномов в формате P</w:t>
      </w:r>
      <w:r w:rsidR="00ED198E">
        <w:rPr>
          <w:lang w:val="en-US" w:eastAsia="en-US"/>
        </w:rPr>
        <w:t>NG</w:t>
      </w:r>
      <w:r w:rsidR="00ED198E" w:rsidRPr="00ED198E">
        <w:rPr>
          <w:lang w:eastAsia="en-US"/>
        </w:rPr>
        <w:t xml:space="preserve">, </w:t>
      </w:r>
      <w:r w:rsidR="00ED198E">
        <w:rPr>
          <w:lang w:eastAsia="en-US"/>
        </w:rPr>
        <w:t>подобное представленному на рисунке</w:t>
      </w:r>
      <w:r w:rsidR="003137DF">
        <w:rPr>
          <w:lang w:eastAsia="en-US"/>
        </w:rPr>
        <w:t xml:space="preserve"> 10</w:t>
      </w:r>
      <w:r w:rsidR="00ED198E">
        <w:rPr>
          <w:lang w:eastAsia="en-US"/>
        </w:rPr>
        <w:t>. На ветвях располагаются названия видов, заданные в файлах геномов.</w:t>
      </w:r>
    </w:p>
    <w:p w14:paraId="35FE568A" w14:textId="17B182AE" w:rsidR="009B0A65" w:rsidRDefault="003137DF" w:rsidP="00ED198E">
      <w:pPr>
        <w:pStyle w:val="a7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24128" behindDoc="0" locked="0" layoutInCell="1" allowOverlap="1" wp14:anchorId="293D0E16" wp14:editId="0968EF3D">
                <wp:simplePos x="0" y="0"/>
                <wp:positionH relativeFrom="column">
                  <wp:posOffset>-718185</wp:posOffset>
                </wp:positionH>
                <wp:positionV relativeFrom="paragraph">
                  <wp:posOffset>5977090</wp:posOffset>
                </wp:positionV>
                <wp:extent cx="6845300" cy="635"/>
                <wp:effectExtent l="0" t="0" r="0" b="12065"/>
                <wp:wrapTopAndBottom/>
                <wp:docPr id="42" name="Text Box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453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B921544" w14:textId="19A77887" w:rsidR="00AA4EDE" w:rsidRPr="00FC42A2" w:rsidRDefault="00AA4EDE" w:rsidP="003137DF">
                            <w:pPr>
                              <w:pStyle w:val="a8"/>
                              <w:rPr>
                                <w:noProof/>
                                <w:sz w:val="26"/>
                                <w:lang w:eastAsia="ru-RU"/>
                              </w:rPr>
                            </w:pPr>
                            <w:r>
                              <w:t xml:space="preserve">Рисунок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Рисунок \* ARABIC </w:instrText>
                            </w:r>
                            <w:r>
                              <w:fldChar w:fldCharType="separate"/>
                            </w:r>
                            <w:r w:rsidR="00434456">
                              <w:rPr>
                                <w:noProof/>
                              </w:rPr>
                              <w:t>11</w:t>
                            </w:r>
                            <w:r>
                              <w:fldChar w:fldCharType="end"/>
                            </w:r>
                            <w:r>
                              <w:t xml:space="preserve"> - пример отчёта по отбору генов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93D0E16" id="Text Box 42" o:spid="_x0000_s1035" type="#_x0000_t202" style="position:absolute;left:0;text-align:left;margin-left:-56.55pt;margin-top:470.65pt;width:539pt;height:.05pt;z-index:251824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" stroked="f">
                <v:textbox style="mso-fit-shape-to-text:t" inset="0,0,0,0">
                  <w:txbxContent>
                    <w:p w14:paraId="2B921544" w14:textId="19A77887" w:rsidR="00AA4EDE" w:rsidRPr="00FC42A2" w:rsidRDefault="00AA4EDE" w:rsidP="003137DF">
                      <w:pPr>
                        <w:pStyle w:val="a8"/>
                        <w:rPr>
                          <w:noProof/>
                          <w:sz w:val="26"/>
                          <w:lang w:eastAsia="ru-RU"/>
                        </w:rPr>
                      </w:pPr>
                      <w:r>
                        <w:t xml:space="preserve">Рисунок </w:t>
                      </w:r>
                      <w:r>
                        <w:fldChar w:fldCharType="begin"/>
                      </w:r>
                      <w:r>
                        <w:instrText xml:space="preserve"> SEQ Рисунок \* ARABIC </w:instrText>
                      </w:r>
                      <w:r>
                        <w:fldChar w:fldCharType="separate"/>
                      </w:r>
                      <w:r w:rsidR="00434456">
                        <w:rPr>
                          <w:noProof/>
                        </w:rPr>
                        <w:t>11</w:t>
                      </w:r>
                      <w:r>
                        <w:fldChar w:fldCharType="end"/>
                      </w:r>
                      <w:r>
                        <w:t xml:space="preserve"> - пример отчёта по отбору генов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AA4EDE">
        <w:rPr>
          <w:noProof/>
          <w:lang w:val="en-NL"/>
        </w:rPr>
        <w:drawing>
          <wp:anchor distT="0" distB="0" distL="114300" distR="114300" simplePos="0" relativeHeight="251814912" behindDoc="0" locked="0" layoutInCell="1" allowOverlap="1" wp14:anchorId="7AAEC487" wp14:editId="6A243291">
            <wp:simplePos x="0" y="0"/>
            <wp:positionH relativeFrom="column">
              <wp:posOffset>-718185</wp:posOffset>
            </wp:positionH>
            <wp:positionV relativeFrom="paragraph">
              <wp:posOffset>4162425</wp:posOffset>
            </wp:positionV>
            <wp:extent cx="6845564" cy="1818410"/>
            <wp:effectExtent l="0" t="0" r="0" b="0"/>
            <wp:wrapTopAndBottom/>
            <wp:docPr id="36" name="Picture 36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Table&#10;&#10;Description automatically generated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5564" cy="18184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D198E">
        <w:t xml:space="preserve">Во-вторых, </w:t>
      </w:r>
      <w:r w:rsidR="009B0A65">
        <w:t>программа должна выводить таблицу в формате C</w:t>
      </w:r>
      <w:r w:rsidR="009B0A65">
        <w:rPr>
          <w:lang w:val="en-US"/>
        </w:rPr>
        <w:t>SV</w:t>
      </w:r>
      <w:r w:rsidR="009B0A65" w:rsidRPr="009B0A65">
        <w:t>, п</w:t>
      </w:r>
      <w:r w:rsidR="009B0A65">
        <w:t>редставляющую матрицу, в которой и по строкам, и по столбцам идут названия генов, а в ячейках расположены значения соотношений не синонимичных и синонимичных замен для рассматриваемой пары генов.</w:t>
      </w:r>
      <w:r w:rsidR="009B0A65" w:rsidRPr="009B0A65">
        <w:t xml:space="preserve"> </w:t>
      </w:r>
      <w:r w:rsidR="009B0A65">
        <w:t>Пример такой матрицы представлен на рисунке</w:t>
      </w:r>
      <w:r>
        <w:t xml:space="preserve"> 11</w:t>
      </w:r>
      <w:r w:rsidR="009B0A65">
        <w:t>.</w:t>
      </w:r>
    </w:p>
    <w:p w14:paraId="395C5CA1" w14:textId="58A3DF52" w:rsidR="00ED198E" w:rsidRPr="00ED198E" w:rsidRDefault="00ED198E" w:rsidP="00ED198E">
      <w:pPr>
        <w:pStyle w:val="a7"/>
        <w:rPr>
          <w:lang w:val="en-NL"/>
        </w:rPr>
      </w:pPr>
      <w:r w:rsidRPr="00ED198E">
        <w:rPr>
          <w:lang w:val="en-NL"/>
        </w:rPr>
        <w:fldChar w:fldCharType="begin"/>
      </w:r>
      <w:r w:rsidRPr="00ED198E">
        <w:rPr>
          <w:lang w:val="en-NL"/>
        </w:rPr>
        <w:instrText xml:space="preserve"> INCLUDEPICTURE "https://www.researchgate.net/profile/Hassan-Zafar-6/publication/332571880/figure/fig1/AS:767992166105088@1560115009172/The-phylogenetic-tree-constructed-by-MEGA-X-with-the-16S-rRNA-sequences-of-the-10.png" \* MERGEFORMATINET </w:instrText>
      </w:r>
      <w:r w:rsidRPr="00ED198E">
        <w:rPr>
          <w:lang w:val="en-NL"/>
        </w:rPr>
        <w:fldChar w:fldCharType="separate"/>
      </w:r>
      <w:r w:rsidRPr="00ED198E">
        <w:rPr>
          <w:lang w:val="en-NL"/>
        </w:rPr>
        <w:fldChar w:fldCharType="end"/>
      </w:r>
    </w:p>
    <w:p w14:paraId="0F745FA1" w14:textId="77777777" w:rsidR="00ED198E" w:rsidRPr="00ED198E" w:rsidRDefault="00ED198E" w:rsidP="00ED198E">
      <w:pPr>
        <w:pStyle w:val="a7"/>
        <w:rPr>
          <w:lang w:eastAsia="en-US"/>
        </w:rPr>
      </w:pPr>
    </w:p>
    <w:p w14:paraId="6527E269" w14:textId="1985359F" w:rsidR="00C41944" w:rsidRPr="00C41944" w:rsidRDefault="00C41944" w:rsidP="00C41944">
      <w:pPr>
        <w:pStyle w:val="aa"/>
      </w:pPr>
    </w:p>
    <w:p w14:paraId="4589C1BA" w14:textId="77777777" w:rsidR="00C41944" w:rsidRPr="007E437F" w:rsidRDefault="00C41944" w:rsidP="007E437F">
      <w:pPr>
        <w:pStyle w:val="a7"/>
        <w:rPr>
          <w:lang w:eastAsia="en-US"/>
        </w:rPr>
      </w:pPr>
    </w:p>
    <w:p w14:paraId="2FBF4467" w14:textId="7FCDFA66" w:rsidR="00426F8A" w:rsidRDefault="00EA738A" w:rsidP="009F223A">
      <w:pPr>
        <w:pStyle w:val="1-"/>
      </w:pPr>
      <w:bookmarkStart w:id="24" w:name="_Toc99486635"/>
      <w:r>
        <w:rPr>
          <w:lang w:val="en-US"/>
        </w:rPr>
        <w:lastRenderedPageBreak/>
        <w:t>Г</w:t>
      </w:r>
      <w:r>
        <w:t xml:space="preserve">лава 2. </w:t>
      </w:r>
      <w:r w:rsidR="009F223A" w:rsidRPr="00525E9E">
        <w:t>Проектирование</w:t>
      </w:r>
      <w:bookmarkEnd w:id="24"/>
    </w:p>
    <w:p w14:paraId="4247CE17" w14:textId="164C1B01" w:rsidR="00525E9E" w:rsidRDefault="003344B1" w:rsidP="00EA738A">
      <w:pPr>
        <w:pStyle w:val="2-"/>
        <w:numPr>
          <w:ilvl w:val="0"/>
          <w:numId w:val="35"/>
        </w:numPr>
        <w:rPr>
          <w:lang w:eastAsia="ru-RU"/>
        </w:rPr>
      </w:pPr>
      <w:bookmarkStart w:id="25" w:name="_Toc99486636"/>
      <w:r>
        <w:rPr>
          <w:lang w:eastAsia="ru-RU"/>
        </w:rPr>
        <w:t xml:space="preserve">Проектирование архитектуры </w:t>
      </w:r>
      <w:r w:rsidR="00DE2ABA">
        <w:rPr>
          <w:lang w:eastAsia="ru-RU"/>
        </w:rPr>
        <w:t>ИС</w:t>
      </w:r>
      <w:bookmarkEnd w:id="25"/>
    </w:p>
    <w:p w14:paraId="70FC4811" w14:textId="1EF212C2" w:rsidR="00C82614" w:rsidRPr="00C82614" w:rsidRDefault="00C82614" w:rsidP="00C82614">
      <w:pPr>
        <w:pStyle w:val="3-"/>
      </w:pPr>
      <w:bookmarkStart w:id="26" w:name="_Toc99486637"/>
      <w:r>
        <w:t>Диаграмма компонент</w:t>
      </w:r>
      <w:bookmarkEnd w:id="26"/>
    </w:p>
    <w:p w14:paraId="3AE6A9F2" w14:textId="05D7082F" w:rsidR="00DE13D0" w:rsidRDefault="00AA4EDE" w:rsidP="00DE13D0">
      <w:pPr>
        <w:pStyle w:val="a7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26176" behindDoc="0" locked="0" layoutInCell="1" allowOverlap="1" wp14:anchorId="4CCDF9B4" wp14:editId="7E8400DC">
                <wp:simplePos x="0" y="0"/>
                <wp:positionH relativeFrom="column">
                  <wp:posOffset>9525</wp:posOffset>
                </wp:positionH>
                <wp:positionV relativeFrom="paragraph">
                  <wp:posOffset>4673600</wp:posOffset>
                </wp:positionV>
                <wp:extent cx="6024880" cy="635"/>
                <wp:effectExtent l="0" t="0" r="0" b="12065"/>
                <wp:wrapTopAndBottom/>
                <wp:docPr id="43" name="Text Box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248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E6F8B49" w14:textId="726DCB79" w:rsidR="00AA4EDE" w:rsidRPr="003A5BAB" w:rsidRDefault="00AA4EDE" w:rsidP="003137DF">
                            <w:pPr>
                              <w:pStyle w:val="a8"/>
                              <w:rPr>
                                <w:noProof/>
                                <w:sz w:val="26"/>
                                <w:lang w:eastAsia="ru-RU"/>
                              </w:rPr>
                            </w:pPr>
                            <w:r>
                              <w:t xml:space="preserve">Рисунок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Рисунок \* ARABIC </w:instrText>
                            </w:r>
                            <w:r>
                              <w:fldChar w:fldCharType="separate"/>
                            </w:r>
                            <w:r w:rsidR="00434456">
                              <w:rPr>
                                <w:noProof/>
                              </w:rPr>
                              <w:t>12</w:t>
                            </w:r>
                            <w:r>
                              <w:fldChar w:fldCharType="end"/>
                            </w:r>
                            <w:r>
                              <w:t xml:space="preserve"> - Диаграмма компонентов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CCDF9B4" id="Text Box 43" o:spid="_x0000_s1036" type="#_x0000_t202" style="position:absolute;left:0;text-align:left;margin-left:.75pt;margin-top:368pt;width:474.4pt;height:.05pt;z-index:251826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" stroked="f">
                <v:textbox style="mso-fit-shape-to-text:t" inset="0,0,0,0">
                  <w:txbxContent>
                    <w:p w14:paraId="5E6F8B49" w14:textId="726DCB79" w:rsidR="00AA4EDE" w:rsidRPr="003A5BAB" w:rsidRDefault="00AA4EDE" w:rsidP="003137DF">
                      <w:pPr>
                        <w:pStyle w:val="a8"/>
                        <w:rPr>
                          <w:noProof/>
                          <w:sz w:val="26"/>
                          <w:lang w:eastAsia="ru-RU"/>
                        </w:rPr>
                      </w:pPr>
                      <w:r>
                        <w:t xml:space="preserve">Рисунок </w:t>
                      </w:r>
                      <w:r>
                        <w:fldChar w:fldCharType="begin"/>
                      </w:r>
                      <w:r>
                        <w:instrText xml:space="preserve"> SEQ Рисунок \* ARABIC </w:instrText>
                      </w:r>
                      <w:r>
                        <w:fldChar w:fldCharType="separate"/>
                      </w:r>
                      <w:r w:rsidR="00434456">
                        <w:rPr>
                          <w:noProof/>
                        </w:rPr>
                        <w:t>12</w:t>
                      </w:r>
                      <w:r>
                        <w:fldChar w:fldCharType="end"/>
                      </w:r>
                      <w:r>
                        <w:t xml:space="preserve"> - Диаграмма компонентов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DE13D0">
        <w:rPr>
          <w:noProof/>
        </w:rPr>
        <w:drawing>
          <wp:anchor distT="0" distB="0" distL="114300" distR="114300" simplePos="0" relativeHeight="251790336" behindDoc="0" locked="0" layoutInCell="1" allowOverlap="1" wp14:anchorId="01370D86" wp14:editId="4C39478A">
            <wp:simplePos x="0" y="0"/>
            <wp:positionH relativeFrom="column">
              <wp:posOffset>9525</wp:posOffset>
            </wp:positionH>
            <wp:positionV relativeFrom="paragraph">
              <wp:posOffset>853440</wp:posOffset>
            </wp:positionV>
            <wp:extent cx="6024880" cy="3763010"/>
            <wp:effectExtent l="0" t="0" r="0" b="0"/>
            <wp:wrapTopAndBottom/>
            <wp:docPr id="4" name="Picture 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application&#10;&#10;Description automatically generated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4880" cy="37630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82614">
        <w:t xml:space="preserve">На основе анализа процесса филогенетического исследования геномов, описанного в первой главе, составим </w:t>
      </w:r>
      <w:r w:rsidR="00C82614" w:rsidRPr="003137DF">
        <w:t>диаграмму компонентов ИС, показанную на рисунке</w:t>
      </w:r>
      <w:r w:rsidR="003137DF" w:rsidRPr="003137DF">
        <w:t xml:space="preserve"> 12</w:t>
      </w:r>
      <w:r w:rsidR="00C82614" w:rsidRPr="003137DF">
        <w:t>.</w:t>
      </w:r>
    </w:p>
    <w:p w14:paraId="4A74558A" w14:textId="118B64EC" w:rsidR="00C82614" w:rsidRDefault="00DE13D0" w:rsidP="003344B1">
      <w:pPr>
        <w:pStyle w:val="a7"/>
      </w:pPr>
      <w:r>
        <w:t xml:space="preserve">На </w:t>
      </w:r>
      <w:r w:rsidR="0069758A" w:rsidRPr="0069758A">
        <w:t>д</w:t>
      </w:r>
      <w:r w:rsidR="0069758A">
        <w:t xml:space="preserve">иаграмме </w:t>
      </w:r>
      <w:r>
        <w:t xml:space="preserve">можно выделить четыре типа компонент: специальные биоинформатические программы с расширением </w:t>
      </w:r>
      <w:r>
        <w:rPr>
          <w:lang w:val="en-US"/>
        </w:rPr>
        <w:t>exe</w:t>
      </w:r>
      <w:r w:rsidRPr="00DE13D0">
        <w:t xml:space="preserve">, </w:t>
      </w:r>
      <w:r>
        <w:t>скрипты на P</w:t>
      </w:r>
      <w:proofErr w:type="spellStart"/>
      <w:r>
        <w:rPr>
          <w:lang w:val="en-US"/>
        </w:rPr>
        <w:t>ython</w:t>
      </w:r>
      <w:proofErr w:type="spellEnd"/>
      <w:r w:rsidRPr="00DE13D0">
        <w:t xml:space="preserve"> </w:t>
      </w:r>
      <w:r>
        <w:t xml:space="preserve">для промежуточной обработки данных с расширением </w:t>
      </w:r>
      <w:proofErr w:type="spellStart"/>
      <w:r>
        <w:rPr>
          <w:lang w:val="en-US"/>
        </w:rPr>
        <w:t>py</w:t>
      </w:r>
      <w:proofErr w:type="spellEnd"/>
      <w:r w:rsidRPr="00DE13D0">
        <w:t xml:space="preserve">, </w:t>
      </w:r>
      <w:r>
        <w:t xml:space="preserve">входные данные (геномы) с расширением </w:t>
      </w:r>
      <w:proofErr w:type="spellStart"/>
      <w:r>
        <w:rPr>
          <w:lang w:val="en-US"/>
        </w:rPr>
        <w:t>fna</w:t>
      </w:r>
      <w:proofErr w:type="spellEnd"/>
      <w:r w:rsidRPr="00DE13D0">
        <w:t xml:space="preserve"> </w:t>
      </w:r>
      <w:r>
        <w:t>и выходные данные с расширени</w:t>
      </w:r>
      <w:r w:rsidR="0069758A">
        <w:t>ями</w:t>
      </w:r>
      <w:r>
        <w:t xml:space="preserve"> </w:t>
      </w:r>
      <w:proofErr w:type="spellStart"/>
      <w:r>
        <w:rPr>
          <w:lang w:val="en-US"/>
        </w:rPr>
        <w:t>png</w:t>
      </w:r>
      <w:proofErr w:type="spellEnd"/>
      <w:r w:rsidR="0069758A">
        <w:t xml:space="preserve"> и c</w:t>
      </w:r>
      <w:proofErr w:type="spellStart"/>
      <w:r w:rsidR="0069758A">
        <w:rPr>
          <w:lang w:val="en-US"/>
        </w:rPr>
        <w:t>sv</w:t>
      </w:r>
      <w:proofErr w:type="spellEnd"/>
      <w:r w:rsidR="0069758A" w:rsidRPr="0069758A">
        <w:t>.</w:t>
      </w:r>
    </w:p>
    <w:p w14:paraId="701F8A4B" w14:textId="6525FB77" w:rsidR="00871454" w:rsidRDefault="00082DD5" w:rsidP="006B5E68">
      <w:pPr>
        <w:pStyle w:val="a7"/>
      </w:pPr>
      <w:r>
        <w:t>С точки зрения связей между компонентами все достаточно типично для архитектуры конвейера: первый компонент зависит от входных данных, последующие компоненты зависят от предыдущих, а результат зависит от последнего вычисляющего компонента. Однако в представленной диаграмме есть и нетипичный для конвейера момент: скрипт «</w:t>
      </w:r>
      <w:r>
        <w:rPr>
          <w:lang w:val="en-US"/>
        </w:rPr>
        <w:t>Cluster</w:t>
      </w:r>
      <w:r w:rsidRPr="00082DD5">
        <w:t>_</w:t>
      </w:r>
      <w:r>
        <w:rPr>
          <w:lang w:val="en-US"/>
        </w:rPr>
        <w:t>extractor</w:t>
      </w:r>
      <w:r w:rsidRPr="00082DD5">
        <w:t>.</w:t>
      </w:r>
      <w:proofErr w:type="spellStart"/>
      <w:r>
        <w:rPr>
          <w:lang w:val="en-US"/>
        </w:rPr>
        <w:t>py</w:t>
      </w:r>
      <w:proofErr w:type="spellEnd"/>
      <w:r>
        <w:t>»</w:t>
      </w:r>
      <w:r w:rsidRPr="00082DD5">
        <w:t xml:space="preserve"> </w:t>
      </w:r>
      <w:r w:rsidR="006B5E68">
        <w:t>зависит от трёх компонент, поскольку должен объединять результаты первых двух этапов анализа.</w:t>
      </w:r>
    </w:p>
    <w:p w14:paraId="3E333FFF" w14:textId="686C8D7B" w:rsidR="00CC36C1" w:rsidRDefault="00CC36C1" w:rsidP="00F947B7">
      <w:pPr>
        <w:pStyle w:val="a7"/>
      </w:pPr>
      <w:r>
        <w:lastRenderedPageBreak/>
        <w:t xml:space="preserve">В ходе проектирования и описания </w:t>
      </w:r>
      <w:r>
        <w:t>архитектуры</w:t>
      </w:r>
      <w:r>
        <w:t xml:space="preserve"> ИС</w:t>
      </w:r>
      <w:r>
        <w:t>,</w:t>
      </w:r>
      <w:r>
        <w:t xml:space="preserve"> было обнаружено,</w:t>
      </w:r>
      <w:r>
        <w:t xml:space="preserve"> что </w:t>
      </w:r>
      <w:r>
        <w:t>использование стандартной нотации диаграммы компонент для описания биоинфо</w:t>
      </w:r>
      <w:r w:rsidR="009412F2">
        <w:t>рматического</w:t>
      </w:r>
      <w:r>
        <w:t xml:space="preserve"> </w:t>
      </w:r>
      <w:r w:rsidR="009412F2">
        <w:t>вычислительного конвейера не оптимально, поскольку диаграмма получается не наглядной: без прочтения названий каждой компоненты</w:t>
      </w:r>
      <w:r>
        <w:t xml:space="preserve"> непонятно, какие </w:t>
      </w:r>
      <w:r w:rsidR="009412F2">
        <w:t xml:space="preserve">из них </w:t>
      </w:r>
      <w:r>
        <w:t>– специализированные вычислительные инструменты, а какие –</w:t>
      </w:r>
      <w:r w:rsidR="009412F2">
        <w:t xml:space="preserve"> программы для </w:t>
      </w:r>
      <w:r w:rsidR="009412F2">
        <w:t>промежуточн</w:t>
      </w:r>
      <w:r w:rsidR="009412F2">
        <w:t>ой обработки данных</w:t>
      </w:r>
      <w:r>
        <w:t xml:space="preserve">. </w:t>
      </w:r>
      <w:r w:rsidR="009412F2">
        <w:t>Более</w:t>
      </w:r>
      <w:r>
        <w:t xml:space="preserve"> того, </w:t>
      </w:r>
      <w:r w:rsidR="009412F2">
        <w:t xml:space="preserve">прочтения названия может быть недостаточно, </w:t>
      </w:r>
      <w:r>
        <w:t xml:space="preserve">чтобы </w:t>
      </w:r>
      <w:r w:rsidR="00F947B7">
        <w:t>разобраться,</w:t>
      </w:r>
      <w:r w:rsidR="009412F2">
        <w:t xml:space="preserve"> где </w:t>
      </w:r>
      <w:r w:rsidR="00F947B7">
        <w:t>специальные программы</w:t>
      </w:r>
      <w:r>
        <w:t xml:space="preserve">, </w:t>
      </w:r>
      <w:r w:rsidR="00F947B7">
        <w:t>ведь читающий может не знать всех используемых в конвейере программ. Решить описанную проблему можно с помощью расширения нотации диаграммы компонент.</w:t>
      </w:r>
    </w:p>
    <w:p w14:paraId="1D609C0A" w14:textId="3C4D9C7F" w:rsidR="00F947B7" w:rsidRDefault="00F947B7" w:rsidP="00F947B7">
      <w:pPr>
        <w:pStyle w:val="3-"/>
      </w:pPr>
      <w:bookmarkStart w:id="27" w:name="_Toc99486638"/>
      <w:r>
        <w:t>Диаграмма компонент в расширенной нотации</w:t>
      </w:r>
      <w:bookmarkEnd w:id="27"/>
    </w:p>
    <w:p w14:paraId="362477EB" w14:textId="5243929C" w:rsidR="00F947B7" w:rsidRDefault="000F101C" w:rsidP="00BF0E8D">
      <w:pPr>
        <w:pStyle w:val="a7"/>
        <w:rPr>
          <w:lang w:eastAsia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28224" behindDoc="0" locked="0" layoutInCell="1" allowOverlap="1" wp14:anchorId="766E4407" wp14:editId="0AD33847">
                <wp:simplePos x="0" y="0"/>
                <wp:positionH relativeFrom="column">
                  <wp:posOffset>-126365</wp:posOffset>
                </wp:positionH>
                <wp:positionV relativeFrom="paragraph">
                  <wp:posOffset>5427345</wp:posOffset>
                </wp:positionV>
                <wp:extent cx="6238240" cy="635"/>
                <wp:effectExtent l="0" t="0" r="0" b="12065"/>
                <wp:wrapTopAndBottom/>
                <wp:docPr id="44" name="Text Box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382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D7BC478" w14:textId="1739DFF7" w:rsidR="000F101C" w:rsidRPr="00603F01" w:rsidRDefault="000F101C" w:rsidP="003137DF">
                            <w:pPr>
                              <w:pStyle w:val="a8"/>
                              <w:rPr>
                                <w:noProof/>
                                <w:sz w:val="26"/>
                              </w:rPr>
                            </w:pPr>
                            <w:r>
                              <w:t xml:space="preserve">Рисунок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Рисунок \* ARABIC </w:instrText>
                            </w:r>
                            <w:r>
                              <w:fldChar w:fldCharType="separate"/>
                            </w:r>
                            <w:r w:rsidR="00434456">
                              <w:rPr>
                                <w:noProof/>
                              </w:rPr>
                              <w:t>13</w:t>
                            </w:r>
                            <w:r>
                              <w:fldChar w:fldCharType="end"/>
                            </w:r>
                            <w:r>
                              <w:t xml:space="preserve"> - Расширенная диаграмма компонентов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66E4407" id="Text Box 44" o:spid="_x0000_s1037" type="#_x0000_t202" style="position:absolute;left:0;text-align:left;margin-left:-9.95pt;margin-top:427.35pt;width:491.2pt;height:.05pt;z-index:251828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" stroked="f">
                <v:textbox style="mso-fit-shape-to-text:t" inset="0,0,0,0">
                  <w:txbxContent>
                    <w:p w14:paraId="2D7BC478" w14:textId="1739DFF7" w:rsidR="000F101C" w:rsidRPr="00603F01" w:rsidRDefault="000F101C" w:rsidP="003137DF">
                      <w:pPr>
                        <w:pStyle w:val="a8"/>
                        <w:rPr>
                          <w:noProof/>
                          <w:sz w:val="26"/>
                        </w:rPr>
                      </w:pPr>
                      <w:r>
                        <w:t xml:space="preserve">Рисунок </w:t>
                      </w:r>
                      <w:r>
                        <w:fldChar w:fldCharType="begin"/>
                      </w:r>
                      <w:r>
                        <w:instrText xml:space="preserve"> SEQ Рисунок \* ARABIC </w:instrText>
                      </w:r>
                      <w:r>
                        <w:fldChar w:fldCharType="separate"/>
                      </w:r>
                      <w:r w:rsidR="00434456">
                        <w:rPr>
                          <w:noProof/>
                        </w:rPr>
                        <w:t>13</w:t>
                      </w:r>
                      <w:r>
                        <w:fldChar w:fldCharType="end"/>
                      </w:r>
                      <w:r>
                        <w:t xml:space="preserve"> - Расширенная диаграмма компонентов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BF0E8D">
        <w:rPr>
          <w:noProof/>
          <w:lang w:eastAsia="en-US"/>
        </w:rPr>
        <w:drawing>
          <wp:anchor distT="0" distB="0" distL="114300" distR="114300" simplePos="0" relativeHeight="251793408" behindDoc="0" locked="0" layoutInCell="1" allowOverlap="1" wp14:anchorId="4FE274C5" wp14:editId="1220FC0E">
            <wp:simplePos x="0" y="0"/>
            <wp:positionH relativeFrom="column">
              <wp:posOffset>-126365</wp:posOffset>
            </wp:positionH>
            <wp:positionV relativeFrom="paragraph">
              <wp:posOffset>1692910</wp:posOffset>
            </wp:positionV>
            <wp:extent cx="6238240" cy="3677285"/>
            <wp:effectExtent l="0" t="0" r="0" b="5715"/>
            <wp:wrapTopAndBottom/>
            <wp:docPr id="8" name="Picture 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Diagram&#10;&#10;Description automatically generated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38240" cy="36772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947B7">
        <w:rPr>
          <w:lang w:eastAsia="en-US"/>
        </w:rPr>
        <w:t xml:space="preserve">Предлагаемое решение проблемы </w:t>
      </w:r>
      <w:r w:rsidR="00F947B7">
        <w:rPr>
          <w:lang w:eastAsia="en-US"/>
        </w:rPr>
        <w:t>не наглядности стандартной нотации</w:t>
      </w:r>
      <w:r w:rsidR="00F947B7">
        <w:rPr>
          <w:lang w:eastAsia="en-US"/>
        </w:rPr>
        <w:t>– добавить новый элемент в язык</w:t>
      </w:r>
      <w:r w:rsidR="00F947B7">
        <w:rPr>
          <w:lang w:eastAsia="en-US"/>
        </w:rPr>
        <w:t xml:space="preserve"> нотации</w:t>
      </w:r>
      <w:r w:rsidR="00F947B7">
        <w:rPr>
          <w:lang w:eastAsia="en-US"/>
        </w:rPr>
        <w:t>, а именно компонент «</w:t>
      </w:r>
      <w:proofErr w:type="spellStart"/>
      <w:r w:rsidR="00F947B7">
        <w:rPr>
          <w:lang w:eastAsia="en-US"/>
        </w:rPr>
        <w:t>биоинформатическое</w:t>
      </w:r>
      <w:proofErr w:type="spellEnd"/>
      <w:r w:rsidR="00F947B7">
        <w:rPr>
          <w:lang w:eastAsia="en-US"/>
        </w:rPr>
        <w:t xml:space="preserve"> ПО». Данный компонент имеет все те же свойства, что и обычный компонент, но обозначается символом, </w:t>
      </w:r>
      <w:r w:rsidR="00AA4EDE">
        <w:rPr>
          <w:lang w:eastAsia="en-US"/>
        </w:rPr>
        <w:t xml:space="preserve">наглядно сообщающим о том, что этот компонент – стороннее по отношению к </w:t>
      </w:r>
      <w:r w:rsidR="00AA4EDE" w:rsidRPr="003137DF">
        <w:rPr>
          <w:lang w:eastAsia="en-US"/>
        </w:rPr>
        <w:t xml:space="preserve">системе </w:t>
      </w:r>
      <w:proofErr w:type="spellStart"/>
      <w:r w:rsidR="00AA4EDE" w:rsidRPr="003137DF">
        <w:rPr>
          <w:lang w:eastAsia="en-US"/>
        </w:rPr>
        <w:t>биоинформатическое</w:t>
      </w:r>
      <w:proofErr w:type="spellEnd"/>
      <w:r w:rsidR="00AA4EDE" w:rsidRPr="003137DF">
        <w:rPr>
          <w:lang w:eastAsia="en-US"/>
        </w:rPr>
        <w:t xml:space="preserve"> </w:t>
      </w:r>
      <w:r w:rsidR="00BF0E8D" w:rsidRPr="003137DF">
        <w:rPr>
          <w:lang w:eastAsia="en-US"/>
        </w:rPr>
        <w:t>ПО</w:t>
      </w:r>
      <w:r w:rsidR="00F947B7" w:rsidRPr="003137DF">
        <w:rPr>
          <w:lang w:eastAsia="en-US"/>
        </w:rPr>
        <w:t>.</w:t>
      </w:r>
      <w:r w:rsidR="00BF0E8D" w:rsidRPr="003137DF">
        <w:rPr>
          <w:lang w:eastAsia="en-US"/>
        </w:rPr>
        <w:t xml:space="preserve"> </w:t>
      </w:r>
      <w:r w:rsidR="00F947B7" w:rsidRPr="003137DF">
        <w:rPr>
          <w:lang w:eastAsia="en-US"/>
        </w:rPr>
        <w:t>Диаграмма компонентов в расширенной нотации представлена на рисунке</w:t>
      </w:r>
      <w:r w:rsidR="003137DF" w:rsidRPr="003137DF">
        <w:rPr>
          <w:lang w:eastAsia="en-US"/>
        </w:rPr>
        <w:t xml:space="preserve"> 13</w:t>
      </w:r>
      <w:r w:rsidR="00F947B7" w:rsidRPr="003137DF">
        <w:rPr>
          <w:lang w:eastAsia="en-US"/>
        </w:rPr>
        <w:t>.</w:t>
      </w:r>
    </w:p>
    <w:p w14:paraId="15C604E1" w14:textId="0D8205CE" w:rsidR="008C4200" w:rsidRDefault="008C4200" w:rsidP="002D5E0B">
      <w:pPr>
        <w:pStyle w:val="a7"/>
        <w:rPr>
          <w:lang w:eastAsia="en-US"/>
        </w:rPr>
      </w:pPr>
      <w:r>
        <w:rPr>
          <w:lang w:eastAsia="en-US"/>
        </w:rPr>
        <w:t>Нетрудно заметить, что диаграмма стала намного нагляднее и легко воспринимается без прочтения названий каждой компоненты.</w:t>
      </w:r>
    </w:p>
    <w:p w14:paraId="0E04D70D" w14:textId="49FC8C63" w:rsidR="009F15A2" w:rsidRDefault="009F15A2" w:rsidP="009F15A2">
      <w:pPr>
        <w:pStyle w:val="2-"/>
      </w:pPr>
      <w:bookmarkStart w:id="28" w:name="_Toc99486639"/>
      <w:r>
        <w:lastRenderedPageBreak/>
        <w:t xml:space="preserve">Проектирование </w:t>
      </w:r>
      <w:r w:rsidR="00DE2ABA">
        <w:t>процессов ИС</w:t>
      </w:r>
      <w:bookmarkEnd w:id="28"/>
    </w:p>
    <w:p w14:paraId="45F0F3CE" w14:textId="2CEE766A" w:rsidR="00532350" w:rsidRPr="004F04E5" w:rsidRDefault="00532350" w:rsidP="00532350">
      <w:pPr>
        <w:pStyle w:val="a7"/>
        <w:rPr>
          <w:lang w:eastAsia="en-US"/>
        </w:rPr>
      </w:pPr>
      <w:r>
        <w:rPr>
          <w:lang w:eastAsia="en-US"/>
        </w:rPr>
        <w:t>Для проектирования процессов внутри разрабатываемой системы использовались диаграммы активностей</w:t>
      </w:r>
      <w:r w:rsidR="00BB2907" w:rsidRPr="00BB2907">
        <w:rPr>
          <w:lang w:eastAsia="en-US"/>
        </w:rPr>
        <w:t>, к</w:t>
      </w:r>
      <w:r w:rsidR="00BB2907">
        <w:rPr>
          <w:lang w:eastAsia="en-US"/>
        </w:rPr>
        <w:t>оторые позволяют наглядно иллюстрировать взаимодействие компонент системы,</w:t>
      </w:r>
      <w:r w:rsidR="00686233">
        <w:rPr>
          <w:lang w:eastAsia="en-US"/>
        </w:rPr>
        <w:t xml:space="preserve"> а также описывать </w:t>
      </w:r>
      <w:r w:rsidR="00BB2907">
        <w:rPr>
          <w:lang w:eastAsia="en-US"/>
        </w:rPr>
        <w:t>ветвления и параллельные процессы. Ниже представлены диаграммы активности всех процессов второго уровня детализации из структурной модели (</w:t>
      </w:r>
      <w:r w:rsidR="004F04E5" w:rsidRPr="004F04E5">
        <w:rPr>
          <w:lang w:eastAsia="en-US"/>
        </w:rPr>
        <w:t>п</w:t>
      </w:r>
      <w:r w:rsidR="00BB2907">
        <w:rPr>
          <w:lang w:eastAsia="en-US"/>
        </w:rPr>
        <w:t>роцессы А1 – А4)</w:t>
      </w:r>
      <w:r w:rsidR="004F04E5" w:rsidRPr="004F04E5">
        <w:rPr>
          <w:lang w:eastAsia="en-US"/>
        </w:rPr>
        <w:t>.</w:t>
      </w:r>
    </w:p>
    <w:p w14:paraId="72413267" w14:textId="37CB38A2" w:rsidR="000F101C" w:rsidRDefault="000F101C" w:rsidP="000F101C">
      <w:pPr>
        <w:pStyle w:val="3-"/>
      </w:pPr>
      <w:bookmarkStart w:id="29" w:name="_Toc99486640"/>
      <w:r>
        <w:rPr>
          <w:noProof/>
        </w:rPr>
        <w:drawing>
          <wp:anchor distT="0" distB="0" distL="114300" distR="114300" simplePos="0" relativeHeight="251806720" behindDoc="0" locked="0" layoutInCell="1" allowOverlap="1" wp14:anchorId="353BA96D" wp14:editId="31519BC3">
            <wp:simplePos x="0" y="0"/>
            <wp:positionH relativeFrom="column">
              <wp:posOffset>-126282</wp:posOffset>
            </wp:positionH>
            <wp:positionV relativeFrom="paragraph">
              <wp:posOffset>385445</wp:posOffset>
            </wp:positionV>
            <wp:extent cx="5376545" cy="2241550"/>
            <wp:effectExtent l="0" t="0" r="0" b="0"/>
            <wp:wrapTopAndBottom/>
            <wp:docPr id="23" name="Picture 2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&#10;&#10;Description automatically generated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6545" cy="2241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B2907">
        <w:t>Процесс подготовки входных данных</w:t>
      </w:r>
      <w:bookmarkEnd w:id="29"/>
    </w:p>
    <w:p w14:paraId="1B1FC3ED" w14:textId="53417E9F" w:rsidR="000F101C" w:rsidRDefault="000F101C" w:rsidP="000F101C">
      <w:pPr>
        <w:pStyle w:val="3-"/>
      </w:pPr>
      <w:bookmarkStart w:id="30" w:name="_Toc99486641"/>
      <w:r>
        <w:rPr>
          <w:noProof/>
        </w:rPr>
        <w:drawing>
          <wp:anchor distT="0" distB="0" distL="114300" distR="114300" simplePos="0" relativeHeight="251830272" behindDoc="0" locked="0" layoutInCell="1" allowOverlap="1" wp14:anchorId="2CAC18C4" wp14:editId="0442A410">
            <wp:simplePos x="0" y="0"/>
            <wp:positionH relativeFrom="column">
              <wp:posOffset>-722768</wp:posOffset>
            </wp:positionH>
            <wp:positionV relativeFrom="paragraph">
              <wp:posOffset>2548890</wp:posOffset>
            </wp:positionV>
            <wp:extent cx="6693535" cy="4273550"/>
            <wp:effectExtent l="0" t="0" r="0" b="0"/>
            <wp:wrapTopAndBottom/>
            <wp:docPr id="22" name="Picture 2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&#10;&#10;Description automatically generated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93535" cy="4273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Процесс в</w:t>
      </w:r>
      <w:r w:rsidRPr="00532350">
        <w:t>ыделени</w:t>
      </w:r>
      <w:r>
        <w:t>я</w:t>
      </w:r>
      <w:r w:rsidRPr="00532350">
        <w:t xml:space="preserve"> и обработк</w:t>
      </w:r>
      <w:r>
        <w:t>и</w:t>
      </w:r>
      <w:r w:rsidRPr="00532350">
        <w:t xml:space="preserve"> кластеров ортологичных генов</w:t>
      </w:r>
      <w:bookmarkEnd w:id="30"/>
    </w:p>
    <w:p w14:paraId="518DF08A" w14:textId="542830BB" w:rsidR="000F101C" w:rsidRPr="000F101C" w:rsidRDefault="000F101C" w:rsidP="000F101C">
      <w:pPr>
        <w:pStyle w:val="a7"/>
        <w:ind w:firstLine="0"/>
        <w:rPr>
          <w:lang w:eastAsia="en-US"/>
        </w:rPr>
      </w:pPr>
    </w:p>
    <w:p w14:paraId="3CD52D3D" w14:textId="28897A22" w:rsidR="00532350" w:rsidRDefault="00F6021C" w:rsidP="00F6021C">
      <w:pPr>
        <w:pStyle w:val="3-"/>
      </w:pPr>
      <w:bookmarkStart w:id="31" w:name="_Toc99486642"/>
      <w:r>
        <w:rPr>
          <w:noProof/>
        </w:rPr>
        <w:lastRenderedPageBreak/>
        <w:drawing>
          <wp:anchor distT="0" distB="0" distL="114300" distR="114300" simplePos="0" relativeHeight="251807744" behindDoc="0" locked="0" layoutInCell="1" allowOverlap="1" wp14:anchorId="478285D2" wp14:editId="6ED373A8">
            <wp:simplePos x="0" y="0"/>
            <wp:positionH relativeFrom="column">
              <wp:posOffset>-854075</wp:posOffset>
            </wp:positionH>
            <wp:positionV relativeFrom="paragraph">
              <wp:posOffset>347456</wp:posOffset>
            </wp:positionV>
            <wp:extent cx="7118985" cy="2978150"/>
            <wp:effectExtent l="0" t="0" r="0" b="0"/>
            <wp:wrapTopAndBottom/>
            <wp:docPr id="24" name="Picture 24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text, application, chat or text message&#10;&#10;Description automatically generated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18985" cy="2978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E0756">
        <w:t>Процесс п</w:t>
      </w:r>
      <w:r>
        <w:t>одготовк</w:t>
      </w:r>
      <w:r w:rsidR="003E0756">
        <w:t>и</w:t>
      </w:r>
      <w:r>
        <w:t xml:space="preserve"> данных для</w:t>
      </w:r>
      <w:r w:rsidR="003E0756">
        <w:t xml:space="preserve"> </w:t>
      </w:r>
      <w:r>
        <w:t>отчётов</w:t>
      </w:r>
      <w:bookmarkEnd w:id="31"/>
    </w:p>
    <w:p w14:paraId="17A80236" w14:textId="06B23B4B" w:rsidR="00F6021C" w:rsidRPr="00426BF7" w:rsidRDefault="00426BF7" w:rsidP="00426BF7">
      <w:pPr>
        <w:pStyle w:val="3-"/>
      </w:pPr>
      <w:bookmarkStart w:id="32" w:name="_Toc99486643"/>
      <w:r>
        <w:rPr>
          <w:noProof/>
          <w:lang w:val="en-US"/>
        </w:rPr>
        <w:drawing>
          <wp:anchor distT="0" distB="0" distL="114300" distR="114300" simplePos="0" relativeHeight="251808768" behindDoc="0" locked="0" layoutInCell="1" allowOverlap="1" wp14:anchorId="3A768EC0" wp14:editId="75BA61A3">
            <wp:simplePos x="0" y="0"/>
            <wp:positionH relativeFrom="column">
              <wp:posOffset>451485</wp:posOffset>
            </wp:positionH>
            <wp:positionV relativeFrom="paragraph">
              <wp:posOffset>3427592</wp:posOffset>
            </wp:positionV>
            <wp:extent cx="4660900" cy="2565400"/>
            <wp:effectExtent l="0" t="0" r="0" b="0"/>
            <wp:wrapTopAndBottom/>
            <wp:docPr id="25" name="Picture 25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text, application, chat or text message&#10;&#10;Description automatically generated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0900" cy="2565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Процесс создания отчётов</w:t>
      </w:r>
      <w:bookmarkEnd w:id="32"/>
    </w:p>
    <w:p w14:paraId="39FCA673" w14:textId="45B0F131" w:rsidR="003E0756" w:rsidRPr="006D5104" w:rsidRDefault="006D5104" w:rsidP="00426BF7">
      <w:pPr>
        <w:pStyle w:val="a7"/>
      </w:pPr>
      <w:r>
        <w:t xml:space="preserve">На основе спроектированных </w:t>
      </w:r>
      <w:r w:rsidR="006B37C8">
        <w:t xml:space="preserve">компонентов и </w:t>
      </w:r>
      <w:r>
        <w:t xml:space="preserve">процессов </w:t>
      </w:r>
      <w:r w:rsidR="006B37C8">
        <w:t>разработаем систему.</w:t>
      </w:r>
    </w:p>
    <w:p w14:paraId="595D3622" w14:textId="27847F03" w:rsidR="002D5E0B" w:rsidRDefault="002D5E0B" w:rsidP="002D5E0B">
      <w:pPr>
        <w:pStyle w:val="1-"/>
      </w:pPr>
      <w:bookmarkStart w:id="33" w:name="_Toc99486644"/>
      <w:r w:rsidRPr="00532350">
        <w:lastRenderedPageBreak/>
        <w:t>Г</w:t>
      </w:r>
      <w:r>
        <w:t>лава 3. Разработка и тестирование</w:t>
      </w:r>
      <w:bookmarkEnd w:id="33"/>
    </w:p>
    <w:p w14:paraId="6AE992B8" w14:textId="3147687A" w:rsidR="002D5E0B" w:rsidRDefault="00560028" w:rsidP="002D5E0B">
      <w:pPr>
        <w:pStyle w:val="2-"/>
        <w:numPr>
          <w:ilvl w:val="0"/>
          <w:numId w:val="36"/>
        </w:numPr>
        <w:rPr>
          <w:lang w:eastAsia="ru-RU"/>
        </w:rPr>
      </w:pPr>
      <w:bookmarkStart w:id="34" w:name="_Toc99486645"/>
      <w:r>
        <w:rPr>
          <w:lang w:eastAsia="ru-RU"/>
        </w:rPr>
        <w:t>Принципы разработки конвейеров для анализа данных</w:t>
      </w:r>
      <w:bookmarkEnd w:id="34"/>
    </w:p>
    <w:p w14:paraId="03316F09" w14:textId="41F08DEA" w:rsidR="00A1441D" w:rsidRDefault="006B37C8" w:rsidP="00AC7D8A">
      <w:pPr>
        <w:pStyle w:val="a7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32320" behindDoc="0" locked="0" layoutInCell="1" allowOverlap="1" wp14:anchorId="44549EED" wp14:editId="4CDBEA61">
                <wp:simplePos x="0" y="0"/>
                <wp:positionH relativeFrom="column">
                  <wp:posOffset>176530</wp:posOffset>
                </wp:positionH>
                <wp:positionV relativeFrom="paragraph">
                  <wp:posOffset>5120005</wp:posOffset>
                </wp:positionV>
                <wp:extent cx="5503545" cy="635"/>
                <wp:effectExtent l="0" t="0" r="0" b="12065"/>
                <wp:wrapTopAndBottom/>
                <wp:docPr id="46" name="Text Box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035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02A8DBD" w14:textId="56903DCE" w:rsidR="006B37C8" w:rsidRPr="00772761" w:rsidRDefault="006B37C8" w:rsidP="003137DF">
                            <w:pPr>
                              <w:pStyle w:val="a8"/>
                              <w:rPr>
                                <w:noProof/>
                                <w:sz w:val="26"/>
                                <w:lang w:eastAsia="ru-RU"/>
                              </w:rPr>
                            </w:pPr>
                            <w:r>
                              <w:t xml:space="preserve">Рисунок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Рисунок \* ARABIC </w:instrText>
                            </w:r>
                            <w:r>
                              <w:fldChar w:fldCharType="separate"/>
                            </w:r>
                            <w:r w:rsidR="00434456">
                              <w:rPr>
                                <w:noProof/>
                              </w:rPr>
                              <w:t>14</w:t>
                            </w:r>
                            <w:r>
                              <w:fldChar w:fldCharType="end"/>
                            </w:r>
                            <w:r>
                              <w:t xml:space="preserve"> - Пример графа анализа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4549EED" id="Text Box 46" o:spid="_x0000_s1038" type="#_x0000_t202" style="position:absolute;left:0;text-align:left;margin-left:13.9pt;margin-top:403.15pt;width:433.35pt;height:.05pt;z-index:251832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" stroked="f">
                <v:textbox style="mso-fit-shape-to-text:t" inset="0,0,0,0">
                  <w:txbxContent>
                    <w:p w14:paraId="502A8DBD" w14:textId="56903DCE" w:rsidR="006B37C8" w:rsidRPr="00772761" w:rsidRDefault="006B37C8" w:rsidP="003137DF">
                      <w:pPr>
                        <w:pStyle w:val="a8"/>
                        <w:rPr>
                          <w:noProof/>
                          <w:sz w:val="26"/>
                          <w:lang w:eastAsia="ru-RU"/>
                        </w:rPr>
                      </w:pPr>
                      <w:r>
                        <w:t xml:space="preserve">Рисунок </w:t>
                      </w:r>
                      <w:r>
                        <w:fldChar w:fldCharType="begin"/>
                      </w:r>
                      <w:r>
                        <w:instrText xml:space="preserve"> SEQ Рисунок \* ARABIC </w:instrText>
                      </w:r>
                      <w:r>
                        <w:fldChar w:fldCharType="separate"/>
                      </w:r>
                      <w:r w:rsidR="00434456">
                        <w:rPr>
                          <w:noProof/>
                        </w:rPr>
                        <w:t>14</w:t>
                      </w:r>
                      <w:r>
                        <w:fldChar w:fldCharType="end"/>
                      </w:r>
                      <w:r>
                        <w:t xml:space="preserve"> - Пример графа анализа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A1441D">
        <w:rPr>
          <w:noProof/>
        </w:rPr>
        <w:drawing>
          <wp:anchor distT="0" distB="0" distL="114300" distR="114300" simplePos="0" relativeHeight="251794432" behindDoc="0" locked="0" layoutInCell="1" allowOverlap="1" wp14:anchorId="00273A47" wp14:editId="6D1B3D17">
            <wp:simplePos x="0" y="0"/>
            <wp:positionH relativeFrom="column">
              <wp:posOffset>176530</wp:posOffset>
            </wp:positionH>
            <wp:positionV relativeFrom="paragraph">
              <wp:posOffset>1421178</wp:posOffset>
            </wp:positionV>
            <wp:extent cx="5503545" cy="3641725"/>
            <wp:effectExtent l="0" t="0" r="0" b="3175"/>
            <wp:wrapTopAndBottom/>
            <wp:docPr id="9" name="Picture 9" descr="A picture containing text, white goods, different, severa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picture containing text, white goods, different, several&#10;&#10;Description automatically generated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3545" cy="3641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D24B2">
        <w:t xml:space="preserve">Любой вычислительный конвейер для анализа данных представляет собой направленный ациклический граф, </w:t>
      </w:r>
      <w:r w:rsidR="00A1441D">
        <w:t xml:space="preserve">структура которого </w:t>
      </w:r>
      <w:r w:rsidR="004D24B2">
        <w:t>описыва</w:t>
      </w:r>
      <w:r w:rsidR="00A1441D">
        <w:t xml:space="preserve">ет </w:t>
      </w:r>
      <w:r w:rsidR="004D24B2">
        <w:t>в каком порядке файлы с промежуточными результатами обрабатываются программами.</w:t>
      </w:r>
      <w:r w:rsidR="00A1441D">
        <w:t xml:space="preserve"> Пример такого графа в общем виде изображён </w:t>
      </w:r>
      <w:r w:rsidR="00A1441D" w:rsidRPr="003137DF">
        <w:t>на рисунке</w:t>
      </w:r>
      <w:r w:rsidR="00537FBD" w:rsidRPr="003137DF">
        <w:t xml:space="preserve"> </w:t>
      </w:r>
      <w:r w:rsidR="003137DF" w:rsidRPr="003137DF">
        <w:t>14</w:t>
      </w:r>
      <w:r w:rsidR="00537FBD" w:rsidRPr="003137DF">
        <w:t>[8]</w:t>
      </w:r>
      <w:r w:rsidR="00537FBD" w:rsidRPr="003137DF">
        <w:t>. В этом графе файлы являются узлами, а программы – переходами.</w:t>
      </w:r>
    </w:p>
    <w:p w14:paraId="0DDF4C3A" w14:textId="77777777" w:rsidR="00773D6F" w:rsidRDefault="004D24B2" w:rsidP="004D24B2">
      <w:pPr>
        <w:pStyle w:val="a7"/>
      </w:pPr>
      <w:r>
        <w:t>Таким образом, р</w:t>
      </w:r>
      <w:r w:rsidR="002D5E0B">
        <w:t xml:space="preserve">азработка </w:t>
      </w:r>
      <w:r w:rsidR="008204AA">
        <w:t>конвейера</w:t>
      </w:r>
      <w:r>
        <w:t xml:space="preserve"> </w:t>
      </w:r>
      <w:r w:rsidR="00AC7D8A">
        <w:t xml:space="preserve">для </w:t>
      </w:r>
      <w:r>
        <w:t>анализа данных</w:t>
      </w:r>
      <w:r w:rsidR="00AC7D8A">
        <w:t xml:space="preserve"> </w:t>
      </w:r>
      <w:r w:rsidR="008204AA">
        <w:t>сводится к описанию графа анализа, зада</w:t>
      </w:r>
      <w:r w:rsidR="00AC7D8A">
        <w:t xml:space="preserve">ющего </w:t>
      </w:r>
      <w:r w:rsidR="008204AA">
        <w:t xml:space="preserve">правила, по которым программы передают файлы между друг другом. </w:t>
      </w:r>
    </w:p>
    <w:p w14:paraId="4796EDF4" w14:textId="219C0799" w:rsidR="002D5E0B" w:rsidRDefault="008204AA" w:rsidP="004D24B2">
      <w:pPr>
        <w:pStyle w:val="a7"/>
      </w:pPr>
      <w:r>
        <w:t>Существуют два основных способа описания графа анализа</w:t>
      </w:r>
      <w:r w:rsidR="00252F08">
        <w:t>, которые отличаются по способу описания структуры графа</w:t>
      </w:r>
      <w:r>
        <w:t xml:space="preserve">: </w:t>
      </w:r>
      <w:r w:rsidR="00252F08">
        <w:t>явный (</w:t>
      </w:r>
      <w:r>
        <w:t>э</w:t>
      </w:r>
      <w:r w:rsidR="004D24B2">
        <w:t>ксплицитный</w:t>
      </w:r>
      <w:r w:rsidR="00252F08">
        <w:t>)</w:t>
      </w:r>
      <w:r w:rsidR="004D24B2">
        <w:t xml:space="preserve"> и </w:t>
      </w:r>
      <w:r w:rsidR="00252F08">
        <w:t>неявный (</w:t>
      </w:r>
      <w:r w:rsidR="004D24B2">
        <w:t>имплицитный</w:t>
      </w:r>
      <w:r w:rsidR="00252F08">
        <w:t>)</w:t>
      </w:r>
      <w:r w:rsidR="004D24B2">
        <w:t>.</w:t>
      </w:r>
      <w:r w:rsidR="00252F08">
        <w:t xml:space="preserve"> В </w:t>
      </w:r>
      <w:r w:rsidR="00507DEB">
        <w:t>эксплицитном</w:t>
      </w:r>
      <w:r w:rsidR="00252F08">
        <w:t xml:space="preserve"> способе описание структуры строится </w:t>
      </w:r>
      <w:r w:rsidR="00507DEB">
        <w:t xml:space="preserve">вокруг используемых программ: явным образом каждой программе </w:t>
      </w:r>
      <w:r w:rsidR="00507DEB">
        <w:t>присваива</w:t>
      </w:r>
      <w:r w:rsidR="00507DEB">
        <w:t>ются источники входных данных (другие программы). В имплицитном описании способе описание структуры строится вокруг данных: описывается последовательность результатов работы программ</w:t>
      </w:r>
      <w:r w:rsidR="00560028">
        <w:t>, а переходы в графе строятся автоматически исходя из описанных правил получения результатов.</w:t>
      </w:r>
    </w:p>
    <w:p w14:paraId="2628F5F1" w14:textId="7238CAD2" w:rsidR="00560028" w:rsidRDefault="00560028" w:rsidP="00560028">
      <w:pPr>
        <w:pStyle w:val="2-"/>
      </w:pPr>
      <w:bookmarkStart w:id="35" w:name="_Toc99486646"/>
      <w:r>
        <w:lastRenderedPageBreak/>
        <w:t>Разработка конвейера</w:t>
      </w:r>
      <w:r w:rsidR="00B12BEA">
        <w:t xml:space="preserve"> для анализа данных</w:t>
      </w:r>
      <w:bookmarkEnd w:id="35"/>
    </w:p>
    <w:p w14:paraId="533121F5" w14:textId="7BCE8FEF" w:rsidR="00B12BEA" w:rsidRPr="009F7B0C" w:rsidRDefault="00B12BEA" w:rsidP="00560028">
      <w:pPr>
        <w:pStyle w:val="a7"/>
        <w:rPr>
          <w:lang w:eastAsia="en-US"/>
        </w:rPr>
      </w:pPr>
      <w:r>
        <w:rPr>
          <w:lang w:eastAsia="en-US"/>
        </w:rPr>
        <w:t>Для разработки вычислительных конвейеров существуют десятки инструментов, большая часть которых, к сожалению, не малоизвестны и не поддерживаются разработчиками</w:t>
      </w:r>
      <w:r w:rsidR="00D746DD">
        <w:rPr>
          <w:lang w:eastAsia="en-US"/>
        </w:rPr>
        <w:t xml:space="preserve">. </w:t>
      </w:r>
      <w:r w:rsidR="003C7C74" w:rsidRPr="003C7C74">
        <w:t>И</w:t>
      </w:r>
      <w:r w:rsidR="003C7C74" w:rsidRPr="00C11186">
        <w:t xml:space="preserve">нструмент для создания воспроизводимых и масштабируемых </w:t>
      </w:r>
      <w:r w:rsidR="003C7C74">
        <w:t xml:space="preserve">конвейеров для </w:t>
      </w:r>
      <w:r w:rsidR="003C7C74" w:rsidRPr="00C11186">
        <w:t>анализ</w:t>
      </w:r>
      <w:r w:rsidR="003C7C74">
        <w:t>а</w:t>
      </w:r>
      <w:r w:rsidR="003C7C74" w:rsidRPr="00C11186">
        <w:t xml:space="preserve"> данных</w:t>
      </w:r>
      <w:r w:rsidR="003C7C74">
        <w:t xml:space="preserve"> </w:t>
      </w:r>
      <w:proofErr w:type="spellStart"/>
      <w:r w:rsidR="003C7C74" w:rsidRPr="00C11186">
        <w:t>Snakemake</w:t>
      </w:r>
      <w:proofErr w:type="spellEnd"/>
      <w:r w:rsidR="009F7B0C">
        <w:t xml:space="preserve"> выгодно отличается от своих конкурентов тем, что имеет большую базу пользователей, подробную документацию и регулярные обновления. Кроме того, </w:t>
      </w:r>
      <w:proofErr w:type="spellStart"/>
      <w:r w:rsidR="009F7B0C" w:rsidRPr="00C11186">
        <w:t>Snakemake</w:t>
      </w:r>
      <w:proofErr w:type="spellEnd"/>
      <w:r w:rsidR="009F7B0C">
        <w:t xml:space="preserve"> очень часто используют в разработке биоинформатических программ, а в его основе лежит синтаксис, подобный синтаксису P</w:t>
      </w:r>
      <w:proofErr w:type="spellStart"/>
      <w:r w:rsidR="009F7B0C">
        <w:rPr>
          <w:lang w:val="en-US"/>
        </w:rPr>
        <w:t>ython</w:t>
      </w:r>
      <w:proofErr w:type="spellEnd"/>
      <w:r w:rsidR="009F7B0C">
        <w:t>, что значительно упрощает освоение инструмента</w:t>
      </w:r>
      <w:r w:rsidR="00D746DD">
        <w:rPr>
          <w:lang w:eastAsia="en-US"/>
        </w:rPr>
        <w:t xml:space="preserve"> [</w:t>
      </w:r>
      <w:r w:rsidR="00D746DD" w:rsidRPr="00B12BEA">
        <w:rPr>
          <w:lang w:eastAsia="en-US"/>
        </w:rPr>
        <w:t>8].</w:t>
      </w:r>
    </w:p>
    <w:p w14:paraId="053130AB" w14:textId="7FB77999" w:rsidR="00AE0E6B" w:rsidRDefault="00757D29" w:rsidP="00AE0E6B">
      <w:pPr>
        <w:pStyle w:val="a7"/>
      </w:pPr>
      <w:r>
        <w:rPr>
          <w:lang w:eastAsia="en-US"/>
        </w:rPr>
        <w:t xml:space="preserve">В </w:t>
      </w:r>
      <w:proofErr w:type="spellStart"/>
      <w:r w:rsidRPr="00C11186">
        <w:t>Snakemake</w:t>
      </w:r>
      <w:proofErr w:type="spellEnd"/>
      <w:r>
        <w:t xml:space="preserve"> используется имплицитный способ описания структуры графа анализа, что не удивительно, поскольку данные – ключевая компонента любого исследования в области биоинформатики.</w:t>
      </w:r>
      <w:r>
        <w:rPr>
          <w:lang w:eastAsia="en-US"/>
        </w:rPr>
        <w:t xml:space="preserve"> </w:t>
      </w:r>
      <w:r w:rsidR="00B12BEA">
        <w:rPr>
          <w:lang w:eastAsia="en-US"/>
        </w:rPr>
        <w:t xml:space="preserve">На основе спроектированной во второй главе архитектуры ИС </w:t>
      </w:r>
      <w:r w:rsidR="00C15B80">
        <w:rPr>
          <w:lang w:eastAsia="en-US"/>
        </w:rPr>
        <w:t>была описана</w:t>
      </w:r>
      <w:r>
        <w:rPr>
          <w:lang w:eastAsia="en-US"/>
        </w:rPr>
        <w:t xml:space="preserve"> структур</w:t>
      </w:r>
      <w:r w:rsidR="00C15B80">
        <w:rPr>
          <w:lang w:eastAsia="en-US"/>
        </w:rPr>
        <w:t>а</w:t>
      </w:r>
      <w:r>
        <w:rPr>
          <w:lang w:eastAsia="en-US"/>
        </w:rPr>
        <w:t xml:space="preserve"> графа анализа </w:t>
      </w:r>
      <w:r w:rsidR="00B102C9">
        <w:rPr>
          <w:lang w:eastAsia="en-US"/>
        </w:rPr>
        <w:t xml:space="preserve">разрабатываемого конвейера на языке </w:t>
      </w:r>
      <w:proofErr w:type="spellStart"/>
      <w:r w:rsidR="00B102C9" w:rsidRPr="00C11186">
        <w:t>Snakemake</w:t>
      </w:r>
      <w:proofErr w:type="spellEnd"/>
      <w:r w:rsidR="00AE0E6B">
        <w:t xml:space="preserve"> </w:t>
      </w:r>
      <w:r w:rsidR="00AE0E6B" w:rsidRPr="005466AD">
        <w:t>(с</w:t>
      </w:r>
      <w:r w:rsidR="00AE0E6B">
        <w:t xml:space="preserve">м. </w:t>
      </w:r>
      <w:r w:rsidR="00AE0E6B" w:rsidRPr="00461742">
        <w:t>приложение А</w:t>
      </w:r>
      <w:r w:rsidR="00AE0E6B" w:rsidRPr="005466AD">
        <w:t>)</w:t>
      </w:r>
      <w:r w:rsidR="00AE0E6B">
        <w:t xml:space="preserve">. </w:t>
      </w:r>
    </w:p>
    <w:p w14:paraId="0BDBDD49" w14:textId="6D9A0D98" w:rsidR="00AE0E6B" w:rsidRDefault="00AE0E6B" w:rsidP="00461742">
      <w:pPr>
        <w:pStyle w:val="a7"/>
      </w:pPr>
      <w:r>
        <w:t>Компоненты, являющиеся сторонними программами, были загружены с официальных сайтов или репозитариев разработчиков. Оставшейся</w:t>
      </w:r>
      <w:r w:rsidRPr="00461742">
        <w:t xml:space="preserve"> </w:t>
      </w:r>
      <w:r>
        <w:t>компоненты</w:t>
      </w:r>
      <w:r w:rsidRPr="00461742">
        <w:t xml:space="preserve"> </w:t>
      </w:r>
      <w:r>
        <w:t>были</w:t>
      </w:r>
      <w:r w:rsidRPr="00461742">
        <w:t xml:space="preserve"> </w:t>
      </w:r>
      <w:r>
        <w:t>написаны</w:t>
      </w:r>
      <w:r w:rsidRPr="00461742">
        <w:t xml:space="preserve"> </w:t>
      </w:r>
      <w:r>
        <w:t>на</w:t>
      </w:r>
      <w:r w:rsidRPr="00461742">
        <w:t xml:space="preserve"> </w:t>
      </w:r>
      <w:r>
        <w:t>языке</w:t>
      </w:r>
      <w:r w:rsidRPr="00461742">
        <w:t xml:space="preserve"> </w:t>
      </w:r>
      <w:r w:rsidRPr="00461742">
        <w:rPr>
          <w:lang w:val="en-US"/>
        </w:rPr>
        <w:t>P</w:t>
      </w:r>
      <w:r>
        <w:rPr>
          <w:lang w:val="en-US"/>
        </w:rPr>
        <w:t>ython</w:t>
      </w:r>
      <w:r w:rsidRPr="00461742">
        <w:t xml:space="preserve"> </w:t>
      </w:r>
      <w:r>
        <w:t>с</w:t>
      </w:r>
      <w:r w:rsidRPr="00461742">
        <w:t xml:space="preserve"> </w:t>
      </w:r>
      <w:r>
        <w:t>использованием</w:t>
      </w:r>
      <w:r w:rsidR="00461742" w:rsidRPr="00461742">
        <w:t xml:space="preserve"> </w:t>
      </w:r>
      <w:r w:rsidR="00461742">
        <w:t>библиотек</w:t>
      </w:r>
      <w:r w:rsidR="00461742" w:rsidRPr="00461742">
        <w:t xml:space="preserve"> </w:t>
      </w:r>
      <w:r w:rsidR="00461742">
        <w:t>из</w:t>
      </w:r>
      <w:r w:rsidR="00461742" w:rsidRPr="00461742">
        <w:t xml:space="preserve"> </w:t>
      </w:r>
      <w:proofErr w:type="spellStart"/>
      <w:r w:rsidR="00461742" w:rsidRPr="00461742">
        <w:rPr>
          <w:lang w:val="en-US"/>
        </w:rPr>
        <w:t>Biopython</w:t>
      </w:r>
      <w:proofErr w:type="spellEnd"/>
      <w:r w:rsidR="00461742" w:rsidRPr="00461742">
        <w:t xml:space="preserve">, </w:t>
      </w:r>
      <w:r w:rsidR="00461742">
        <w:t>проекта</w:t>
      </w:r>
      <w:r w:rsidR="00461742" w:rsidRPr="00461742">
        <w:t xml:space="preserve">, </w:t>
      </w:r>
      <w:r w:rsidR="00461742">
        <w:t>объединяющего</w:t>
      </w:r>
      <w:r w:rsidR="00461742" w:rsidRPr="00461742">
        <w:t xml:space="preserve"> </w:t>
      </w:r>
      <w:r w:rsidR="00461742">
        <w:t>некоммерческие программные инструменты с открытым исходным кодом для вычислительной биологии. Исходный код всех компонент и представлен в приложении А.</w:t>
      </w:r>
    </w:p>
    <w:p w14:paraId="4A08764E" w14:textId="159892EA" w:rsidR="00F61895" w:rsidRDefault="00F61895" w:rsidP="00F61895">
      <w:pPr>
        <w:pStyle w:val="2-"/>
      </w:pPr>
      <w:bookmarkStart w:id="36" w:name="_Toc99486647"/>
      <w:r>
        <w:t>Тестирование</w:t>
      </w:r>
      <w:bookmarkEnd w:id="36"/>
    </w:p>
    <w:p w14:paraId="1948E4F7" w14:textId="08929400" w:rsidR="003412B9" w:rsidRPr="003412B9" w:rsidRDefault="003412B9" w:rsidP="003412B9">
      <w:pPr>
        <w:pStyle w:val="3-"/>
      </w:pPr>
      <w:bookmarkStart w:id="37" w:name="_Toc99486648"/>
      <w:r>
        <w:t>Запуск программы</w:t>
      </w:r>
      <w:bookmarkEnd w:id="37"/>
    </w:p>
    <w:p w14:paraId="79EDED7E" w14:textId="3EBEA27B" w:rsidR="00F61895" w:rsidRDefault="005F2532" w:rsidP="00F61895">
      <w:pPr>
        <w:pStyle w:val="a7"/>
        <w:rPr>
          <w:lang w:eastAsia="en-US"/>
        </w:rPr>
      </w:pPr>
      <w:r>
        <w:rPr>
          <w:lang w:eastAsia="en-US"/>
        </w:rPr>
        <w:t>Б</w:t>
      </w:r>
      <w:r w:rsidR="006B5A2D">
        <w:rPr>
          <w:lang w:eastAsia="en-US"/>
        </w:rPr>
        <w:t xml:space="preserve">ыло проведено </w:t>
      </w:r>
      <w:r>
        <w:rPr>
          <w:lang w:eastAsia="en-US"/>
        </w:rPr>
        <w:t>системное т</w:t>
      </w:r>
      <w:r>
        <w:rPr>
          <w:lang w:eastAsia="en-US"/>
        </w:rPr>
        <w:t xml:space="preserve">естирование </w:t>
      </w:r>
      <w:r w:rsidR="0014570F">
        <w:rPr>
          <w:lang w:eastAsia="en-US"/>
        </w:rPr>
        <w:t xml:space="preserve">приложения на </w:t>
      </w:r>
      <w:r w:rsidR="0014570F">
        <w:rPr>
          <w:lang w:eastAsia="en-US"/>
        </w:rPr>
        <w:t>соответствие</w:t>
      </w:r>
      <w:r w:rsidR="0014570F">
        <w:rPr>
          <w:lang w:eastAsia="en-US"/>
        </w:rPr>
        <w:t xml:space="preserve"> функ</w:t>
      </w:r>
      <w:r w:rsidR="0014570F">
        <w:rPr>
          <w:lang w:eastAsia="en-US"/>
        </w:rPr>
        <w:t xml:space="preserve">циональным требованиям </w:t>
      </w:r>
      <w:r w:rsidR="006B5A2D">
        <w:rPr>
          <w:lang w:eastAsia="en-US"/>
        </w:rPr>
        <w:t>по критери</w:t>
      </w:r>
      <w:r>
        <w:rPr>
          <w:lang w:eastAsia="en-US"/>
        </w:rPr>
        <w:t>ям чёрного ящик</w:t>
      </w:r>
      <w:r w:rsidR="0014570F">
        <w:rPr>
          <w:lang w:eastAsia="en-US"/>
        </w:rPr>
        <w:t>а</w:t>
      </w:r>
      <w:r>
        <w:rPr>
          <w:lang w:eastAsia="en-US"/>
        </w:rPr>
        <w:t>: на вход были поданы геномы 7 видов вирусов</w:t>
      </w:r>
      <w:r w:rsidRPr="005F2532">
        <w:rPr>
          <w:lang w:eastAsia="en-US"/>
        </w:rPr>
        <w:t>,</w:t>
      </w:r>
      <w:r>
        <w:rPr>
          <w:lang w:eastAsia="en-US"/>
        </w:rPr>
        <w:t xml:space="preserve"> образующих семейство </w:t>
      </w:r>
      <w:proofErr w:type="spellStart"/>
      <w:r w:rsidRPr="005F2532">
        <w:rPr>
          <w:lang w:eastAsia="en-US"/>
        </w:rPr>
        <w:t>морбилливирус</w:t>
      </w:r>
      <w:r>
        <w:rPr>
          <w:lang w:eastAsia="en-US"/>
        </w:rPr>
        <w:t>ов</w:t>
      </w:r>
      <w:proofErr w:type="spellEnd"/>
      <w:r>
        <w:rPr>
          <w:lang w:eastAsia="en-US"/>
        </w:rPr>
        <w:t>. Каждый из видов специализирован заражать определённый вид животных: человека, у которого вызывает корь, собаку, кота, тюленя и т. д. Интересно посмотреть, в каких эволюционных отношениях находятся эти родственные, но разные виды вирусов и есть ли в них гены под отбором.</w:t>
      </w:r>
    </w:p>
    <w:p w14:paraId="076EDF52" w14:textId="2DBA36CB" w:rsidR="009F2200" w:rsidRDefault="00434456" w:rsidP="006B37C8">
      <w:pPr>
        <w:pStyle w:val="a7"/>
        <w:rPr>
          <w:lang w:eastAsia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34368" behindDoc="0" locked="0" layoutInCell="1" allowOverlap="1" wp14:anchorId="7D699BC5" wp14:editId="2DE6141F">
                <wp:simplePos x="0" y="0"/>
                <wp:positionH relativeFrom="column">
                  <wp:posOffset>-20955</wp:posOffset>
                </wp:positionH>
                <wp:positionV relativeFrom="paragraph">
                  <wp:posOffset>8339455</wp:posOffset>
                </wp:positionV>
                <wp:extent cx="5940425" cy="635"/>
                <wp:effectExtent l="0" t="0" r="3175" b="12065"/>
                <wp:wrapTopAndBottom/>
                <wp:docPr id="47" name="Text Box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04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D5BD69D" w14:textId="651BC6B5" w:rsidR="00434456" w:rsidRPr="00E67EAF" w:rsidRDefault="00434456" w:rsidP="00F91C42">
                            <w:pPr>
                              <w:pStyle w:val="a8"/>
                              <w:rPr>
                                <w:noProof/>
                                <w:sz w:val="26"/>
                              </w:rPr>
                            </w:pPr>
                            <w:r>
                              <w:t xml:space="preserve">Рисунок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Рисунок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15</w:t>
                            </w:r>
                            <w:r>
                              <w:fldChar w:fldCharType="end"/>
                            </w:r>
                            <w:r>
                              <w:t xml:space="preserve"> - Запуск и работа программы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D699BC5" id="Text Box 47" o:spid="_x0000_s1039" type="#_x0000_t202" style="position:absolute;left:0;text-align:left;margin-left:-1.65pt;margin-top:656.65pt;width:467.75pt;height:.05pt;z-index:251834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" stroked="f">
                <v:textbox style="mso-fit-shape-to-text:t" inset="0,0,0,0">
                  <w:txbxContent>
                    <w:p w14:paraId="0D5BD69D" w14:textId="651BC6B5" w:rsidR="00434456" w:rsidRPr="00E67EAF" w:rsidRDefault="00434456" w:rsidP="00F91C42">
                      <w:pPr>
                        <w:pStyle w:val="a8"/>
                        <w:rPr>
                          <w:noProof/>
                          <w:sz w:val="26"/>
                        </w:rPr>
                      </w:pPr>
                      <w:r>
                        <w:t xml:space="preserve">Рисунок </w:t>
                      </w:r>
                      <w:r>
                        <w:fldChar w:fldCharType="begin"/>
                      </w:r>
                      <w:r>
                        <w:instrText xml:space="preserve"> SEQ Рисунок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15</w:t>
                      </w:r>
                      <w:r>
                        <w:fldChar w:fldCharType="end"/>
                      </w:r>
                      <w:r>
                        <w:t xml:space="preserve"> - Запуск и работа программы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6B37C8">
        <w:rPr>
          <w:noProof/>
          <w:lang w:eastAsia="en-US"/>
        </w:rPr>
        <w:drawing>
          <wp:anchor distT="0" distB="0" distL="114300" distR="114300" simplePos="0" relativeHeight="251809792" behindDoc="0" locked="0" layoutInCell="1" allowOverlap="1" wp14:anchorId="41EC60F8" wp14:editId="50381C79">
            <wp:simplePos x="0" y="0"/>
            <wp:positionH relativeFrom="column">
              <wp:posOffset>-21258</wp:posOffset>
            </wp:positionH>
            <wp:positionV relativeFrom="paragraph">
              <wp:posOffset>1153795</wp:posOffset>
            </wp:positionV>
            <wp:extent cx="5940425" cy="7255510"/>
            <wp:effectExtent l="0" t="0" r="3175" b="0"/>
            <wp:wrapTopAndBottom/>
            <wp:docPr id="26" name="Picture 2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Text&#10;&#10;Description automatically generated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2555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F2200">
        <w:rPr>
          <w:lang w:eastAsia="en-US"/>
        </w:rPr>
        <w:t xml:space="preserve">Перед запуском </w:t>
      </w:r>
      <w:r w:rsidR="009F2200">
        <w:rPr>
          <w:lang w:eastAsia="en-US"/>
        </w:rPr>
        <w:t>программы убедимся, что папки с результатами «</w:t>
      </w:r>
      <w:r w:rsidR="009F2200">
        <w:rPr>
          <w:lang w:val="en-US" w:eastAsia="en-US"/>
        </w:rPr>
        <w:t>output</w:t>
      </w:r>
      <w:r w:rsidR="009F2200">
        <w:rPr>
          <w:lang w:eastAsia="en-US"/>
        </w:rPr>
        <w:t xml:space="preserve">» нет в рабочей директории перед началом тестирования. </w:t>
      </w:r>
      <w:r w:rsidR="009F2200" w:rsidRPr="009F2200">
        <w:rPr>
          <w:lang w:eastAsia="en-US"/>
        </w:rPr>
        <w:t>З</w:t>
      </w:r>
      <w:r w:rsidR="009F2200">
        <w:rPr>
          <w:lang w:eastAsia="en-US"/>
        </w:rPr>
        <w:t>атем запустим разработанную программу, хранящуюся в файле «</w:t>
      </w:r>
      <w:proofErr w:type="spellStart"/>
      <w:r w:rsidR="009F2200">
        <w:rPr>
          <w:lang w:val="en-US" w:eastAsia="en-US"/>
        </w:rPr>
        <w:t>Snakemake</w:t>
      </w:r>
      <w:proofErr w:type="spellEnd"/>
      <w:r w:rsidR="009F2200">
        <w:rPr>
          <w:lang w:eastAsia="en-US"/>
        </w:rPr>
        <w:t>»</w:t>
      </w:r>
      <w:r w:rsidR="009F2200" w:rsidRPr="009F2200">
        <w:rPr>
          <w:lang w:eastAsia="en-US"/>
        </w:rPr>
        <w:t>, п</w:t>
      </w:r>
      <w:r w:rsidR="009F2200">
        <w:rPr>
          <w:lang w:eastAsia="en-US"/>
        </w:rPr>
        <w:t>ередав ей папку с геномами вирусов в качестве входных данных</w:t>
      </w:r>
      <w:r w:rsidR="00F91C42">
        <w:rPr>
          <w:lang w:eastAsia="en-US"/>
        </w:rPr>
        <w:t>, как</w:t>
      </w:r>
      <w:r w:rsidR="009F2200">
        <w:rPr>
          <w:lang w:eastAsia="en-US"/>
        </w:rPr>
        <w:t xml:space="preserve"> представлен</w:t>
      </w:r>
      <w:r w:rsidR="00F91C42">
        <w:rPr>
          <w:lang w:eastAsia="en-US"/>
        </w:rPr>
        <w:t>о</w:t>
      </w:r>
      <w:r w:rsidR="009F2200">
        <w:rPr>
          <w:lang w:eastAsia="en-US"/>
        </w:rPr>
        <w:t xml:space="preserve"> на рисунке</w:t>
      </w:r>
      <w:r w:rsidR="00F91C42">
        <w:rPr>
          <w:lang w:eastAsia="en-US"/>
        </w:rPr>
        <w:t xml:space="preserve"> 15</w:t>
      </w:r>
      <w:r w:rsidR="009F2200">
        <w:rPr>
          <w:lang w:eastAsia="en-US"/>
        </w:rPr>
        <w:t>.</w:t>
      </w:r>
    </w:p>
    <w:p w14:paraId="549ABAB3" w14:textId="4BB1CC6F" w:rsidR="0067773F" w:rsidRPr="0067773F" w:rsidRDefault="00434456" w:rsidP="006B37C8">
      <w:pPr>
        <w:pStyle w:val="a7"/>
        <w:rPr>
          <w:lang w:eastAsia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36416" behindDoc="0" locked="0" layoutInCell="1" allowOverlap="1" wp14:anchorId="7EFC9A8F" wp14:editId="16E0A960">
                <wp:simplePos x="0" y="0"/>
                <wp:positionH relativeFrom="column">
                  <wp:posOffset>-64770</wp:posOffset>
                </wp:positionH>
                <wp:positionV relativeFrom="paragraph">
                  <wp:posOffset>2619375</wp:posOffset>
                </wp:positionV>
                <wp:extent cx="5940425" cy="635"/>
                <wp:effectExtent l="0" t="0" r="3175" b="12065"/>
                <wp:wrapTopAndBottom/>
                <wp:docPr id="48" name="Text Box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04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A6933F6" w14:textId="24279485" w:rsidR="00434456" w:rsidRPr="00A270FD" w:rsidRDefault="00434456" w:rsidP="00F91C42">
                            <w:pPr>
                              <w:pStyle w:val="a8"/>
                              <w:rPr>
                                <w:noProof/>
                                <w:sz w:val="26"/>
                              </w:rPr>
                            </w:pPr>
                            <w:r>
                              <w:t xml:space="preserve">Рисунок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Рисунок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16</w:t>
                            </w:r>
                            <w:r>
                              <w:fldChar w:fldCharType="end"/>
                            </w:r>
                            <w:r>
                              <w:t xml:space="preserve"> - Папка с результатами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EFC9A8F" id="Text Box 48" o:spid="_x0000_s1040" type="#_x0000_t202" style="position:absolute;left:0;text-align:left;margin-left:-5.1pt;margin-top:206.25pt;width:467.75pt;height:.05pt;z-index:251836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" stroked="f">
                <v:textbox style="mso-fit-shape-to-text:t" inset="0,0,0,0">
                  <w:txbxContent>
                    <w:p w14:paraId="1A6933F6" w14:textId="24279485" w:rsidR="00434456" w:rsidRPr="00A270FD" w:rsidRDefault="00434456" w:rsidP="00F91C42">
                      <w:pPr>
                        <w:pStyle w:val="a8"/>
                        <w:rPr>
                          <w:noProof/>
                          <w:sz w:val="26"/>
                        </w:rPr>
                      </w:pPr>
                      <w:r>
                        <w:t xml:space="preserve">Рисунок </w:t>
                      </w:r>
                      <w:r>
                        <w:fldChar w:fldCharType="begin"/>
                      </w:r>
                      <w:r>
                        <w:instrText xml:space="preserve"> SEQ Рисунок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16</w:t>
                      </w:r>
                      <w:r>
                        <w:fldChar w:fldCharType="end"/>
                      </w:r>
                      <w:r>
                        <w:t xml:space="preserve"> - Папка с результатами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6B37C8">
        <w:rPr>
          <w:noProof/>
          <w:lang w:eastAsia="en-US"/>
        </w:rPr>
        <w:drawing>
          <wp:anchor distT="0" distB="0" distL="114300" distR="114300" simplePos="0" relativeHeight="251812864" behindDoc="0" locked="0" layoutInCell="1" allowOverlap="1" wp14:anchorId="68FB9BEF" wp14:editId="164A66A5">
            <wp:simplePos x="0" y="0"/>
            <wp:positionH relativeFrom="column">
              <wp:posOffset>-64770</wp:posOffset>
            </wp:positionH>
            <wp:positionV relativeFrom="paragraph">
              <wp:posOffset>894798</wp:posOffset>
            </wp:positionV>
            <wp:extent cx="5940425" cy="1667510"/>
            <wp:effectExtent l="0" t="0" r="3175" b="0"/>
            <wp:wrapTopAndBottom/>
            <wp:docPr id="34" name="Picture 3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Text&#10;&#10;Description automatically generated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675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F2200">
        <w:rPr>
          <w:lang w:eastAsia="en-US"/>
        </w:rPr>
        <w:t>После завершения обработки всех 7 геномов, которая не поместилась на скриншот</w:t>
      </w:r>
      <w:r w:rsidR="003412B9">
        <w:rPr>
          <w:lang w:eastAsia="en-US"/>
        </w:rPr>
        <w:t>, в рабочей директория появилась папка с результатами</w:t>
      </w:r>
      <w:r w:rsidR="006B37C8">
        <w:rPr>
          <w:lang w:eastAsia="en-US"/>
        </w:rPr>
        <w:t>, в которой расположились</w:t>
      </w:r>
      <w:r w:rsidR="0067773F">
        <w:rPr>
          <w:lang w:eastAsia="en-US"/>
        </w:rPr>
        <w:t xml:space="preserve"> </w:t>
      </w:r>
      <w:r w:rsidR="006B37C8">
        <w:rPr>
          <w:lang w:eastAsia="en-US"/>
        </w:rPr>
        <w:t xml:space="preserve">непустые </w:t>
      </w:r>
      <w:r w:rsidR="0067773F">
        <w:rPr>
          <w:lang w:eastAsia="en-US"/>
        </w:rPr>
        <w:t>файлы с отчётам</w:t>
      </w:r>
      <w:r w:rsidR="006B37C8">
        <w:rPr>
          <w:lang w:eastAsia="en-US"/>
        </w:rPr>
        <w:t>и</w:t>
      </w:r>
      <w:r w:rsidR="0067773F">
        <w:rPr>
          <w:lang w:eastAsia="en-US"/>
        </w:rPr>
        <w:t>.</w:t>
      </w:r>
    </w:p>
    <w:p w14:paraId="13509609" w14:textId="64C32A0A" w:rsidR="003412B9" w:rsidRDefault="005C7F1B" w:rsidP="003412B9">
      <w:pPr>
        <w:pStyle w:val="3-"/>
      </w:pPr>
      <w:bookmarkStart w:id="38" w:name="_Toc99486649"/>
      <w:r>
        <w:t>Отчёт с филогенетическим деревом</w:t>
      </w:r>
      <w:bookmarkEnd w:id="38"/>
    </w:p>
    <w:p w14:paraId="74C31CF8" w14:textId="16576678" w:rsidR="005C7F1B" w:rsidRPr="005C7F1B" w:rsidRDefault="00434456" w:rsidP="005C7F1B">
      <w:pPr>
        <w:pStyle w:val="a7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38464" behindDoc="0" locked="0" layoutInCell="1" allowOverlap="1" wp14:anchorId="7D314459" wp14:editId="76CDDAAD">
                <wp:simplePos x="0" y="0"/>
                <wp:positionH relativeFrom="column">
                  <wp:posOffset>-217170</wp:posOffset>
                </wp:positionH>
                <wp:positionV relativeFrom="paragraph">
                  <wp:posOffset>4224020</wp:posOffset>
                </wp:positionV>
                <wp:extent cx="5725160" cy="635"/>
                <wp:effectExtent l="0" t="0" r="2540" b="12065"/>
                <wp:wrapTopAndBottom/>
                <wp:docPr id="49" name="Text Box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251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18EA1FB" w14:textId="6BC3337A" w:rsidR="00434456" w:rsidRPr="00580B8F" w:rsidRDefault="00434456" w:rsidP="00F91C42">
                            <w:pPr>
                              <w:pStyle w:val="a8"/>
                              <w:rPr>
                                <w:sz w:val="26"/>
                              </w:rPr>
                            </w:pPr>
                            <w:r>
                              <w:t xml:space="preserve">Рисунок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Рисунок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17</w:t>
                            </w:r>
                            <w:r>
                              <w:fldChar w:fldCharType="end"/>
                            </w:r>
                            <w:r>
                              <w:t xml:space="preserve"> - Отчёт с филогенетическим деревом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D314459" id="Text Box 49" o:spid="_x0000_s1041" type="#_x0000_t202" style="position:absolute;left:0;text-align:left;margin-left:-17.1pt;margin-top:332.6pt;width:450.8pt;height:.05pt;z-index:251838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" stroked="f">
                <v:textbox style="mso-fit-shape-to-text:t" inset="0,0,0,0">
                  <w:txbxContent>
                    <w:p w14:paraId="618EA1FB" w14:textId="6BC3337A" w:rsidR="00434456" w:rsidRPr="00580B8F" w:rsidRDefault="00434456" w:rsidP="00F91C42">
                      <w:pPr>
                        <w:pStyle w:val="a8"/>
                        <w:rPr>
                          <w:sz w:val="26"/>
                        </w:rPr>
                      </w:pPr>
                      <w:r>
                        <w:t xml:space="preserve">Рисунок </w:t>
                      </w:r>
                      <w:r>
                        <w:fldChar w:fldCharType="begin"/>
                      </w:r>
                      <w:r>
                        <w:instrText xml:space="preserve"> SEQ Рисунок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17</w:t>
                      </w:r>
                      <w:r>
                        <w:fldChar w:fldCharType="end"/>
                      </w:r>
                      <w:r>
                        <w:t xml:space="preserve"> - Отчёт с филогенетическим деревом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5C7F1B" w:rsidRPr="005C7F1B">
        <w:rPr>
          <w:lang w:eastAsia="en-US"/>
        </w:rPr>
        <w:drawing>
          <wp:anchor distT="0" distB="0" distL="114300" distR="114300" simplePos="0" relativeHeight="251810816" behindDoc="0" locked="0" layoutInCell="1" allowOverlap="1" wp14:anchorId="35B2791C" wp14:editId="5DCDA4C8">
            <wp:simplePos x="0" y="0"/>
            <wp:positionH relativeFrom="column">
              <wp:posOffset>-217170</wp:posOffset>
            </wp:positionH>
            <wp:positionV relativeFrom="paragraph">
              <wp:posOffset>600075</wp:posOffset>
            </wp:positionV>
            <wp:extent cx="5725160" cy="3566795"/>
            <wp:effectExtent l="0" t="0" r="2540" b="1905"/>
            <wp:wrapTopAndBottom/>
            <wp:docPr id="27" name="Picture 2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text, application, email&#10;&#10;Description automatically generated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5160" cy="35667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C7F1B">
        <w:t xml:space="preserve">Филогенетическое дерево </w:t>
      </w:r>
      <w:r w:rsidR="00CE47F9">
        <w:t xml:space="preserve">всех видов семейства </w:t>
      </w:r>
      <w:proofErr w:type="spellStart"/>
      <w:r w:rsidR="00CE47F9" w:rsidRPr="005F2532">
        <w:rPr>
          <w:lang w:eastAsia="en-US"/>
        </w:rPr>
        <w:t>морбилливирус</w:t>
      </w:r>
      <w:r w:rsidR="00CE47F9">
        <w:rPr>
          <w:lang w:eastAsia="en-US"/>
        </w:rPr>
        <w:t>ов</w:t>
      </w:r>
      <w:proofErr w:type="spellEnd"/>
      <w:r w:rsidR="00CE47F9">
        <w:rPr>
          <w:lang w:eastAsia="en-US"/>
        </w:rPr>
        <w:t xml:space="preserve"> изображено на рисунке</w:t>
      </w:r>
      <w:r w:rsidR="00F91C42">
        <w:rPr>
          <w:lang w:eastAsia="en-US"/>
        </w:rPr>
        <w:t xml:space="preserve"> 17</w:t>
      </w:r>
      <w:r w:rsidR="00CE47F9">
        <w:rPr>
          <w:lang w:eastAsia="en-US"/>
        </w:rPr>
        <w:t>.</w:t>
      </w:r>
    </w:p>
    <w:p w14:paraId="2D58287C" w14:textId="1F510F01" w:rsidR="005466AD" w:rsidRDefault="00CE47F9" w:rsidP="00C15B80">
      <w:pPr>
        <w:pStyle w:val="a7"/>
      </w:pPr>
      <w:r>
        <w:t xml:space="preserve">Дерево показывает степень родства между видами и их эволюционную историю. На основе этого дерева можно сделать много выводов о происхождении отдельных видов. Например, верхние три ветви дерева свидетельствуют о том, что вирус кори, заражающий человека, мог произойти от вируса кори </w:t>
      </w:r>
      <w:r w:rsidR="00CE2400">
        <w:t>козла</w:t>
      </w:r>
      <w:r>
        <w:t xml:space="preserve">, а тот в свою очередь </w:t>
      </w:r>
      <w:r w:rsidR="00CE2400">
        <w:t>от вируса, поражающего коров.</w:t>
      </w:r>
    </w:p>
    <w:p w14:paraId="03B96558" w14:textId="09BEB94F" w:rsidR="007F5EA1" w:rsidRDefault="007F5EA1" w:rsidP="007F5EA1">
      <w:pPr>
        <w:pStyle w:val="3-"/>
      </w:pPr>
      <w:bookmarkStart w:id="39" w:name="_Toc99486650"/>
      <w:r>
        <w:lastRenderedPageBreak/>
        <w:t>Гены под отбором</w:t>
      </w:r>
      <w:bookmarkEnd w:id="39"/>
    </w:p>
    <w:p w14:paraId="74D7CF35" w14:textId="236968D0" w:rsidR="007F5EA1" w:rsidRDefault="00434456" w:rsidP="007F5EA1">
      <w:pPr>
        <w:pStyle w:val="a7"/>
        <w:rPr>
          <w:lang w:eastAsia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40512" behindDoc="0" locked="0" layoutInCell="1" allowOverlap="1" wp14:anchorId="1DE6B2CE" wp14:editId="2A60E7C5">
                <wp:simplePos x="0" y="0"/>
                <wp:positionH relativeFrom="column">
                  <wp:posOffset>-436245</wp:posOffset>
                </wp:positionH>
                <wp:positionV relativeFrom="paragraph">
                  <wp:posOffset>2871470</wp:posOffset>
                </wp:positionV>
                <wp:extent cx="6665595" cy="635"/>
                <wp:effectExtent l="0" t="0" r="1905" b="12065"/>
                <wp:wrapTopAndBottom/>
                <wp:docPr id="50" name="Text Box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655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EB6B011" w14:textId="544A7E92" w:rsidR="00434456" w:rsidRPr="00F565CC" w:rsidRDefault="00434456" w:rsidP="00F91C42">
                            <w:pPr>
                              <w:pStyle w:val="a8"/>
                              <w:rPr>
                                <w:noProof/>
                                <w:sz w:val="26"/>
                              </w:rPr>
                            </w:pPr>
                            <w:r>
                              <w:t xml:space="preserve">Рисунок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Рисунок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18</w:t>
                            </w:r>
                            <w:r>
                              <w:fldChar w:fldCharType="end"/>
                            </w:r>
                            <w:r>
                              <w:t xml:space="preserve"> - Отчёт с генами под отбором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DE6B2CE" id="Text Box 50" o:spid="_x0000_s1042" type="#_x0000_t202" style="position:absolute;left:0;text-align:left;margin-left:-34.35pt;margin-top:226.1pt;width:524.85pt;height:.05pt;z-index:251840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" stroked="f">
                <v:textbox style="mso-fit-shape-to-text:t" inset="0,0,0,0">
                  <w:txbxContent>
                    <w:p w14:paraId="3EB6B011" w14:textId="544A7E92" w:rsidR="00434456" w:rsidRPr="00F565CC" w:rsidRDefault="00434456" w:rsidP="00F91C42">
                      <w:pPr>
                        <w:pStyle w:val="a8"/>
                        <w:rPr>
                          <w:noProof/>
                          <w:sz w:val="26"/>
                        </w:rPr>
                      </w:pPr>
                      <w:r>
                        <w:t xml:space="preserve">Рисунок </w:t>
                      </w:r>
                      <w:r>
                        <w:fldChar w:fldCharType="begin"/>
                      </w:r>
                      <w:r>
                        <w:instrText xml:space="preserve"> SEQ Рисунок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18</w:t>
                      </w:r>
                      <w:r>
                        <w:fldChar w:fldCharType="end"/>
                      </w:r>
                      <w:r>
                        <w:t xml:space="preserve"> - Отчёт с генами под отбором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FC5958">
        <w:rPr>
          <w:noProof/>
          <w:lang w:eastAsia="en-US"/>
        </w:rPr>
        <w:drawing>
          <wp:anchor distT="0" distB="0" distL="114300" distR="114300" simplePos="0" relativeHeight="251811840" behindDoc="0" locked="0" layoutInCell="1" allowOverlap="1" wp14:anchorId="604F02D4" wp14:editId="6E98D2E6">
            <wp:simplePos x="0" y="0"/>
            <wp:positionH relativeFrom="column">
              <wp:posOffset>-436245</wp:posOffset>
            </wp:positionH>
            <wp:positionV relativeFrom="paragraph">
              <wp:posOffset>1193800</wp:posOffset>
            </wp:positionV>
            <wp:extent cx="6665595" cy="1620520"/>
            <wp:effectExtent l="0" t="0" r="1905" b="5080"/>
            <wp:wrapTopAndBottom/>
            <wp:docPr id="28" name="Picture 28" descr="Graphical user interface, application, table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application, table, Excel&#10;&#10;Description automatically generated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5595" cy="1620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C5958" w:rsidRPr="00FC5958">
        <w:rPr>
          <w:lang w:eastAsia="en-US"/>
        </w:rPr>
        <w:t>Н</w:t>
      </w:r>
      <w:r w:rsidR="00FC5958">
        <w:rPr>
          <w:lang w:eastAsia="en-US"/>
        </w:rPr>
        <w:t>а статистически значимом уровне в соответствии с тестом «</w:t>
      </w:r>
      <w:proofErr w:type="spellStart"/>
      <w:r w:rsidR="00FC5958" w:rsidRPr="00FC5958">
        <w:rPr>
          <w:lang w:eastAsia="en-US"/>
        </w:rPr>
        <w:t>Codon</w:t>
      </w:r>
      <w:proofErr w:type="spellEnd"/>
      <w:r w:rsidR="00FC5958" w:rsidRPr="00FC5958">
        <w:rPr>
          <w:lang w:eastAsia="en-US"/>
        </w:rPr>
        <w:t xml:space="preserve"> </w:t>
      </w:r>
      <w:proofErr w:type="spellStart"/>
      <w:r w:rsidR="00FC5958" w:rsidRPr="00FC5958">
        <w:rPr>
          <w:lang w:eastAsia="en-US"/>
        </w:rPr>
        <w:t>Based</w:t>
      </w:r>
      <w:proofErr w:type="spellEnd"/>
      <w:r w:rsidR="00FC5958" w:rsidRPr="00FC5958">
        <w:rPr>
          <w:lang w:eastAsia="en-US"/>
        </w:rPr>
        <w:t xml:space="preserve"> Z-</w:t>
      </w:r>
      <w:proofErr w:type="spellStart"/>
      <w:r w:rsidR="00FC5958" w:rsidRPr="00FC5958">
        <w:rPr>
          <w:lang w:eastAsia="en-US"/>
        </w:rPr>
        <w:t>test</w:t>
      </w:r>
      <w:proofErr w:type="spellEnd"/>
      <w:r w:rsidR="00FC5958">
        <w:rPr>
          <w:lang w:eastAsia="en-US"/>
        </w:rPr>
        <w:t xml:space="preserve">» </w:t>
      </w:r>
      <w:r w:rsidR="00FC5958" w:rsidRPr="00FC5958">
        <w:rPr>
          <w:lang w:eastAsia="en-US"/>
        </w:rPr>
        <w:t>п</w:t>
      </w:r>
      <w:r w:rsidR="00FC5958">
        <w:rPr>
          <w:lang w:eastAsia="en-US"/>
        </w:rPr>
        <w:t>од отбором оказались гены, представленные на изображении второго отчёта</w:t>
      </w:r>
      <w:r w:rsidR="002A0F5F">
        <w:rPr>
          <w:lang w:eastAsia="en-US"/>
        </w:rPr>
        <w:t xml:space="preserve">. В таблице и в столбцах, и строках располагаются гены, которые сравниваются друг с другом </w:t>
      </w:r>
      <w:r w:rsidR="0014570F">
        <w:rPr>
          <w:lang w:eastAsia="en-US"/>
        </w:rPr>
        <w:t>попарно [</w:t>
      </w:r>
      <w:r w:rsidR="00FC5958" w:rsidRPr="00FC5958">
        <w:rPr>
          <w:lang w:eastAsia="en-US"/>
        </w:rPr>
        <w:t>6].</w:t>
      </w:r>
    </w:p>
    <w:p w14:paraId="08DA9492" w14:textId="2C719554" w:rsidR="00FC5958" w:rsidRDefault="00FC5958" w:rsidP="007F5EA1">
      <w:pPr>
        <w:pStyle w:val="a7"/>
        <w:rPr>
          <w:lang w:eastAsia="en-US"/>
        </w:rPr>
      </w:pPr>
      <w:r>
        <w:rPr>
          <w:lang w:eastAsia="en-US"/>
        </w:rPr>
        <w:t>Соотношения не синонимичных замен и синонимичных выделены синим цветом. Из соотношений видно, что заметная часть генов</w:t>
      </w:r>
      <w:r w:rsidR="002A0F5F">
        <w:rPr>
          <w:lang w:eastAsia="en-US"/>
        </w:rPr>
        <w:t xml:space="preserve">, чьё соотношение по модулю близко к единице, находятся </w:t>
      </w:r>
      <w:r>
        <w:rPr>
          <w:lang w:eastAsia="en-US"/>
        </w:rPr>
        <w:t>под нейтральным отбором при попарном сравнении видов.</w:t>
      </w:r>
      <w:r w:rsidR="002A0F5F">
        <w:rPr>
          <w:lang w:eastAsia="en-US"/>
        </w:rPr>
        <w:t xml:space="preserve"> Однако есть и гены с коэффициентами по модулю меньше единицы - они должны быть под отчищающим отбором, исключающим вредные для организма мутации. Среди нескольких генов под положительным отбором особенно выделяется ген с коэффициентом, равным 7,06 по модулю. </w:t>
      </w:r>
      <w:r w:rsidR="0014570F">
        <w:rPr>
          <w:lang w:eastAsia="en-US"/>
        </w:rPr>
        <w:t>Судя по всему,</w:t>
      </w:r>
      <w:r w:rsidR="002A0F5F">
        <w:rPr>
          <w:lang w:eastAsia="en-US"/>
        </w:rPr>
        <w:t xml:space="preserve"> этот ген находится под сильным положительным отбором, должно быть его обладатель активно адаптируется к новым условиям среды</w:t>
      </w:r>
      <w:r w:rsidR="0014570F">
        <w:rPr>
          <w:lang w:eastAsia="en-US"/>
        </w:rPr>
        <w:t>.</w:t>
      </w:r>
    </w:p>
    <w:p w14:paraId="103C8CCB" w14:textId="1E654DA6" w:rsidR="00A829C8" w:rsidRPr="00434456" w:rsidRDefault="0014570F" w:rsidP="00434456">
      <w:pPr>
        <w:pStyle w:val="a7"/>
        <w:rPr>
          <w:lang w:eastAsia="en-US"/>
        </w:rPr>
      </w:pPr>
      <w:r>
        <w:rPr>
          <w:lang w:eastAsia="en-US"/>
        </w:rPr>
        <w:t xml:space="preserve">Таким образом, тестирование прошло успешно – программа отвечает своим функциональным </w:t>
      </w:r>
      <w:r w:rsidR="0067773F">
        <w:rPr>
          <w:lang w:eastAsia="en-US"/>
        </w:rPr>
        <w:t>требованиям</w:t>
      </w:r>
      <w:r>
        <w:rPr>
          <w:lang w:eastAsia="en-US"/>
        </w:rPr>
        <w:t>.</w:t>
      </w:r>
    </w:p>
    <w:p w14:paraId="77BCC68A" w14:textId="71D6C4E4" w:rsidR="00D825E7" w:rsidRDefault="00715712" w:rsidP="00715712">
      <w:pPr>
        <w:pStyle w:val="1-"/>
      </w:pPr>
      <w:bookmarkStart w:id="40" w:name="_Toc99486651"/>
      <w:r w:rsidRPr="00D2649C">
        <w:lastRenderedPageBreak/>
        <w:t>Заключение</w:t>
      </w:r>
      <w:bookmarkEnd w:id="40"/>
    </w:p>
    <w:p w14:paraId="227FE274" w14:textId="580E5146" w:rsidR="00C338C8" w:rsidRDefault="00C338C8" w:rsidP="000E691D">
      <w:pPr>
        <w:pStyle w:val="a7"/>
      </w:pPr>
      <w:r>
        <w:t>В заключение работы хотелось бы отметить, что поставленная цель была достигнута – была разработана информационн</w:t>
      </w:r>
      <w:r w:rsidR="008446C9">
        <w:t>ая</w:t>
      </w:r>
      <w:r>
        <w:t xml:space="preserve"> систем</w:t>
      </w:r>
      <w:r w:rsidR="008446C9">
        <w:t>а</w:t>
      </w:r>
      <w:r>
        <w:t xml:space="preserve"> для автоматизации </w:t>
      </w:r>
      <w:r w:rsidR="002259ED">
        <w:t>филогенетического исследования геномов</w:t>
      </w:r>
      <w:r w:rsidR="000E691D">
        <w:t xml:space="preserve">. </w:t>
      </w:r>
      <w:r>
        <w:t>Каждая из поставленных задач была выполнена.</w:t>
      </w:r>
      <w:r w:rsidR="000E691D">
        <w:t xml:space="preserve"> Разработанная система </w:t>
      </w:r>
      <w:r w:rsidR="009F15A2">
        <w:t xml:space="preserve">удовлетворяет всем функциональным и не функциональным требованиям и </w:t>
      </w:r>
      <w:r w:rsidR="000E691D">
        <w:t xml:space="preserve">позволяет </w:t>
      </w:r>
      <w:r w:rsidR="00F50E88">
        <w:t>автоматически проводить</w:t>
      </w:r>
      <w:r w:rsidR="000E691D">
        <w:t xml:space="preserve"> </w:t>
      </w:r>
      <w:r w:rsidR="00F50E88">
        <w:t>полное филогенетическое исследование, лишь введя исходные данные.</w:t>
      </w:r>
    </w:p>
    <w:p w14:paraId="5EC9F6F0" w14:textId="7087B250" w:rsidR="00C338C8" w:rsidRPr="008446C9" w:rsidRDefault="00C338C8" w:rsidP="009F223A">
      <w:pPr>
        <w:pStyle w:val="a7"/>
      </w:pPr>
      <w:r>
        <w:t xml:space="preserve">При изучении теоретического материала </w:t>
      </w:r>
      <w:r w:rsidR="00F50E88">
        <w:t>об этапах современного</w:t>
      </w:r>
      <w:r>
        <w:t xml:space="preserve"> </w:t>
      </w:r>
      <w:r w:rsidR="00F50E88">
        <w:t xml:space="preserve">филогенетического исследования и используемых для этого программах наиболее полезным оказалась статья </w:t>
      </w:r>
      <w:r w:rsidR="00F50E88" w:rsidRPr="00F50E88">
        <w:t>"</w:t>
      </w:r>
      <w:proofErr w:type="spellStart"/>
      <w:r w:rsidR="00F50E88" w:rsidRPr="00F50E88">
        <w:t>Aquatic</w:t>
      </w:r>
      <w:proofErr w:type="spellEnd"/>
      <w:r w:rsidR="00F50E88" w:rsidRPr="00F50E88">
        <w:t xml:space="preserve"> </w:t>
      </w:r>
      <w:proofErr w:type="spellStart"/>
      <w:r w:rsidR="00F50E88" w:rsidRPr="00F50E88">
        <w:t>adaptation</w:t>
      </w:r>
      <w:proofErr w:type="spellEnd"/>
      <w:r w:rsidR="00F50E88" w:rsidRPr="00F50E88">
        <w:t xml:space="preserve"> </w:t>
      </w:r>
      <w:proofErr w:type="spellStart"/>
      <w:r w:rsidR="00F50E88" w:rsidRPr="00F50E88">
        <w:t>and</w:t>
      </w:r>
      <w:proofErr w:type="spellEnd"/>
      <w:r w:rsidR="00F50E88" w:rsidRPr="00F50E88">
        <w:t xml:space="preserve"> </w:t>
      </w:r>
      <w:proofErr w:type="spellStart"/>
      <w:r w:rsidR="00F50E88" w:rsidRPr="00F50E88">
        <w:t>depleted</w:t>
      </w:r>
      <w:proofErr w:type="spellEnd"/>
      <w:r w:rsidR="00F50E88" w:rsidRPr="00F50E88">
        <w:t xml:space="preserve"> </w:t>
      </w:r>
      <w:proofErr w:type="spellStart"/>
      <w:r w:rsidR="00F50E88" w:rsidRPr="00F50E88">
        <w:t>diversity</w:t>
      </w:r>
      <w:proofErr w:type="spellEnd"/>
      <w:r w:rsidR="00F50E88" w:rsidRPr="00F50E88">
        <w:t xml:space="preserve">: a </w:t>
      </w:r>
      <w:proofErr w:type="spellStart"/>
      <w:r w:rsidR="00F50E88" w:rsidRPr="00F50E88">
        <w:t>deep</w:t>
      </w:r>
      <w:proofErr w:type="spellEnd"/>
      <w:r w:rsidR="00F50E88" w:rsidRPr="00F50E88">
        <w:t xml:space="preserve"> </w:t>
      </w:r>
      <w:proofErr w:type="spellStart"/>
      <w:r w:rsidR="00F50E88" w:rsidRPr="00F50E88">
        <w:t>dive</w:t>
      </w:r>
      <w:proofErr w:type="spellEnd"/>
      <w:r w:rsidR="00F50E88" w:rsidRPr="00F50E88">
        <w:t xml:space="preserve"> </w:t>
      </w:r>
      <w:proofErr w:type="spellStart"/>
      <w:r w:rsidR="00F50E88" w:rsidRPr="00F50E88">
        <w:t>into</w:t>
      </w:r>
      <w:proofErr w:type="spellEnd"/>
      <w:r w:rsidR="00F50E88" w:rsidRPr="00F50E88">
        <w:t xml:space="preserve"> </w:t>
      </w:r>
      <w:proofErr w:type="spellStart"/>
      <w:r w:rsidR="00F50E88" w:rsidRPr="00F50E88">
        <w:t>the</w:t>
      </w:r>
      <w:proofErr w:type="spellEnd"/>
      <w:r w:rsidR="00F50E88" w:rsidRPr="00F50E88">
        <w:t xml:space="preserve"> </w:t>
      </w:r>
      <w:proofErr w:type="spellStart"/>
      <w:r w:rsidR="00F50E88" w:rsidRPr="00F50E88">
        <w:t>genomes</w:t>
      </w:r>
      <w:proofErr w:type="spellEnd"/>
      <w:r w:rsidR="00F50E88" w:rsidRPr="00F50E88">
        <w:t xml:space="preserve"> </w:t>
      </w:r>
      <w:proofErr w:type="spellStart"/>
      <w:r w:rsidR="00F50E88" w:rsidRPr="00F50E88">
        <w:t>of</w:t>
      </w:r>
      <w:proofErr w:type="spellEnd"/>
      <w:r w:rsidR="00F50E88" w:rsidRPr="00F50E88">
        <w:t xml:space="preserve"> </w:t>
      </w:r>
      <w:proofErr w:type="spellStart"/>
      <w:r w:rsidR="00F50E88" w:rsidRPr="00F50E88">
        <w:t>the</w:t>
      </w:r>
      <w:proofErr w:type="spellEnd"/>
      <w:r w:rsidR="00F50E88" w:rsidRPr="00F50E88">
        <w:t xml:space="preserve"> </w:t>
      </w:r>
      <w:proofErr w:type="spellStart"/>
      <w:r w:rsidR="00F50E88" w:rsidRPr="00F50E88">
        <w:t>sea</w:t>
      </w:r>
      <w:proofErr w:type="spellEnd"/>
      <w:r w:rsidR="00F50E88" w:rsidRPr="00F50E88">
        <w:t xml:space="preserve"> </w:t>
      </w:r>
      <w:proofErr w:type="spellStart"/>
      <w:r w:rsidR="00F50E88" w:rsidRPr="00F50E88">
        <w:t>otter</w:t>
      </w:r>
      <w:proofErr w:type="spellEnd"/>
      <w:r w:rsidR="00F50E88" w:rsidRPr="00F50E88">
        <w:t xml:space="preserve"> </w:t>
      </w:r>
      <w:proofErr w:type="spellStart"/>
      <w:r w:rsidR="00F50E88" w:rsidRPr="00F50E88">
        <w:t>and</w:t>
      </w:r>
      <w:proofErr w:type="spellEnd"/>
      <w:r w:rsidR="00F50E88" w:rsidRPr="00F50E88">
        <w:t xml:space="preserve"> </w:t>
      </w:r>
      <w:proofErr w:type="spellStart"/>
      <w:r w:rsidR="00F50E88" w:rsidRPr="00F50E88">
        <w:t>giant</w:t>
      </w:r>
      <w:proofErr w:type="spellEnd"/>
      <w:r w:rsidR="00F50E88" w:rsidRPr="00F50E88">
        <w:t xml:space="preserve"> </w:t>
      </w:r>
      <w:proofErr w:type="spellStart"/>
      <w:r w:rsidR="00F50E88" w:rsidRPr="00F50E88">
        <w:t>otter</w:t>
      </w:r>
      <w:proofErr w:type="spellEnd"/>
      <w:r w:rsidR="00F50E88" w:rsidRPr="00F50E88">
        <w:t xml:space="preserve">" </w:t>
      </w:r>
      <w:r w:rsidRPr="000B5DEC">
        <w:t>[</w:t>
      </w:r>
      <w:r w:rsidR="00F50E88">
        <w:t>4</w:t>
      </w:r>
      <w:r w:rsidRPr="000B5DEC">
        <w:t>]</w:t>
      </w:r>
      <w:r w:rsidR="00F50E88">
        <w:t>, в которой детально описано фило</w:t>
      </w:r>
      <w:r w:rsidR="009F223A">
        <w:t>генетическое исследование геномов морских выдр</w:t>
      </w:r>
      <w:r w:rsidRPr="000B5DEC">
        <w:t>.</w:t>
      </w:r>
      <w:r>
        <w:t xml:space="preserve"> </w:t>
      </w:r>
      <w:r w:rsidR="00BB4CC6">
        <w:t>Другим</w:t>
      </w:r>
      <w:r w:rsidR="00BB4CC6" w:rsidRPr="009F223A">
        <w:t xml:space="preserve"> </w:t>
      </w:r>
      <w:r w:rsidR="00BB4CC6">
        <w:t>важн</w:t>
      </w:r>
      <w:r w:rsidR="008446C9">
        <w:t>ым</w:t>
      </w:r>
      <w:r w:rsidR="00BB4CC6" w:rsidRPr="009F223A">
        <w:t xml:space="preserve"> </w:t>
      </w:r>
      <w:r w:rsidR="00BB4CC6">
        <w:t>источником</w:t>
      </w:r>
      <w:r w:rsidR="00BB4CC6" w:rsidRPr="009F223A">
        <w:t xml:space="preserve"> </w:t>
      </w:r>
      <w:r w:rsidR="00BB4CC6">
        <w:t>был</w:t>
      </w:r>
      <w:r w:rsidR="009F223A">
        <w:t>а</w:t>
      </w:r>
      <w:r w:rsidR="00BB4CC6" w:rsidRPr="009F223A">
        <w:t xml:space="preserve"> </w:t>
      </w:r>
      <w:r w:rsidR="009F223A">
        <w:t>статья</w:t>
      </w:r>
      <w:r w:rsidR="009F223A" w:rsidRPr="009F223A">
        <w:t xml:space="preserve"> "</w:t>
      </w:r>
      <w:r w:rsidR="009F223A" w:rsidRPr="009F223A">
        <w:rPr>
          <w:lang w:val="en-US"/>
        </w:rPr>
        <w:t>Statistical</w:t>
      </w:r>
      <w:r w:rsidR="009F223A" w:rsidRPr="009F223A">
        <w:t xml:space="preserve"> </w:t>
      </w:r>
      <w:r w:rsidR="009F223A" w:rsidRPr="009F223A">
        <w:rPr>
          <w:lang w:val="en-US"/>
        </w:rPr>
        <w:t>methods</w:t>
      </w:r>
      <w:r w:rsidR="009F223A" w:rsidRPr="009F223A">
        <w:t xml:space="preserve"> </w:t>
      </w:r>
      <w:r w:rsidR="009F223A" w:rsidRPr="009F223A">
        <w:rPr>
          <w:lang w:val="en-US"/>
        </w:rPr>
        <w:t>for</w:t>
      </w:r>
      <w:r w:rsidR="009F223A" w:rsidRPr="009F223A">
        <w:t xml:space="preserve"> </w:t>
      </w:r>
      <w:r w:rsidR="009F223A" w:rsidRPr="009F223A">
        <w:rPr>
          <w:lang w:val="en-US"/>
        </w:rPr>
        <w:t>detecting</w:t>
      </w:r>
      <w:r w:rsidR="009F223A" w:rsidRPr="009F223A">
        <w:t xml:space="preserve"> </w:t>
      </w:r>
      <w:r w:rsidR="009F223A" w:rsidRPr="009F223A">
        <w:rPr>
          <w:lang w:val="en-US"/>
        </w:rPr>
        <w:t>molecular</w:t>
      </w:r>
      <w:r w:rsidR="009F223A" w:rsidRPr="009F223A">
        <w:t xml:space="preserve"> </w:t>
      </w:r>
      <w:r w:rsidR="009F223A" w:rsidRPr="009F223A">
        <w:rPr>
          <w:lang w:val="en-US"/>
        </w:rPr>
        <w:t>adaptation</w:t>
      </w:r>
      <w:r w:rsidR="009F223A" w:rsidRPr="009F223A">
        <w:t xml:space="preserve">", </w:t>
      </w:r>
      <w:r w:rsidR="009F223A">
        <w:t xml:space="preserve">описывающая статистические методы, используемые для выявления генетических элементов, подвергающихся естественному отбору </w:t>
      </w:r>
      <w:r w:rsidR="00BB4CC6" w:rsidRPr="009F223A">
        <w:t>[6]</w:t>
      </w:r>
      <w:r w:rsidR="0089612A" w:rsidRPr="009F223A">
        <w:t>.</w:t>
      </w:r>
    </w:p>
    <w:p w14:paraId="574C4601" w14:textId="355075F3" w:rsidR="00715712" w:rsidRPr="00715712" w:rsidRDefault="00C338C8" w:rsidP="00A17B3D">
      <w:pPr>
        <w:pStyle w:val="a7"/>
      </w:pPr>
      <w:r>
        <w:t>Несмотря на значительный объём проделанной работы, разработанн</w:t>
      </w:r>
      <w:r w:rsidR="00A47835">
        <w:t>ая система</w:t>
      </w:r>
      <w:r>
        <w:t xml:space="preserve"> сохраняет пространство для улучшения и дополнения в разных аспектах. </w:t>
      </w:r>
      <w:r w:rsidR="00C72825">
        <w:t>Например</w:t>
      </w:r>
      <w:r w:rsidR="00A17B3D">
        <w:t>, текущий пользовательский интерфейс носит сугубо функциональный характер</w:t>
      </w:r>
      <w:r w:rsidR="00865381">
        <w:t xml:space="preserve"> – можно сделать графический</w:t>
      </w:r>
      <w:r w:rsidR="0067773F">
        <w:t xml:space="preserve"> интерфейс</w:t>
      </w:r>
      <w:r w:rsidR="00865381">
        <w:t>, в том числе веб-интерфейс</w:t>
      </w:r>
      <w:r w:rsidR="0067773F">
        <w:t>, который будет удобнее для пользователей, не привыкших работать с командной строкой</w:t>
      </w:r>
      <w:r w:rsidR="00157EC8">
        <w:t>. Кроме того, конвейер можно расширить, добавив в него больше программ для решения большего количество задач, например программу для автоматической оценки качества входных данных.</w:t>
      </w:r>
    </w:p>
    <w:p w14:paraId="0174E2CA" w14:textId="024B6DDF" w:rsidR="00B75540" w:rsidRDefault="00B75540" w:rsidP="00B75540">
      <w:pPr>
        <w:spacing w:after="0" w:line="240" w:lineRule="auto"/>
        <w:ind w:right="1435"/>
        <w:jc w:val="both"/>
        <w:rPr>
          <w:rFonts w:eastAsia="Times New Roman"/>
          <w:szCs w:val="26"/>
          <w:lang w:eastAsia="ru-RU"/>
        </w:rPr>
      </w:pPr>
    </w:p>
    <w:p w14:paraId="3AE0628F" w14:textId="6D0A76E1" w:rsidR="000E691D" w:rsidRPr="000E691D" w:rsidRDefault="003152D0" w:rsidP="0063196B">
      <w:pPr>
        <w:pStyle w:val="1-"/>
      </w:pPr>
      <w:bookmarkStart w:id="41" w:name="_Toc99486652"/>
      <w:r>
        <w:lastRenderedPageBreak/>
        <w:t>Библиографический список</w:t>
      </w:r>
      <w:bookmarkEnd w:id="41"/>
    </w:p>
    <w:p w14:paraId="797D5264" w14:textId="5A97B364" w:rsidR="009E6B20" w:rsidRPr="009E6B20" w:rsidRDefault="009E6B20" w:rsidP="009E6B20">
      <w:pPr>
        <w:pStyle w:val="a7"/>
        <w:numPr>
          <w:ilvl w:val="0"/>
          <w:numId w:val="12"/>
        </w:numPr>
        <w:rPr>
          <w:lang w:val="en-US"/>
        </w:rPr>
      </w:pPr>
      <w:r w:rsidRPr="009E6B20">
        <w:rPr>
          <w:lang w:val="en-US"/>
        </w:rPr>
        <w:t>Heywood, Vernon Hilton, and John McNeill, eds. Phenetic and phylogenetic classification: a symposium. No. 6. Systematics association, 1964.</w:t>
      </w:r>
    </w:p>
    <w:p w14:paraId="57CEC1F5" w14:textId="761E672B" w:rsidR="009E6B20" w:rsidRPr="009E6B20" w:rsidRDefault="009E6B20" w:rsidP="009E6B20">
      <w:pPr>
        <w:pStyle w:val="a7"/>
        <w:numPr>
          <w:ilvl w:val="0"/>
          <w:numId w:val="12"/>
        </w:numPr>
        <w:rPr>
          <w:lang w:val="en-US"/>
        </w:rPr>
      </w:pPr>
      <w:proofErr w:type="spellStart"/>
      <w:r w:rsidRPr="009E6B20">
        <w:rPr>
          <w:lang w:val="nl-NL"/>
        </w:rPr>
        <w:t>Navarro</w:t>
      </w:r>
      <w:proofErr w:type="spellEnd"/>
      <w:r w:rsidRPr="009E6B20">
        <w:rPr>
          <w:lang w:val="nl-NL"/>
        </w:rPr>
        <w:t xml:space="preserve">, Fábio CP, et al. </w:t>
      </w:r>
      <w:r w:rsidRPr="009E6B20">
        <w:rPr>
          <w:lang w:val="en-US"/>
        </w:rPr>
        <w:t>"Genomics and data science: an application within an umbrella." Genome biology 20.1 (2019): 1-11.</w:t>
      </w:r>
    </w:p>
    <w:p w14:paraId="31F3C91E" w14:textId="78898FCE" w:rsidR="009E6B20" w:rsidRPr="009E6B20" w:rsidRDefault="009E6B20" w:rsidP="009E6B20">
      <w:pPr>
        <w:pStyle w:val="a7"/>
        <w:numPr>
          <w:ilvl w:val="0"/>
          <w:numId w:val="12"/>
        </w:numPr>
        <w:rPr>
          <w:lang w:val="en-US"/>
        </w:rPr>
      </w:pPr>
      <w:proofErr w:type="spellStart"/>
      <w:r w:rsidRPr="009E6B20">
        <w:rPr>
          <w:lang w:val="en-US"/>
        </w:rPr>
        <w:t>Lesk</w:t>
      </w:r>
      <w:proofErr w:type="spellEnd"/>
      <w:r w:rsidRPr="009E6B20">
        <w:rPr>
          <w:lang w:val="en-US"/>
        </w:rPr>
        <w:t>, Arthur M. Introduction to genomics. Oxford University Press, 2017.</w:t>
      </w:r>
    </w:p>
    <w:p w14:paraId="70775A10" w14:textId="36E7BF89" w:rsidR="009E6B20" w:rsidRPr="009E6B20" w:rsidRDefault="009E6B20" w:rsidP="009E6B20">
      <w:pPr>
        <w:pStyle w:val="a7"/>
        <w:numPr>
          <w:ilvl w:val="0"/>
          <w:numId w:val="12"/>
        </w:numPr>
        <w:rPr>
          <w:lang w:val="en-US"/>
        </w:rPr>
      </w:pPr>
      <w:proofErr w:type="spellStart"/>
      <w:r w:rsidRPr="009E6B20">
        <w:rPr>
          <w:lang w:val="nl-NL"/>
        </w:rPr>
        <w:t>Beichman</w:t>
      </w:r>
      <w:proofErr w:type="spellEnd"/>
      <w:r w:rsidRPr="009E6B20">
        <w:rPr>
          <w:lang w:val="nl-NL"/>
        </w:rPr>
        <w:t xml:space="preserve">, Annabel C., et al. </w:t>
      </w:r>
      <w:r w:rsidRPr="009E6B20">
        <w:rPr>
          <w:lang w:val="en-US"/>
        </w:rPr>
        <w:t>"Aquatic adaptation and depleted diversity: a deep dive into the genomes of the sea otter and giant otter." Molecular biology and evolution 36.12 (2019): 2631-2655.</w:t>
      </w:r>
    </w:p>
    <w:p w14:paraId="2DC713AC" w14:textId="6A7DCFA7" w:rsidR="009E6B20" w:rsidRPr="009E6B20" w:rsidRDefault="009E6B20" w:rsidP="009E6B20">
      <w:pPr>
        <w:pStyle w:val="a7"/>
        <w:numPr>
          <w:ilvl w:val="0"/>
          <w:numId w:val="12"/>
        </w:numPr>
        <w:rPr>
          <w:lang w:val="en-US"/>
        </w:rPr>
      </w:pPr>
      <w:proofErr w:type="spellStart"/>
      <w:r w:rsidRPr="009E6B20">
        <w:rPr>
          <w:lang w:val="nl-NL"/>
        </w:rPr>
        <w:t>Tatusov</w:t>
      </w:r>
      <w:proofErr w:type="spellEnd"/>
      <w:r w:rsidRPr="009E6B20">
        <w:rPr>
          <w:lang w:val="nl-NL"/>
        </w:rPr>
        <w:t xml:space="preserve">, Roman L., et al. </w:t>
      </w:r>
      <w:r w:rsidRPr="009E6B20">
        <w:rPr>
          <w:lang w:val="en-US"/>
        </w:rPr>
        <w:t>"The COG database: a tool for genome-scale analysis of protein functions and evolution." Nucleic acids research 28.1 (2000): 33-36.</w:t>
      </w:r>
    </w:p>
    <w:p w14:paraId="49256572" w14:textId="127A224E" w:rsidR="003644A9" w:rsidRPr="0093149D" w:rsidRDefault="009E6B20" w:rsidP="009E6B20">
      <w:pPr>
        <w:pStyle w:val="a7"/>
        <w:numPr>
          <w:ilvl w:val="0"/>
          <w:numId w:val="12"/>
        </w:numPr>
      </w:pPr>
      <w:r w:rsidRPr="009E6B20">
        <w:rPr>
          <w:lang w:val="en-US"/>
        </w:rPr>
        <w:t xml:space="preserve">Yang, </w:t>
      </w:r>
      <w:proofErr w:type="spellStart"/>
      <w:r w:rsidRPr="009E6B20">
        <w:rPr>
          <w:lang w:val="en-US"/>
        </w:rPr>
        <w:t>Ziheng</w:t>
      </w:r>
      <w:proofErr w:type="spellEnd"/>
      <w:r w:rsidRPr="009E6B20">
        <w:rPr>
          <w:lang w:val="en-US"/>
        </w:rPr>
        <w:t xml:space="preserve">, and Joseph P. </w:t>
      </w:r>
      <w:proofErr w:type="spellStart"/>
      <w:r w:rsidRPr="009E6B20">
        <w:rPr>
          <w:lang w:val="en-US"/>
        </w:rPr>
        <w:t>Bielawski</w:t>
      </w:r>
      <w:proofErr w:type="spellEnd"/>
      <w:r w:rsidRPr="009E6B20">
        <w:rPr>
          <w:lang w:val="en-US"/>
        </w:rPr>
        <w:t>. "Statistical methods for detecting molecular adaptation." Trends in ecology &amp; evolution 15.12 (2000): 496-503.</w:t>
      </w:r>
    </w:p>
    <w:p w14:paraId="7282C23B" w14:textId="499AD3A1" w:rsidR="0093149D" w:rsidRDefault="0093149D" w:rsidP="009E6B20">
      <w:pPr>
        <w:pStyle w:val="a7"/>
        <w:numPr>
          <w:ilvl w:val="0"/>
          <w:numId w:val="12"/>
        </w:numPr>
      </w:pPr>
      <w:proofErr w:type="spellStart"/>
      <w:r w:rsidRPr="00CA3A03">
        <w:rPr>
          <w:lang w:val="en-US"/>
        </w:rPr>
        <w:t>Gollery</w:t>
      </w:r>
      <w:proofErr w:type="spellEnd"/>
      <w:r w:rsidRPr="00CA3A03">
        <w:rPr>
          <w:lang w:val="en-US"/>
        </w:rPr>
        <w:t xml:space="preserve">, Martin. "Bioinformatics: sequence and genome analysis." </w:t>
      </w:r>
      <w:proofErr w:type="spellStart"/>
      <w:r w:rsidRPr="0093149D">
        <w:t>Clinical</w:t>
      </w:r>
      <w:proofErr w:type="spellEnd"/>
      <w:r w:rsidRPr="0093149D">
        <w:t xml:space="preserve"> </w:t>
      </w:r>
      <w:proofErr w:type="spellStart"/>
      <w:r w:rsidRPr="0093149D">
        <w:t>Chemistry</w:t>
      </w:r>
      <w:proofErr w:type="spellEnd"/>
      <w:r w:rsidRPr="0093149D">
        <w:t xml:space="preserve"> 51.11 (2005): </w:t>
      </w:r>
      <w:r w:rsidR="00B12BEA" w:rsidRPr="0093149D">
        <w:t>2219–2220</w:t>
      </w:r>
      <w:r w:rsidRPr="0093149D">
        <w:t>.</w:t>
      </w:r>
    </w:p>
    <w:p w14:paraId="53B5AA8B" w14:textId="311EC358" w:rsidR="00174071" w:rsidRPr="001A29AC" w:rsidRDefault="001A29AC" w:rsidP="001A29AC">
      <w:pPr>
        <w:pStyle w:val="ListParagraph"/>
        <w:numPr>
          <w:ilvl w:val="0"/>
          <w:numId w:val="12"/>
        </w:numPr>
        <w:rPr>
          <w:rFonts w:ascii="Times New Roman" w:hAnsi="Times New Roman"/>
          <w:sz w:val="26"/>
          <w:lang w:eastAsia="ru-RU"/>
        </w:rPr>
      </w:pPr>
      <w:r w:rsidRPr="001A29AC">
        <w:rPr>
          <w:rFonts w:ascii="Times New Roman" w:hAnsi="Times New Roman"/>
          <w:sz w:val="26"/>
          <w:lang w:eastAsia="ru-RU"/>
        </w:rPr>
        <w:t>S</w:t>
      </w:r>
      <w:proofErr w:type="spellStart"/>
      <w:r w:rsidRPr="001A29AC">
        <w:rPr>
          <w:rFonts w:ascii="Times New Roman" w:hAnsi="Times New Roman"/>
          <w:sz w:val="26"/>
          <w:lang w:val="en-US" w:eastAsia="ru-RU"/>
        </w:rPr>
        <w:t>tepik</w:t>
      </w:r>
      <w:proofErr w:type="spellEnd"/>
      <w:r w:rsidR="00174071" w:rsidRPr="001A29AC">
        <w:rPr>
          <w:rFonts w:ascii="Times New Roman" w:hAnsi="Times New Roman"/>
          <w:sz w:val="26"/>
          <w:lang w:eastAsia="ru-RU"/>
        </w:rPr>
        <w:t xml:space="preserve"> [Электронный ресурс]: </w:t>
      </w:r>
      <w:r w:rsidRPr="001A29AC">
        <w:rPr>
          <w:rFonts w:ascii="Times New Roman" w:hAnsi="Times New Roman"/>
          <w:sz w:val="26"/>
          <w:lang w:eastAsia="ru-RU"/>
        </w:rPr>
        <w:t xml:space="preserve">онлайн курс по управлению вычислениями от Института Биоинформатики, </w:t>
      </w:r>
      <w:r w:rsidR="00174071" w:rsidRPr="001A29AC">
        <w:rPr>
          <w:rFonts w:ascii="Times New Roman" w:hAnsi="Times New Roman"/>
          <w:sz w:val="26"/>
          <w:lang w:eastAsia="ru-RU"/>
        </w:rPr>
        <w:t>2019. — Режим доступа:</w:t>
      </w:r>
      <w:r>
        <w:rPr>
          <w:rFonts w:ascii="Times New Roman" w:hAnsi="Times New Roman"/>
          <w:sz w:val="26"/>
          <w:lang w:eastAsia="ru-RU"/>
        </w:rPr>
        <w:t xml:space="preserve"> </w:t>
      </w:r>
      <w:hyperlink r:id="rId39" w:history="1">
        <w:r w:rsidR="009B2050" w:rsidRPr="00843C18">
          <w:rPr>
            <w:rStyle w:val="Hyperlink"/>
            <w:rFonts w:ascii="Times New Roman" w:hAnsi="Times New Roman"/>
            <w:sz w:val="26"/>
            <w:lang w:eastAsia="ru-RU"/>
          </w:rPr>
          <w:t>https://stepik.org/course/1612/syllabus</w:t>
        </w:r>
      </w:hyperlink>
      <w:r w:rsidR="00174071" w:rsidRPr="001A29AC">
        <w:rPr>
          <w:rFonts w:ascii="Times New Roman" w:hAnsi="Times New Roman"/>
          <w:sz w:val="26"/>
          <w:lang w:eastAsia="ru-RU"/>
        </w:rPr>
        <w:t xml:space="preserve">, свободный. — </w:t>
      </w:r>
      <w:proofErr w:type="spellStart"/>
      <w:r w:rsidR="00174071" w:rsidRPr="001A29AC">
        <w:rPr>
          <w:rFonts w:ascii="Times New Roman" w:hAnsi="Times New Roman"/>
          <w:sz w:val="26"/>
          <w:lang w:eastAsia="ru-RU"/>
        </w:rPr>
        <w:t>Загл</w:t>
      </w:r>
      <w:proofErr w:type="spellEnd"/>
      <w:r w:rsidR="00174071" w:rsidRPr="001A29AC">
        <w:rPr>
          <w:rFonts w:ascii="Times New Roman" w:hAnsi="Times New Roman"/>
          <w:sz w:val="26"/>
          <w:lang w:eastAsia="ru-RU"/>
        </w:rPr>
        <w:t>. с экрана.</w:t>
      </w:r>
    </w:p>
    <w:p w14:paraId="329F92B5" w14:textId="0B8876D7" w:rsidR="00B12BEA" w:rsidRDefault="00B12BEA" w:rsidP="005466AD">
      <w:pPr>
        <w:pStyle w:val="a7"/>
      </w:pPr>
    </w:p>
    <w:p w14:paraId="7D512285" w14:textId="77777777" w:rsidR="005466AD" w:rsidRPr="00A45BAE" w:rsidRDefault="005466AD" w:rsidP="005466AD">
      <w:pPr>
        <w:pStyle w:val="1-"/>
      </w:pPr>
      <w:bookmarkStart w:id="42" w:name="_Toc75778492"/>
      <w:bookmarkStart w:id="43" w:name="_Toc99486653"/>
      <w:r w:rsidRPr="00A45BAE">
        <w:lastRenderedPageBreak/>
        <w:t>ПРИЛОЖЕНИЕ A</w:t>
      </w:r>
      <w:bookmarkEnd w:id="42"/>
      <w:bookmarkEnd w:id="43"/>
    </w:p>
    <w:p w14:paraId="2CA64CDE" w14:textId="6C9A1CDB" w:rsidR="005466AD" w:rsidRDefault="005466AD" w:rsidP="005466AD">
      <w:pPr>
        <w:pStyle w:val="a7"/>
        <w:ind w:firstLine="0"/>
        <w:jc w:val="center"/>
        <w:rPr>
          <w:b/>
          <w:bCs/>
          <w:i/>
          <w:iCs/>
        </w:rPr>
      </w:pPr>
      <w:bookmarkStart w:id="44" w:name="_Hlk73491278"/>
      <w:r>
        <w:rPr>
          <w:b/>
          <w:bCs/>
          <w:i/>
          <w:iCs/>
        </w:rPr>
        <w:t>Исходный код приложения</w:t>
      </w:r>
    </w:p>
    <w:p w14:paraId="0D43CE61" w14:textId="18D6745B" w:rsidR="005466AD" w:rsidRDefault="005466AD" w:rsidP="00470264">
      <w:pPr>
        <w:pStyle w:val="a7"/>
      </w:pPr>
      <w:r>
        <w:t xml:space="preserve">Исходный код всех компонентов приложения доступен на </w:t>
      </w:r>
      <w:r>
        <w:rPr>
          <w:lang w:val="en-US"/>
        </w:rPr>
        <w:t>GitHub</w:t>
      </w:r>
      <w:r>
        <w:t xml:space="preserve"> по ссылке: </w:t>
      </w:r>
      <w:hyperlink r:id="rId40" w:history="1">
        <w:r w:rsidR="00470264" w:rsidRPr="00843C18">
          <w:rPr>
            <w:rStyle w:val="Hyperlink"/>
          </w:rPr>
          <w:t>https://github.com/Unknown-Nego</w:t>
        </w:r>
        <w:r w:rsidR="00470264" w:rsidRPr="00843C18">
          <w:rPr>
            <w:rStyle w:val="Hyperlink"/>
          </w:rPr>
          <w:t>t</w:t>
        </w:r>
        <w:r w:rsidR="00470264" w:rsidRPr="00843C18">
          <w:rPr>
            <w:rStyle w:val="Hyperlink"/>
          </w:rPr>
          <w:t>iator/Pompan</w:t>
        </w:r>
      </w:hyperlink>
      <w:r w:rsidR="00470264" w:rsidRPr="00470264">
        <w:t>.</w:t>
      </w:r>
      <w:bookmarkEnd w:id="44"/>
    </w:p>
    <w:sectPr w:rsidR="005466AD" w:rsidSect="00E431F3">
      <w:footerReference w:type="default" r:id="rId41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EDB2AFA" w14:textId="77777777" w:rsidR="00007D82" w:rsidRDefault="00007D82" w:rsidP="00C4066F">
      <w:pPr>
        <w:spacing w:after="0" w:line="240" w:lineRule="auto"/>
      </w:pPr>
      <w:r>
        <w:separator/>
      </w:r>
    </w:p>
  </w:endnote>
  <w:endnote w:type="continuationSeparator" w:id="0">
    <w:p w14:paraId="3CFF6D25" w14:textId="77777777" w:rsidR="00007D82" w:rsidRDefault="00007D82" w:rsidP="00C4066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Fonts w:ascii="Times New Roman" w:hAnsi="Times New Roman" w:cs="Times New Roman"/>
      </w:rPr>
      <w:id w:val="-1028716074"/>
      <w:docPartObj>
        <w:docPartGallery w:val="Page Numbers (Bottom of Page)"/>
        <w:docPartUnique/>
      </w:docPartObj>
    </w:sdtPr>
    <w:sdtEndPr/>
    <w:sdtContent>
      <w:p w14:paraId="5BE35D04" w14:textId="77777777" w:rsidR="003107E0" w:rsidRPr="00C4066F" w:rsidRDefault="003107E0">
        <w:pPr>
          <w:pStyle w:val="Footer"/>
          <w:jc w:val="center"/>
          <w:rPr>
            <w:rFonts w:ascii="Times New Roman" w:hAnsi="Times New Roman" w:cs="Times New Roman"/>
          </w:rPr>
        </w:pPr>
        <w:r w:rsidRPr="00C4066F">
          <w:rPr>
            <w:rFonts w:ascii="Times New Roman" w:hAnsi="Times New Roman" w:cs="Times New Roman"/>
          </w:rPr>
          <w:fldChar w:fldCharType="begin"/>
        </w:r>
        <w:r w:rsidRPr="00C4066F">
          <w:rPr>
            <w:rFonts w:ascii="Times New Roman" w:hAnsi="Times New Roman" w:cs="Times New Roman"/>
          </w:rPr>
          <w:instrText>PAGE   \* MERGEFORMAT</w:instrText>
        </w:r>
        <w:r w:rsidRPr="00C4066F">
          <w:rPr>
            <w:rFonts w:ascii="Times New Roman" w:hAnsi="Times New Roman" w:cs="Times New Roman"/>
          </w:rPr>
          <w:fldChar w:fldCharType="separate"/>
        </w:r>
        <w:r w:rsidRPr="00C4066F">
          <w:rPr>
            <w:rFonts w:ascii="Times New Roman" w:hAnsi="Times New Roman" w:cs="Times New Roman"/>
          </w:rPr>
          <w:t>2</w:t>
        </w:r>
        <w:r w:rsidRPr="00C4066F">
          <w:rPr>
            <w:rFonts w:ascii="Times New Roman" w:hAnsi="Times New Roman" w:cs="Times New Roman"/>
          </w:rPr>
          <w:fldChar w:fldCharType="end"/>
        </w:r>
      </w:p>
    </w:sdtContent>
  </w:sdt>
  <w:p w14:paraId="3C7440F0" w14:textId="77777777" w:rsidR="003107E0" w:rsidRDefault="003107E0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7423750" w14:textId="77777777" w:rsidR="00007D82" w:rsidRDefault="00007D82" w:rsidP="00C4066F">
      <w:pPr>
        <w:spacing w:after="0" w:line="240" w:lineRule="auto"/>
      </w:pPr>
      <w:r>
        <w:separator/>
      </w:r>
    </w:p>
  </w:footnote>
  <w:footnote w:type="continuationSeparator" w:id="0">
    <w:p w14:paraId="5C221B2F" w14:textId="77777777" w:rsidR="00007D82" w:rsidRDefault="00007D82" w:rsidP="00C4066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6A55AA"/>
    <w:multiLevelType w:val="multilevel"/>
    <w:tmpl w:val="7EAAD5E4"/>
    <w:styleLink w:val="a"/>
    <w:lvl w:ilvl="0">
      <w:start w:val="1"/>
      <w:numFmt w:val="bullet"/>
      <w:lvlText w:val=""/>
      <w:lvlJc w:val="left"/>
      <w:pPr>
        <w:ind w:left="709" w:firstLine="425"/>
      </w:pPr>
      <w:rPr>
        <w:rFonts w:ascii="Times New Roman" w:hAnsi="Times New Roman" w:hint="default"/>
        <w:sz w:val="26"/>
      </w:rPr>
    </w:lvl>
    <w:lvl w:ilvl="1">
      <w:start w:val="1"/>
      <w:numFmt w:val="bullet"/>
      <w:lvlText w:val="o"/>
      <w:lvlJc w:val="left"/>
      <w:pPr>
        <w:ind w:left="4766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5486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6206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6926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7646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8366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9086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9806" w:hanging="360"/>
      </w:pPr>
      <w:rPr>
        <w:rFonts w:ascii="Wingdings" w:hAnsi="Wingdings" w:hint="default"/>
      </w:rPr>
    </w:lvl>
  </w:abstractNum>
  <w:abstractNum w:abstractNumId="1" w15:restartNumberingAfterBreak="0">
    <w:nsid w:val="083F029E"/>
    <w:multiLevelType w:val="hybridMultilevel"/>
    <w:tmpl w:val="49A0E4C8"/>
    <w:lvl w:ilvl="0" w:tplc="6044B058">
      <w:start w:val="1"/>
      <w:numFmt w:val="bullet"/>
      <w:pStyle w:val="a0"/>
      <w:lvlText w:val=""/>
      <w:lvlJc w:val="left"/>
      <w:pPr>
        <w:tabs>
          <w:tab w:val="num" w:pos="737"/>
        </w:tabs>
        <w:ind w:left="1021" w:hanging="57"/>
      </w:pPr>
      <w:rPr>
        <w:rFonts w:ascii="Symbol" w:hAnsi="Symbol" w:hint="default"/>
      </w:rPr>
    </w:lvl>
    <w:lvl w:ilvl="1" w:tplc="0419000F">
      <w:start w:val="1"/>
      <w:numFmt w:val="decimal"/>
      <w:lvlText w:val="%2."/>
      <w:lvlJc w:val="left"/>
      <w:pPr>
        <w:tabs>
          <w:tab w:val="num" w:pos="2070"/>
        </w:tabs>
        <w:ind w:left="2070" w:hanging="360"/>
      </w:pPr>
      <w:rPr>
        <w:rFonts w:hint="default"/>
      </w:rPr>
    </w:lvl>
    <w:lvl w:ilvl="2" w:tplc="04190005">
      <w:start w:val="1"/>
      <w:numFmt w:val="bullet"/>
      <w:lvlText w:val=""/>
      <w:lvlJc w:val="left"/>
      <w:pPr>
        <w:tabs>
          <w:tab w:val="num" w:pos="2790"/>
        </w:tabs>
        <w:ind w:left="279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510"/>
        </w:tabs>
        <w:ind w:left="351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230"/>
        </w:tabs>
        <w:ind w:left="423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950"/>
        </w:tabs>
        <w:ind w:left="495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670"/>
        </w:tabs>
        <w:ind w:left="567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390"/>
        </w:tabs>
        <w:ind w:left="639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110"/>
        </w:tabs>
        <w:ind w:left="7110" w:hanging="360"/>
      </w:pPr>
      <w:rPr>
        <w:rFonts w:ascii="Wingdings" w:hAnsi="Wingdings" w:hint="default"/>
      </w:rPr>
    </w:lvl>
  </w:abstractNum>
  <w:abstractNum w:abstractNumId="2" w15:restartNumberingAfterBreak="0">
    <w:nsid w:val="0A8D6675"/>
    <w:multiLevelType w:val="hybridMultilevel"/>
    <w:tmpl w:val="B5065612"/>
    <w:lvl w:ilvl="0" w:tplc="45E4923E">
      <w:start w:val="1"/>
      <w:numFmt w:val="bullet"/>
      <w:lvlText w:val=""/>
      <w:lvlJc w:val="left"/>
      <w:pPr>
        <w:ind w:left="2203" w:hanging="36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292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64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6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8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80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52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24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63" w:hanging="360"/>
      </w:pPr>
      <w:rPr>
        <w:rFonts w:ascii="Wingdings" w:hAnsi="Wingdings" w:hint="default"/>
      </w:rPr>
    </w:lvl>
  </w:abstractNum>
  <w:abstractNum w:abstractNumId="3" w15:restartNumberingAfterBreak="0">
    <w:nsid w:val="0B671200"/>
    <w:multiLevelType w:val="hybridMultilevel"/>
    <w:tmpl w:val="9C70EF24"/>
    <w:lvl w:ilvl="0" w:tplc="42E83D3C">
      <w:start w:val="1"/>
      <w:numFmt w:val="decimal"/>
      <w:lvlText w:val="%1."/>
      <w:lvlJc w:val="right"/>
      <w:pPr>
        <w:ind w:left="1620" w:hanging="360"/>
      </w:pPr>
    </w:lvl>
    <w:lvl w:ilvl="1" w:tplc="04190003">
      <w:start w:val="1"/>
      <w:numFmt w:val="bullet"/>
      <w:lvlText w:val="o"/>
      <w:lvlJc w:val="left"/>
      <w:pPr>
        <w:ind w:left="23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30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7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5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2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9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6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380" w:hanging="360"/>
      </w:pPr>
      <w:rPr>
        <w:rFonts w:ascii="Wingdings" w:hAnsi="Wingdings" w:hint="default"/>
      </w:rPr>
    </w:lvl>
  </w:abstractNum>
  <w:abstractNum w:abstractNumId="4" w15:restartNumberingAfterBreak="0">
    <w:nsid w:val="0C4C7E3E"/>
    <w:multiLevelType w:val="multilevel"/>
    <w:tmpl w:val="7EAAD5E4"/>
    <w:lvl w:ilvl="0">
      <w:numFmt w:val="decimal"/>
      <w:lvlText w:val="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5" w15:restartNumberingAfterBreak="0">
    <w:nsid w:val="1709621D"/>
    <w:multiLevelType w:val="hybridMultilevel"/>
    <w:tmpl w:val="89C01626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6" w15:restartNumberingAfterBreak="0">
    <w:nsid w:val="19AC1F96"/>
    <w:multiLevelType w:val="hybridMultilevel"/>
    <w:tmpl w:val="DEE6D7CA"/>
    <w:lvl w:ilvl="0" w:tplc="9F6C9A76">
      <w:start w:val="1"/>
      <w:numFmt w:val="decimal"/>
      <w:pStyle w:val="a1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7" w15:restartNumberingAfterBreak="0">
    <w:nsid w:val="1CA06249"/>
    <w:multiLevelType w:val="singleLevel"/>
    <w:tmpl w:val="75CA2EF8"/>
    <w:lvl w:ilvl="0">
      <w:start w:val="1"/>
      <w:numFmt w:val="bullet"/>
      <w:pStyle w:val="a2"/>
      <w:lvlText w:val="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</w:rPr>
    </w:lvl>
  </w:abstractNum>
  <w:abstractNum w:abstractNumId="8" w15:restartNumberingAfterBreak="0">
    <w:nsid w:val="1CAD46B7"/>
    <w:multiLevelType w:val="hybridMultilevel"/>
    <w:tmpl w:val="1BFC0D24"/>
    <w:lvl w:ilvl="0" w:tplc="42E83D3C">
      <w:start w:val="1"/>
      <w:numFmt w:val="decimal"/>
      <w:lvlText w:val="%1."/>
      <w:lvlJc w:val="right"/>
      <w:pPr>
        <w:ind w:left="16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D063515"/>
    <w:multiLevelType w:val="hybridMultilevel"/>
    <w:tmpl w:val="4ACE53EA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0" w15:restartNumberingAfterBreak="0">
    <w:nsid w:val="1F9267C0"/>
    <w:multiLevelType w:val="hybridMultilevel"/>
    <w:tmpl w:val="FCF4C1CA"/>
    <w:lvl w:ilvl="0" w:tplc="0419000F">
      <w:start w:val="1"/>
      <w:numFmt w:val="decimal"/>
      <w:lvlText w:val="%1."/>
      <w:lvlJc w:val="left"/>
      <w:pPr>
        <w:ind w:left="1494" w:hanging="360"/>
      </w:pPr>
    </w:lvl>
    <w:lvl w:ilvl="1" w:tplc="04190019">
      <w:start w:val="1"/>
      <w:numFmt w:val="lowerLetter"/>
      <w:lvlText w:val="%2."/>
      <w:lvlJc w:val="left"/>
      <w:pPr>
        <w:ind w:left="2214" w:hanging="360"/>
      </w:pPr>
    </w:lvl>
    <w:lvl w:ilvl="2" w:tplc="0419001B" w:tentative="1">
      <w:start w:val="1"/>
      <w:numFmt w:val="lowerRoman"/>
      <w:lvlText w:val="%3."/>
      <w:lvlJc w:val="right"/>
      <w:pPr>
        <w:ind w:left="2934" w:hanging="180"/>
      </w:pPr>
    </w:lvl>
    <w:lvl w:ilvl="3" w:tplc="0419000F" w:tentative="1">
      <w:start w:val="1"/>
      <w:numFmt w:val="decimal"/>
      <w:lvlText w:val="%4."/>
      <w:lvlJc w:val="left"/>
      <w:pPr>
        <w:ind w:left="3654" w:hanging="360"/>
      </w:pPr>
    </w:lvl>
    <w:lvl w:ilvl="4" w:tplc="04190019" w:tentative="1">
      <w:start w:val="1"/>
      <w:numFmt w:val="lowerLetter"/>
      <w:lvlText w:val="%5."/>
      <w:lvlJc w:val="left"/>
      <w:pPr>
        <w:ind w:left="4374" w:hanging="360"/>
      </w:pPr>
    </w:lvl>
    <w:lvl w:ilvl="5" w:tplc="0419001B" w:tentative="1">
      <w:start w:val="1"/>
      <w:numFmt w:val="lowerRoman"/>
      <w:lvlText w:val="%6."/>
      <w:lvlJc w:val="right"/>
      <w:pPr>
        <w:ind w:left="5094" w:hanging="180"/>
      </w:pPr>
    </w:lvl>
    <w:lvl w:ilvl="6" w:tplc="0419000F" w:tentative="1">
      <w:start w:val="1"/>
      <w:numFmt w:val="decimal"/>
      <w:lvlText w:val="%7."/>
      <w:lvlJc w:val="left"/>
      <w:pPr>
        <w:ind w:left="5814" w:hanging="360"/>
      </w:pPr>
    </w:lvl>
    <w:lvl w:ilvl="7" w:tplc="04190019" w:tentative="1">
      <w:start w:val="1"/>
      <w:numFmt w:val="lowerLetter"/>
      <w:lvlText w:val="%8."/>
      <w:lvlJc w:val="left"/>
      <w:pPr>
        <w:ind w:left="6534" w:hanging="360"/>
      </w:pPr>
    </w:lvl>
    <w:lvl w:ilvl="8" w:tplc="0419001B" w:tentative="1">
      <w:start w:val="1"/>
      <w:numFmt w:val="lowerRoman"/>
      <w:lvlText w:val="%9."/>
      <w:lvlJc w:val="right"/>
      <w:pPr>
        <w:ind w:left="7254" w:hanging="180"/>
      </w:pPr>
    </w:lvl>
  </w:abstractNum>
  <w:abstractNum w:abstractNumId="11" w15:restartNumberingAfterBreak="0">
    <w:nsid w:val="310D0770"/>
    <w:multiLevelType w:val="hybridMultilevel"/>
    <w:tmpl w:val="E9C824BC"/>
    <w:lvl w:ilvl="0" w:tplc="0419000F">
      <w:start w:val="1"/>
      <w:numFmt w:val="decimal"/>
      <w:lvlText w:val="%1."/>
      <w:lvlJc w:val="left"/>
      <w:pPr>
        <w:ind w:left="360" w:hanging="360"/>
      </w:p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2" w15:restartNumberingAfterBreak="0">
    <w:nsid w:val="34CF2116"/>
    <w:multiLevelType w:val="multilevel"/>
    <w:tmpl w:val="E94231CA"/>
    <w:lvl w:ilvl="0">
      <w:start w:val="1"/>
      <w:numFmt w:val="decimal"/>
      <w:pStyle w:val="2-"/>
      <w:suff w:val="space"/>
      <w:lvlText w:val="%1."/>
      <w:lvlJc w:val="left"/>
      <w:pPr>
        <w:ind w:left="0" w:firstLine="0"/>
      </w:pPr>
      <w:rPr>
        <w:rFonts w:hint="default"/>
      </w:rPr>
    </w:lvl>
    <w:lvl w:ilvl="1">
      <w:start w:val="1"/>
      <w:numFmt w:val="decimal"/>
      <w:pStyle w:val="3-"/>
      <w:suff w:val="space"/>
      <w:lvlText w:val="%1.%2"/>
      <w:lvlJc w:val="left"/>
      <w:pPr>
        <w:ind w:left="2552" w:firstLine="0"/>
      </w:pPr>
      <w:rPr>
        <w:rFonts w:hint="default"/>
      </w:rPr>
    </w:lvl>
    <w:lvl w:ilvl="2">
      <w:start w:val="1"/>
      <w:numFmt w:val="decimal"/>
      <w:pStyle w:val="Heading3"/>
      <w:lvlText w:val="%1.%2.%3"/>
      <w:lvlJc w:val="left"/>
      <w:pPr>
        <w:ind w:left="0" w:firstLine="0"/>
      </w:pPr>
      <w:rPr>
        <w:rFonts w:hint="default"/>
      </w:rPr>
    </w:lvl>
    <w:lvl w:ilvl="3">
      <w:start w:val="1"/>
      <w:numFmt w:val="decimal"/>
      <w:pStyle w:val="Heading4"/>
      <w:lvlText w:val="%1.%2.%3.%4"/>
      <w:lvlJc w:val="left"/>
      <w:pPr>
        <w:ind w:left="0" w:firstLine="0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ind w:left="0" w:firstLine="0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ind w:left="0" w:firstLine="0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ind w:left="0" w:firstLine="0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0" w:firstLine="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0" w:firstLine="0"/>
      </w:pPr>
      <w:rPr>
        <w:rFonts w:hint="default"/>
      </w:rPr>
    </w:lvl>
  </w:abstractNum>
  <w:abstractNum w:abstractNumId="13" w15:restartNumberingAfterBreak="0">
    <w:nsid w:val="3D7F7C9E"/>
    <w:multiLevelType w:val="multilevel"/>
    <w:tmpl w:val="0BE252D6"/>
    <w:styleLink w:val="a3"/>
    <w:lvl w:ilvl="0">
      <w:start w:val="1"/>
      <w:numFmt w:val="bullet"/>
      <w:lvlText w:val="-"/>
      <w:lvlJc w:val="left"/>
      <w:pPr>
        <w:ind w:left="1134" w:hanging="283"/>
      </w:pPr>
      <w:rPr>
        <w:rFonts w:ascii="Courier New" w:hAnsi="Courier New" w:hint="default"/>
      </w:rPr>
    </w:lvl>
    <w:lvl w:ilvl="1">
      <w:start w:val="1"/>
      <w:numFmt w:val="lowerLetter"/>
      <w:lvlText w:val="%2."/>
      <w:lvlJc w:val="left"/>
      <w:pPr>
        <w:ind w:left="2149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869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3589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4309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5029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749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469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7189" w:hanging="180"/>
      </w:pPr>
      <w:rPr>
        <w:rFonts w:hint="default"/>
      </w:rPr>
    </w:lvl>
  </w:abstractNum>
  <w:abstractNum w:abstractNumId="14" w15:restartNumberingAfterBreak="0">
    <w:nsid w:val="42F27943"/>
    <w:multiLevelType w:val="hybridMultilevel"/>
    <w:tmpl w:val="E89C6B72"/>
    <w:lvl w:ilvl="0" w:tplc="69740984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3E61B46"/>
    <w:multiLevelType w:val="hybridMultilevel"/>
    <w:tmpl w:val="FA1EFC78"/>
    <w:lvl w:ilvl="0" w:tplc="7E40020A">
      <w:start w:val="1"/>
      <w:numFmt w:val="bullet"/>
      <w:pStyle w:val="a4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6" w15:restartNumberingAfterBreak="0">
    <w:nsid w:val="4CCE523E"/>
    <w:multiLevelType w:val="multilevel"/>
    <w:tmpl w:val="0419001D"/>
    <w:styleLink w:val="a5"/>
    <w:lvl w:ilvl="0">
      <w:start w:val="1"/>
      <w:numFmt w:val="bullet"/>
      <w:lvlText w:val="-"/>
      <w:lvlJc w:val="left"/>
      <w:pPr>
        <w:ind w:left="360" w:hanging="360"/>
      </w:pPr>
      <w:rPr>
        <w:rFonts w:ascii="Courier New" w:hAnsi="Courier New" w:hint="default"/>
      </w:r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7" w15:restartNumberingAfterBreak="0">
    <w:nsid w:val="537D2EB7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8" w15:restartNumberingAfterBreak="0">
    <w:nsid w:val="58FE58AA"/>
    <w:multiLevelType w:val="multilevel"/>
    <w:tmpl w:val="F81CE6EA"/>
    <w:styleLink w:val="a6"/>
    <w:lvl w:ilvl="0">
      <w:start w:val="1"/>
      <w:numFmt w:val="bullet"/>
      <w:lvlText w:val=""/>
      <w:lvlJc w:val="left"/>
      <w:pPr>
        <w:ind w:left="567" w:firstLine="0"/>
      </w:pPr>
      <w:rPr>
        <w:rFonts w:ascii="Symbol" w:hAnsi="Symbol" w:hint="default"/>
        <w:sz w:val="26"/>
      </w:rPr>
    </w:lvl>
    <w:lvl w:ilvl="1">
      <w:start w:val="1"/>
      <w:numFmt w:val="lowerLetter"/>
      <w:lvlText w:val="%2)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9" w15:restartNumberingAfterBreak="0">
    <w:nsid w:val="593D3F8F"/>
    <w:multiLevelType w:val="hybridMultilevel"/>
    <w:tmpl w:val="13F875A4"/>
    <w:lvl w:ilvl="0" w:tplc="D95636C4">
      <w:start w:val="1"/>
      <w:numFmt w:val="decimal"/>
      <w:lvlText w:val="%1."/>
      <w:lvlJc w:val="right"/>
      <w:pPr>
        <w:ind w:left="1429" w:hanging="360"/>
      </w:pPr>
      <w:rPr>
        <w:rFonts w:hint="default"/>
        <w:szCs w:val="26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9E60623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1" w15:restartNumberingAfterBreak="0">
    <w:nsid w:val="5D7C39FF"/>
    <w:multiLevelType w:val="hybridMultilevel"/>
    <w:tmpl w:val="FA66AB84"/>
    <w:lvl w:ilvl="0" w:tplc="6A38640E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789" w:hanging="360"/>
      </w:pPr>
    </w:lvl>
    <w:lvl w:ilvl="2" w:tplc="0809001B" w:tentative="1">
      <w:start w:val="1"/>
      <w:numFmt w:val="lowerRoman"/>
      <w:lvlText w:val="%3."/>
      <w:lvlJc w:val="right"/>
      <w:pPr>
        <w:ind w:left="2509" w:hanging="180"/>
      </w:pPr>
    </w:lvl>
    <w:lvl w:ilvl="3" w:tplc="0809000F" w:tentative="1">
      <w:start w:val="1"/>
      <w:numFmt w:val="decimal"/>
      <w:lvlText w:val="%4."/>
      <w:lvlJc w:val="left"/>
      <w:pPr>
        <w:ind w:left="3229" w:hanging="360"/>
      </w:pPr>
    </w:lvl>
    <w:lvl w:ilvl="4" w:tplc="08090019" w:tentative="1">
      <w:start w:val="1"/>
      <w:numFmt w:val="lowerLetter"/>
      <w:lvlText w:val="%5."/>
      <w:lvlJc w:val="left"/>
      <w:pPr>
        <w:ind w:left="3949" w:hanging="360"/>
      </w:pPr>
    </w:lvl>
    <w:lvl w:ilvl="5" w:tplc="0809001B" w:tentative="1">
      <w:start w:val="1"/>
      <w:numFmt w:val="lowerRoman"/>
      <w:lvlText w:val="%6."/>
      <w:lvlJc w:val="right"/>
      <w:pPr>
        <w:ind w:left="4669" w:hanging="180"/>
      </w:pPr>
    </w:lvl>
    <w:lvl w:ilvl="6" w:tplc="0809000F" w:tentative="1">
      <w:start w:val="1"/>
      <w:numFmt w:val="decimal"/>
      <w:lvlText w:val="%7."/>
      <w:lvlJc w:val="left"/>
      <w:pPr>
        <w:ind w:left="5389" w:hanging="360"/>
      </w:pPr>
    </w:lvl>
    <w:lvl w:ilvl="7" w:tplc="08090019" w:tentative="1">
      <w:start w:val="1"/>
      <w:numFmt w:val="lowerLetter"/>
      <w:lvlText w:val="%8."/>
      <w:lvlJc w:val="left"/>
      <w:pPr>
        <w:ind w:left="6109" w:hanging="360"/>
      </w:pPr>
    </w:lvl>
    <w:lvl w:ilvl="8" w:tplc="08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2" w15:restartNumberingAfterBreak="0">
    <w:nsid w:val="5F6B4D40"/>
    <w:multiLevelType w:val="hybridMultilevel"/>
    <w:tmpl w:val="A22A9A6A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3" w15:restartNumberingAfterBreak="0">
    <w:nsid w:val="5FE51982"/>
    <w:multiLevelType w:val="multilevel"/>
    <w:tmpl w:val="0419001F"/>
    <w:lvl w:ilvl="0">
      <w:start w:val="1"/>
      <w:numFmt w:val="decimal"/>
      <w:lvlText w:val="%1."/>
      <w:lvlJc w:val="left"/>
      <w:pPr>
        <w:ind w:left="502" w:hanging="360"/>
      </w:pPr>
    </w:lvl>
    <w:lvl w:ilvl="1">
      <w:start w:val="1"/>
      <w:numFmt w:val="decimal"/>
      <w:lvlText w:val="%1.%2."/>
      <w:lvlJc w:val="left"/>
      <w:pPr>
        <w:ind w:left="934" w:hanging="432"/>
      </w:pPr>
    </w:lvl>
    <w:lvl w:ilvl="2">
      <w:start w:val="1"/>
      <w:numFmt w:val="decimal"/>
      <w:lvlText w:val="%1.%2.%3."/>
      <w:lvlJc w:val="left"/>
      <w:pPr>
        <w:ind w:left="1366" w:hanging="504"/>
      </w:pPr>
    </w:lvl>
    <w:lvl w:ilvl="3">
      <w:start w:val="1"/>
      <w:numFmt w:val="decimal"/>
      <w:lvlText w:val="%1.%2.%3.%4."/>
      <w:lvlJc w:val="left"/>
      <w:pPr>
        <w:ind w:left="1870" w:hanging="648"/>
      </w:pPr>
    </w:lvl>
    <w:lvl w:ilvl="4">
      <w:start w:val="1"/>
      <w:numFmt w:val="decimal"/>
      <w:lvlText w:val="%1.%2.%3.%4.%5."/>
      <w:lvlJc w:val="left"/>
      <w:pPr>
        <w:ind w:left="2374" w:hanging="792"/>
      </w:pPr>
    </w:lvl>
    <w:lvl w:ilvl="5">
      <w:start w:val="1"/>
      <w:numFmt w:val="decimal"/>
      <w:lvlText w:val="%1.%2.%3.%4.%5.%6."/>
      <w:lvlJc w:val="left"/>
      <w:pPr>
        <w:ind w:left="2878" w:hanging="936"/>
      </w:pPr>
    </w:lvl>
    <w:lvl w:ilvl="6">
      <w:start w:val="1"/>
      <w:numFmt w:val="decimal"/>
      <w:lvlText w:val="%1.%2.%3.%4.%5.%6.%7."/>
      <w:lvlJc w:val="left"/>
      <w:pPr>
        <w:ind w:left="3382" w:hanging="1080"/>
      </w:pPr>
    </w:lvl>
    <w:lvl w:ilvl="7">
      <w:start w:val="1"/>
      <w:numFmt w:val="decimal"/>
      <w:lvlText w:val="%1.%2.%3.%4.%5.%6.%7.%8."/>
      <w:lvlJc w:val="left"/>
      <w:pPr>
        <w:ind w:left="3886" w:hanging="1224"/>
      </w:pPr>
    </w:lvl>
    <w:lvl w:ilvl="8">
      <w:start w:val="1"/>
      <w:numFmt w:val="decimal"/>
      <w:lvlText w:val="%1.%2.%3.%4.%5.%6.%7.%8.%9."/>
      <w:lvlJc w:val="left"/>
      <w:pPr>
        <w:ind w:left="4462" w:hanging="1440"/>
      </w:pPr>
    </w:lvl>
  </w:abstractNum>
  <w:abstractNum w:abstractNumId="24" w15:restartNumberingAfterBreak="0">
    <w:nsid w:val="707D3FE5"/>
    <w:multiLevelType w:val="hybridMultilevel"/>
    <w:tmpl w:val="0ABE7600"/>
    <w:lvl w:ilvl="0" w:tplc="DF90307A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num w:numId="1" w16cid:durableId="1936398836">
    <w:abstractNumId w:val="0"/>
  </w:num>
  <w:num w:numId="2" w16cid:durableId="1763138753">
    <w:abstractNumId w:val="1"/>
  </w:num>
  <w:num w:numId="3" w16cid:durableId="318341106">
    <w:abstractNumId w:val="18"/>
  </w:num>
  <w:num w:numId="4" w16cid:durableId="435561230">
    <w:abstractNumId w:val="13"/>
  </w:num>
  <w:num w:numId="5" w16cid:durableId="1714385098">
    <w:abstractNumId w:val="16"/>
  </w:num>
  <w:num w:numId="6" w16cid:durableId="1174956808">
    <w:abstractNumId w:val="12"/>
  </w:num>
  <w:num w:numId="7" w16cid:durableId="1837308941">
    <w:abstractNumId w:val="5"/>
  </w:num>
  <w:num w:numId="8" w16cid:durableId="49615904">
    <w:abstractNumId w:val="20"/>
  </w:num>
  <w:num w:numId="9" w16cid:durableId="1928534945">
    <w:abstractNumId w:val="15"/>
  </w:num>
  <w:num w:numId="10" w16cid:durableId="1668708695">
    <w:abstractNumId w:val="3"/>
  </w:num>
  <w:num w:numId="11" w16cid:durableId="1254316441">
    <w:abstractNumId w:val="8"/>
  </w:num>
  <w:num w:numId="12" w16cid:durableId="622002522">
    <w:abstractNumId w:val="11"/>
  </w:num>
  <w:num w:numId="13" w16cid:durableId="1039279044">
    <w:abstractNumId w:val="23"/>
  </w:num>
  <w:num w:numId="14" w16cid:durableId="933322342">
    <w:abstractNumId w:val="6"/>
  </w:num>
  <w:num w:numId="15" w16cid:durableId="1877228266">
    <w:abstractNumId w:val="2"/>
  </w:num>
  <w:num w:numId="16" w16cid:durableId="2079592695">
    <w:abstractNumId w:val="7"/>
  </w:num>
  <w:num w:numId="17" w16cid:durableId="1604142526">
    <w:abstractNumId w:val="22"/>
  </w:num>
  <w:num w:numId="18" w16cid:durableId="922303519">
    <w:abstractNumId w:val="24"/>
  </w:num>
  <w:num w:numId="19" w16cid:durableId="1615361985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 w16cid:durableId="437875569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 w16cid:durableId="1318001666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 w16cid:durableId="1929577789">
    <w:abstractNumId w:val="14"/>
  </w:num>
  <w:num w:numId="23" w16cid:durableId="1595091781">
    <w:abstractNumId w:val="19"/>
  </w:num>
  <w:num w:numId="24" w16cid:durableId="1865628800">
    <w:abstractNumId w:val="9"/>
  </w:num>
  <w:num w:numId="25" w16cid:durableId="1952937883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 w16cid:durableId="996348905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 w16cid:durableId="381027615">
    <w:abstractNumId w:val="2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 w16cid:durableId="1145270624">
    <w:abstractNumId w:val="2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9" w16cid:durableId="1032148747">
    <w:abstractNumId w:val="1"/>
    <w:lvlOverride w:ilvl="0"/>
    <w:lvlOverride w:ilvl="1">
      <w:startOverride w:val="1"/>
    </w:lvlOverride>
    <w:lvlOverride w:ilvl="2"/>
    <w:lvlOverride w:ilvl="3"/>
    <w:lvlOverride w:ilvl="4"/>
    <w:lvlOverride w:ilvl="5"/>
    <w:lvlOverride w:ilvl="6"/>
    <w:lvlOverride w:ilvl="7"/>
    <w:lvlOverride w:ilvl="8"/>
  </w:num>
  <w:num w:numId="30" w16cid:durableId="405803417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1" w16cid:durableId="1060789635">
    <w:abstractNumId w:val="17"/>
  </w:num>
  <w:num w:numId="32" w16cid:durableId="978269070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3" w16cid:durableId="1107848304">
    <w:abstractNumId w:val="21"/>
  </w:num>
  <w:num w:numId="34" w16cid:durableId="1612010971">
    <w:abstractNumId w:val="4"/>
  </w:num>
  <w:num w:numId="35" w16cid:durableId="928394886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6" w16cid:durableId="487475253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8"/>
  <w:proofState w:spelling="clean" w:grammar="clean"/>
  <w:attachedTemplate r:id="rId1"/>
  <w:defaultTabStop w:val="708"/>
  <w:autoHyphenation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B645F"/>
    <w:rsid w:val="00002E3E"/>
    <w:rsid w:val="00002F81"/>
    <w:rsid w:val="0000373B"/>
    <w:rsid w:val="00006BAA"/>
    <w:rsid w:val="0000791E"/>
    <w:rsid w:val="00007D82"/>
    <w:rsid w:val="000112BE"/>
    <w:rsid w:val="00011726"/>
    <w:rsid w:val="00011F01"/>
    <w:rsid w:val="00016B69"/>
    <w:rsid w:val="00020924"/>
    <w:rsid w:val="000229DB"/>
    <w:rsid w:val="00024D15"/>
    <w:rsid w:val="00024D5B"/>
    <w:rsid w:val="0002512E"/>
    <w:rsid w:val="00025A71"/>
    <w:rsid w:val="00026B00"/>
    <w:rsid w:val="000275C5"/>
    <w:rsid w:val="000329F4"/>
    <w:rsid w:val="000345F2"/>
    <w:rsid w:val="00042280"/>
    <w:rsid w:val="0004370C"/>
    <w:rsid w:val="0004410E"/>
    <w:rsid w:val="00045774"/>
    <w:rsid w:val="0004617F"/>
    <w:rsid w:val="000503FC"/>
    <w:rsid w:val="000550D8"/>
    <w:rsid w:val="00055261"/>
    <w:rsid w:val="00070DEA"/>
    <w:rsid w:val="00071586"/>
    <w:rsid w:val="000728C6"/>
    <w:rsid w:val="000729A9"/>
    <w:rsid w:val="00072DEB"/>
    <w:rsid w:val="000751E7"/>
    <w:rsid w:val="00075A1D"/>
    <w:rsid w:val="00077855"/>
    <w:rsid w:val="00082DD5"/>
    <w:rsid w:val="00083067"/>
    <w:rsid w:val="0008310F"/>
    <w:rsid w:val="000872C2"/>
    <w:rsid w:val="00087376"/>
    <w:rsid w:val="00091598"/>
    <w:rsid w:val="0009278E"/>
    <w:rsid w:val="00092D39"/>
    <w:rsid w:val="00095055"/>
    <w:rsid w:val="0009515F"/>
    <w:rsid w:val="00095B6E"/>
    <w:rsid w:val="000976CB"/>
    <w:rsid w:val="000A1CC7"/>
    <w:rsid w:val="000A4053"/>
    <w:rsid w:val="000B1BAC"/>
    <w:rsid w:val="000B5B02"/>
    <w:rsid w:val="000B5DEC"/>
    <w:rsid w:val="000B645F"/>
    <w:rsid w:val="000C084A"/>
    <w:rsid w:val="000C60A9"/>
    <w:rsid w:val="000D1033"/>
    <w:rsid w:val="000D1744"/>
    <w:rsid w:val="000D24DA"/>
    <w:rsid w:val="000D2C13"/>
    <w:rsid w:val="000D48C7"/>
    <w:rsid w:val="000E06D7"/>
    <w:rsid w:val="000E100B"/>
    <w:rsid w:val="000E691D"/>
    <w:rsid w:val="000E6A49"/>
    <w:rsid w:val="000F101C"/>
    <w:rsid w:val="000F19CD"/>
    <w:rsid w:val="000F1A02"/>
    <w:rsid w:val="000F6750"/>
    <w:rsid w:val="000F6D41"/>
    <w:rsid w:val="001006B4"/>
    <w:rsid w:val="00101527"/>
    <w:rsid w:val="001018FC"/>
    <w:rsid w:val="00104041"/>
    <w:rsid w:val="00104D88"/>
    <w:rsid w:val="0011084B"/>
    <w:rsid w:val="00112692"/>
    <w:rsid w:val="001148B6"/>
    <w:rsid w:val="001203F4"/>
    <w:rsid w:val="0012463C"/>
    <w:rsid w:val="00134FFB"/>
    <w:rsid w:val="00140167"/>
    <w:rsid w:val="00141123"/>
    <w:rsid w:val="00144603"/>
    <w:rsid w:val="0014570F"/>
    <w:rsid w:val="001458BD"/>
    <w:rsid w:val="00154AA8"/>
    <w:rsid w:val="00155070"/>
    <w:rsid w:val="00157BAD"/>
    <w:rsid w:val="00157EC8"/>
    <w:rsid w:val="00160C03"/>
    <w:rsid w:val="00160DAD"/>
    <w:rsid w:val="00160FB4"/>
    <w:rsid w:val="00162BE1"/>
    <w:rsid w:val="00163160"/>
    <w:rsid w:val="00163491"/>
    <w:rsid w:val="0017206D"/>
    <w:rsid w:val="0017376E"/>
    <w:rsid w:val="001737EC"/>
    <w:rsid w:val="00173D70"/>
    <w:rsid w:val="00174071"/>
    <w:rsid w:val="00174109"/>
    <w:rsid w:val="00175A49"/>
    <w:rsid w:val="00177E04"/>
    <w:rsid w:val="00180B75"/>
    <w:rsid w:val="00186307"/>
    <w:rsid w:val="001872C4"/>
    <w:rsid w:val="001970B1"/>
    <w:rsid w:val="001970FB"/>
    <w:rsid w:val="001A0C79"/>
    <w:rsid w:val="001A29AC"/>
    <w:rsid w:val="001A6B7D"/>
    <w:rsid w:val="001B2469"/>
    <w:rsid w:val="001B3C3C"/>
    <w:rsid w:val="001B6231"/>
    <w:rsid w:val="001C545C"/>
    <w:rsid w:val="001C5A42"/>
    <w:rsid w:val="001D1AAC"/>
    <w:rsid w:val="001D2389"/>
    <w:rsid w:val="001D51AB"/>
    <w:rsid w:val="001D642C"/>
    <w:rsid w:val="001D7A7B"/>
    <w:rsid w:val="001D7DCB"/>
    <w:rsid w:val="001E5F79"/>
    <w:rsid w:val="001F0E40"/>
    <w:rsid w:val="001F189A"/>
    <w:rsid w:val="001F4474"/>
    <w:rsid w:val="001F4808"/>
    <w:rsid w:val="00200DD1"/>
    <w:rsid w:val="00202921"/>
    <w:rsid w:val="002048EB"/>
    <w:rsid w:val="002059BE"/>
    <w:rsid w:val="00210774"/>
    <w:rsid w:val="00217C97"/>
    <w:rsid w:val="002202B4"/>
    <w:rsid w:val="002206B9"/>
    <w:rsid w:val="00220AC1"/>
    <w:rsid w:val="00223D99"/>
    <w:rsid w:val="0022472B"/>
    <w:rsid w:val="002259ED"/>
    <w:rsid w:val="0023024F"/>
    <w:rsid w:val="00231724"/>
    <w:rsid w:val="002344C0"/>
    <w:rsid w:val="00235A40"/>
    <w:rsid w:val="002368E7"/>
    <w:rsid w:val="0024492D"/>
    <w:rsid w:val="00250356"/>
    <w:rsid w:val="00252F08"/>
    <w:rsid w:val="00253E9F"/>
    <w:rsid w:val="0025516D"/>
    <w:rsid w:val="00255239"/>
    <w:rsid w:val="0025670F"/>
    <w:rsid w:val="00256ABE"/>
    <w:rsid w:val="002604E1"/>
    <w:rsid w:val="0026262A"/>
    <w:rsid w:val="00262F71"/>
    <w:rsid w:val="0026532B"/>
    <w:rsid w:val="00266506"/>
    <w:rsid w:val="00267519"/>
    <w:rsid w:val="002718B2"/>
    <w:rsid w:val="00274406"/>
    <w:rsid w:val="00275AD0"/>
    <w:rsid w:val="00276C74"/>
    <w:rsid w:val="0028045B"/>
    <w:rsid w:val="00283472"/>
    <w:rsid w:val="00283D1C"/>
    <w:rsid w:val="00287BF3"/>
    <w:rsid w:val="002933C9"/>
    <w:rsid w:val="002A0680"/>
    <w:rsid w:val="002A0F5F"/>
    <w:rsid w:val="002A4888"/>
    <w:rsid w:val="002B54D8"/>
    <w:rsid w:val="002B596B"/>
    <w:rsid w:val="002B7B8E"/>
    <w:rsid w:val="002C294F"/>
    <w:rsid w:val="002C38B2"/>
    <w:rsid w:val="002C42FF"/>
    <w:rsid w:val="002D25FA"/>
    <w:rsid w:val="002D5840"/>
    <w:rsid w:val="002D5E0B"/>
    <w:rsid w:val="002D6918"/>
    <w:rsid w:val="002E5371"/>
    <w:rsid w:val="002F0107"/>
    <w:rsid w:val="002F3070"/>
    <w:rsid w:val="00300FA3"/>
    <w:rsid w:val="00304038"/>
    <w:rsid w:val="00304B17"/>
    <w:rsid w:val="003107E0"/>
    <w:rsid w:val="003137DF"/>
    <w:rsid w:val="003152D0"/>
    <w:rsid w:val="003205E8"/>
    <w:rsid w:val="003213EA"/>
    <w:rsid w:val="0032163B"/>
    <w:rsid w:val="00324455"/>
    <w:rsid w:val="00325611"/>
    <w:rsid w:val="003304A2"/>
    <w:rsid w:val="00330A46"/>
    <w:rsid w:val="003344B1"/>
    <w:rsid w:val="00336527"/>
    <w:rsid w:val="00336F77"/>
    <w:rsid w:val="003412B9"/>
    <w:rsid w:val="00341501"/>
    <w:rsid w:val="00347A26"/>
    <w:rsid w:val="00352419"/>
    <w:rsid w:val="0035495C"/>
    <w:rsid w:val="00354DA3"/>
    <w:rsid w:val="00356C03"/>
    <w:rsid w:val="0035766E"/>
    <w:rsid w:val="0036274B"/>
    <w:rsid w:val="003644A9"/>
    <w:rsid w:val="00365A2E"/>
    <w:rsid w:val="003714B0"/>
    <w:rsid w:val="003736C7"/>
    <w:rsid w:val="00381DEB"/>
    <w:rsid w:val="00384799"/>
    <w:rsid w:val="0038530A"/>
    <w:rsid w:val="003924F4"/>
    <w:rsid w:val="003964EE"/>
    <w:rsid w:val="00397DD3"/>
    <w:rsid w:val="003A34BD"/>
    <w:rsid w:val="003A69BF"/>
    <w:rsid w:val="003B1BD3"/>
    <w:rsid w:val="003B5502"/>
    <w:rsid w:val="003C0702"/>
    <w:rsid w:val="003C1C08"/>
    <w:rsid w:val="003C455A"/>
    <w:rsid w:val="003C5336"/>
    <w:rsid w:val="003C6E4E"/>
    <w:rsid w:val="003C7C74"/>
    <w:rsid w:val="003D2031"/>
    <w:rsid w:val="003D51F7"/>
    <w:rsid w:val="003E044F"/>
    <w:rsid w:val="003E0756"/>
    <w:rsid w:val="003E0757"/>
    <w:rsid w:val="003E0F8B"/>
    <w:rsid w:val="003E2963"/>
    <w:rsid w:val="003E312C"/>
    <w:rsid w:val="003F2588"/>
    <w:rsid w:val="003F3E28"/>
    <w:rsid w:val="00401220"/>
    <w:rsid w:val="00403F74"/>
    <w:rsid w:val="0040407D"/>
    <w:rsid w:val="00406830"/>
    <w:rsid w:val="00416AD7"/>
    <w:rsid w:val="00416DD9"/>
    <w:rsid w:val="0042348B"/>
    <w:rsid w:val="004238F6"/>
    <w:rsid w:val="00426BF7"/>
    <w:rsid w:val="00426F8A"/>
    <w:rsid w:val="00431E10"/>
    <w:rsid w:val="00432298"/>
    <w:rsid w:val="0043351C"/>
    <w:rsid w:val="004335D5"/>
    <w:rsid w:val="00434456"/>
    <w:rsid w:val="00437284"/>
    <w:rsid w:val="00441158"/>
    <w:rsid w:val="004469E6"/>
    <w:rsid w:val="00451200"/>
    <w:rsid w:val="0045451D"/>
    <w:rsid w:val="00456B5F"/>
    <w:rsid w:val="00456E6B"/>
    <w:rsid w:val="00461334"/>
    <w:rsid w:val="00461742"/>
    <w:rsid w:val="0046230C"/>
    <w:rsid w:val="004632CA"/>
    <w:rsid w:val="0046797F"/>
    <w:rsid w:val="00470264"/>
    <w:rsid w:val="00474B3E"/>
    <w:rsid w:val="00476508"/>
    <w:rsid w:val="00486FFC"/>
    <w:rsid w:val="004939B4"/>
    <w:rsid w:val="004943A8"/>
    <w:rsid w:val="004A3C66"/>
    <w:rsid w:val="004A4277"/>
    <w:rsid w:val="004B1776"/>
    <w:rsid w:val="004B262D"/>
    <w:rsid w:val="004B3789"/>
    <w:rsid w:val="004B3B65"/>
    <w:rsid w:val="004B3B97"/>
    <w:rsid w:val="004B5453"/>
    <w:rsid w:val="004B7B66"/>
    <w:rsid w:val="004B7E81"/>
    <w:rsid w:val="004C22EE"/>
    <w:rsid w:val="004D24B2"/>
    <w:rsid w:val="004D6158"/>
    <w:rsid w:val="004D6615"/>
    <w:rsid w:val="004E33E0"/>
    <w:rsid w:val="004E4430"/>
    <w:rsid w:val="004E4FAC"/>
    <w:rsid w:val="004E75AA"/>
    <w:rsid w:val="004F018B"/>
    <w:rsid w:val="004F04E5"/>
    <w:rsid w:val="004F1036"/>
    <w:rsid w:val="004F2D8B"/>
    <w:rsid w:val="004F3210"/>
    <w:rsid w:val="004F3548"/>
    <w:rsid w:val="004F7739"/>
    <w:rsid w:val="004F7FA5"/>
    <w:rsid w:val="00501F38"/>
    <w:rsid w:val="00505AD5"/>
    <w:rsid w:val="00506433"/>
    <w:rsid w:val="00507DEB"/>
    <w:rsid w:val="00511658"/>
    <w:rsid w:val="00512BE2"/>
    <w:rsid w:val="00512F3D"/>
    <w:rsid w:val="0051552D"/>
    <w:rsid w:val="00515C53"/>
    <w:rsid w:val="00520FA9"/>
    <w:rsid w:val="00521B69"/>
    <w:rsid w:val="005225D3"/>
    <w:rsid w:val="00525C55"/>
    <w:rsid w:val="00525E9E"/>
    <w:rsid w:val="00527030"/>
    <w:rsid w:val="00530670"/>
    <w:rsid w:val="00532350"/>
    <w:rsid w:val="00532717"/>
    <w:rsid w:val="0053387D"/>
    <w:rsid w:val="005362A8"/>
    <w:rsid w:val="00536F18"/>
    <w:rsid w:val="00537085"/>
    <w:rsid w:val="00537093"/>
    <w:rsid w:val="00537FBD"/>
    <w:rsid w:val="005400B8"/>
    <w:rsid w:val="00544449"/>
    <w:rsid w:val="005446DC"/>
    <w:rsid w:val="00544D77"/>
    <w:rsid w:val="005466AD"/>
    <w:rsid w:val="00547346"/>
    <w:rsid w:val="005508AB"/>
    <w:rsid w:val="0055194F"/>
    <w:rsid w:val="005531C3"/>
    <w:rsid w:val="00557706"/>
    <w:rsid w:val="00560028"/>
    <w:rsid w:val="00560442"/>
    <w:rsid w:val="00562627"/>
    <w:rsid w:val="00565501"/>
    <w:rsid w:val="0056785E"/>
    <w:rsid w:val="005706EA"/>
    <w:rsid w:val="0057278D"/>
    <w:rsid w:val="005754F0"/>
    <w:rsid w:val="00582B6B"/>
    <w:rsid w:val="00582E19"/>
    <w:rsid w:val="005831CE"/>
    <w:rsid w:val="00586A9D"/>
    <w:rsid w:val="00586FD9"/>
    <w:rsid w:val="00587CC8"/>
    <w:rsid w:val="005955C5"/>
    <w:rsid w:val="005A1686"/>
    <w:rsid w:val="005A271B"/>
    <w:rsid w:val="005A5957"/>
    <w:rsid w:val="005B4653"/>
    <w:rsid w:val="005B7086"/>
    <w:rsid w:val="005B72B6"/>
    <w:rsid w:val="005C0882"/>
    <w:rsid w:val="005C0C48"/>
    <w:rsid w:val="005C35E0"/>
    <w:rsid w:val="005C570E"/>
    <w:rsid w:val="005C6347"/>
    <w:rsid w:val="005C7F1B"/>
    <w:rsid w:val="005D03A4"/>
    <w:rsid w:val="005D124F"/>
    <w:rsid w:val="005D13F0"/>
    <w:rsid w:val="005D56E7"/>
    <w:rsid w:val="005E0134"/>
    <w:rsid w:val="005E389A"/>
    <w:rsid w:val="005E7E75"/>
    <w:rsid w:val="005F07A6"/>
    <w:rsid w:val="005F0A31"/>
    <w:rsid w:val="005F1245"/>
    <w:rsid w:val="005F221A"/>
    <w:rsid w:val="005F2532"/>
    <w:rsid w:val="005F2687"/>
    <w:rsid w:val="005F6112"/>
    <w:rsid w:val="005F7D54"/>
    <w:rsid w:val="006014F6"/>
    <w:rsid w:val="0060216D"/>
    <w:rsid w:val="006072C6"/>
    <w:rsid w:val="00614896"/>
    <w:rsid w:val="006173EF"/>
    <w:rsid w:val="006207A2"/>
    <w:rsid w:val="0062171E"/>
    <w:rsid w:val="00621E67"/>
    <w:rsid w:val="0063196B"/>
    <w:rsid w:val="00633CC0"/>
    <w:rsid w:val="006409EE"/>
    <w:rsid w:val="006467CE"/>
    <w:rsid w:val="0065122C"/>
    <w:rsid w:val="00651BFA"/>
    <w:rsid w:val="0065454A"/>
    <w:rsid w:val="00655521"/>
    <w:rsid w:val="00657458"/>
    <w:rsid w:val="0066338A"/>
    <w:rsid w:val="0066633E"/>
    <w:rsid w:val="0066774A"/>
    <w:rsid w:val="00667F15"/>
    <w:rsid w:val="00670C33"/>
    <w:rsid w:val="00670FA6"/>
    <w:rsid w:val="00671B55"/>
    <w:rsid w:val="00671C2F"/>
    <w:rsid w:val="00672A84"/>
    <w:rsid w:val="00674E63"/>
    <w:rsid w:val="00677364"/>
    <w:rsid w:val="0067773F"/>
    <w:rsid w:val="00680BB6"/>
    <w:rsid w:val="00684F53"/>
    <w:rsid w:val="00686233"/>
    <w:rsid w:val="00687101"/>
    <w:rsid w:val="006902C7"/>
    <w:rsid w:val="006903E4"/>
    <w:rsid w:val="00690D0B"/>
    <w:rsid w:val="00691809"/>
    <w:rsid w:val="00693398"/>
    <w:rsid w:val="00695448"/>
    <w:rsid w:val="0069758A"/>
    <w:rsid w:val="006A6499"/>
    <w:rsid w:val="006B0B0F"/>
    <w:rsid w:val="006B37C8"/>
    <w:rsid w:val="006B5A2D"/>
    <w:rsid w:val="006B5B4E"/>
    <w:rsid w:val="006B5DE2"/>
    <w:rsid w:val="006B5E68"/>
    <w:rsid w:val="006C20E7"/>
    <w:rsid w:val="006C56B5"/>
    <w:rsid w:val="006D0089"/>
    <w:rsid w:val="006D35CC"/>
    <w:rsid w:val="006D5104"/>
    <w:rsid w:val="006D72FC"/>
    <w:rsid w:val="006D7F54"/>
    <w:rsid w:val="006E12B8"/>
    <w:rsid w:val="006F5DA4"/>
    <w:rsid w:val="006F62D7"/>
    <w:rsid w:val="006F74EE"/>
    <w:rsid w:val="007018A8"/>
    <w:rsid w:val="007050F2"/>
    <w:rsid w:val="00706AEC"/>
    <w:rsid w:val="00706F2A"/>
    <w:rsid w:val="007101AB"/>
    <w:rsid w:val="007113B9"/>
    <w:rsid w:val="00712003"/>
    <w:rsid w:val="007148E6"/>
    <w:rsid w:val="00715712"/>
    <w:rsid w:val="00720F99"/>
    <w:rsid w:val="007218E6"/>
    <w:rsid w:val="0072484B"/>
    <w:rsid w:val="00726875"/>
    <w:rsid w:val="007313CC"/>
    <w:rsid w:val="00731F59"/>
    <w:rsid w:val="007358FA"/>
    <w:rsid w:val="00736129"/>
    <w:rsid w:val="00741CCB"/>
    <w:rsid w:val="00745B2A"/>
    <w:rsid w:val="0074628B"/>
    <w:rsid w:val="00746426"/>
    <w:rsid w:val="0074643E"/>
    <w:rsid w:val="00753C5D"/>
    <w:rsid w:val="00757D29"/>
    <w:rsid w:val="00757E30"/>
    <w:rsid w:val="00761BA7"/>
    <w:rsid w:val="00761D66"/>
    <w:rsid w:val="00765C9F"/>
    <w:rsid w:val="00773D6F"/>
    <w:rsid w:val="00777952"/>
    <w:rsid w:val="00781643"/>
    <w:rsid w:val="00781E7F"/>
    <w:rsid w:val="007826B7"/>
    <w:rsid w:val="00782B38"/>
    <w:rsid w:val="00782B7A"/>
    <w:rsid w:val="007837F5"/>
    <w:rsid w:val="00785B52"/>
    <w:rsid w:val="00796963"/>
    <w:rsid w:val="007A15FB"/>
    <w:rsid w:val="007A359D"/>
    <w:rsid w:val="007B2797"/>
    <w:rsid w:val="007B564D"/>
    <w:rsid w:val="007B5EFF"/>
    <w:rsid w:val="007C36FE"/>
    <w:rsid w:val="007C6177"/>
    <w:rsid w:val="007D1A32"/>
    <w:rsid w:val="007D4FB7"/>
    <w:rsid w:val="007E1994"/>
    <w:rsid w:val="007E437F"/>
    <w:rsid w:val="007E62D7"/>
    <w:rsid w:val="007E7A61"/>
    <w:rsid w:val="007F2DF9"/>
    <w:rsid w:val="007F4C89"/>
    <w:rsid w:val="007F5EA1"/>
    <w:rsid w:val="00800B8F"/>
    <w:rsid w:val="00801903"/>
    <w:rsid w:val="008020F7"/>
    <w:rsid w:val="00805134"/>
    <w:rsid w:val="008058BA"/>
    <w:rsid w:val="00806045"/>
    <w:rsid w:val="00806869"/>
    <w:rsid w:val="00814BEB"/>
    <w:rsid w:val="008204AA"/>
    <w:rsid w:val="00823D15"/>
    <w:rsid w:val="00825F98"/>
    <w:rsid w:val="00832092"/>
    <w:rsid w:val="00834A23"/>
    <w:rsid w:val="00841809"/>
    <w:rsid w:val="00841BF3"/>
    <w:rsid w:val="00842A46"/>
    <w:rsid w:val="008446C9"/>
    <w:rsid w:val="008461BE"/>
    <w:rsid w:val="00846F59"/>
    <w:rsid w:val="0085094A"/>
    <w:rsid w:val="00852A74"/>
    <w:rsid w:val="00856751"/>
    <w:rsid w:val="00860131"/>
    <w:rsid w:val="00863C6C"/>
    <w:rsid w:val="008643D7"/>
    <w:rsid w:val="00865381"/>
    <w:rsid w:val="008662F8"/>
    <w:rsid w:val="0087080E"/>
    <w:rsid w:val="00871454"/>
    <w:rsid w:val="008729BE"/>
    <w:rsid w:val="008735C6"/>
    <w:rsid w:val="00877911"/>
    <w:rsid w:val="008928B0"/>
    <w:rsid w:val="008928C7"/>
    <w:rsid w:val="008932AE"/>
    <w:rsid w:val="0089612A"/>
    <w:rsid w:val="00897DE7"/>
    <w:rsid w:val="008A273F"/>
    <w:rsid w:val="008A39A2"/>
    <w:rsid w:val="008A5729"/>
    <w:rsid w:val="008A5DA0"/>
    <w:rsid w:val="008B027F"/>
    <w:rsid w:val="008B05DA"/>
    <w:rsid w:val="008B0A97"/>
    <w:rsid w:val="008B2C30"/>
    <w:rsid w:val="008B2DB8"/>
    <w:rsid w:val="008B3D91"/>
    <w:rsid w:val="008B50E8"/>
    <w:rsid w:val="008C0D03"/>
    <w:rsid w:val="008C1EA3"/>
    <w:rsid w:val="008C21ED"/>
    <w:rsid w:val="008C22D2"/>
    <w:rsid w:val="008C3AE6"/>
    <w:rsid w:val="008C4200"/>
    <w:rsid w:val="008C4FBD"/>
    <w:rsid w:val="008C701C"/>
    <w:rsid w:val="008C7862"/>
    <w:rsid w:val="008C7C86"/>
    <w:rsid w:val="008D55EE"/>
    <w:rsid w:val="008E2063"/>
    <w:rsid w:val="008E2850"/>
    <w:rsid w:val="008E39D0"/>
    <w:rsid w:val="008E43A0"/>
    <w:rsid w:val="008E61CA"/>
    <w:rsid w:val="008F07AB"/>
    <w:rsid w:val="008F13E8"/>
    <w:rsid w:val="008F4BFF"/>
    <w:rsid w:val="008F5702"/>
    <w:rsid w:val="008F5988"/>
    <w:rsid w:val="00900063"/>
    <w:rsid w:val="00901066"/>
    <w:rsid w:val="00904AD9"/>
    <w:rsid w:val="00905263"/>
    <w:rsid w:val="009102A8"/>
    <w:rsid w:val="009121C6"/>
    <w:rsid w:val="00917B87"/>
    <w:rsid w:val="00922285"/>
    <w:rsid w:val="009250DB"/>
    <w:rsid w:val="009303B9"/>
    <w:rsid w:val="0093149D"/>
    <w:rsid w:val="00933A0C"/>
    <w:rsid w:val="00934910"/>
    <w:rsid w:val="00936105"/>
    <w:rsid w:val="00936DBD"/>
    <w:rsid w:val="00940CD7"/>
    <w:rsid w:val="00941093"/>
    <w:rsid w:val="009412F2"/>
    <w:rsid w:val="00944C19"/>
    <w:rsid w:val="00946670"/>
    <w:rsid w:val="009473CD"/>
    <w:rsid w:val="00950FB0"/>
    <w:rsid w:val="00955C53"/>
    <w:rsid w:val="009576BF"/>
    <w:rsid w:val="009627B3"/>
    <w:rsid w:val="00965250"/>
    <w:rsid w:val="00972077"/>
    <w:rsid w:val="00974687"/>
    <w:rsid w:val="009755B2"/>
    <w:rsid w:val="00975D86"/>
    <w:rsid w:val="00976C84"/>
    <w:rsid w:val="00976F24"/>
    <w:rsid w:val="00977E5E"/>
    <w:rsid w:val="00980878"/>
    <w:rsid w:val="0098630F"/>
    <w:rsid w:val="00990EBD"/>
    <w:rsid w:val="009959A7"/>
    <w:rsid w:val="00996266"/>
    <w:rsid w:val="009A3E39"/>
    <w:rsid w:val="009A64F4"/>
    <w:rsid w:val="009A678F"/>
    <w:rsid w:val="009B0903"/>
    <w:rsid w:val="009B0A65"/>
    <w:rsid w:val="009B1487"/>
    <w:rsid w:val="009B1DC0"/>
    <w:rsid w:val="009B2050"/>
    <w:rsid w:val="009B2D4D"/>
    <w:rsid w:val="009C09BB"/>
    <w:rsid w:val="009C1D0D"/>
    <w:rsid w:val="009C2848"/>
    <w:rsid w:val="009C30D4"/>
    <w:rsid w:val="009D0291"/>
    <w:rsid w:val="009D1BE5"/>
    <w:rsid w:val="009D592F"/>
    <w:rsid w:val="009E0BC1"/>
    <w:rsid w:val="009E4FDF"/>
    <w:rsid w:val="009E5655"/>
    <w:rsid w:val="009E6B20"/>
    <w:rsid w:val="009F040D"/>
    <w:rsid w:val="009F15A2"/>
    <w:rsid w:val="009F2200"/>
    <w:rsid w:val="009F223A"/>
    <w:rsid w:val="009F29F6"/>
    <w:rsid w:val="009F2E48"/>
    <w:rsid w:val="009F7B0C"/>
    <w:rsid w:val="00A04E71"/>
    <w:rsid w:val="00A10DFE"/>
    <w:rsid w:val="00A1262D"/>
    <w:rsid w:val="00A1441D"/>
    <w:rsid w:val="00A17B3D"/>
    <w:rsid w:val="00A20C33"/>
    <w:rsid w:val="00A20D38"/>
    <w:rsid w:val="00A277A1"/>
    <w:rsid w:val="00A27B41"/>
    <w:rsid w:val="00A30973"/>
    <w:rsid w:val="00A30D38"/>
    <w:rsid w:val="00A326FD"/>
    <w:rsid w:val="00A348EF"/>
    <w:rsid w:val="00A3507B"/>
    <w:rsid w:val="00A352C1"/>
    <w:rsid w:val="00A432C0"/>
    <w:rsid w:val="00A459F3"/>
    <w:rsid w:val="00A46C92"/>
    <w:rsid w:val="00A47835"/>
    <w:rsid w:val="00A513E1"/>
    <w:rsid w:val="00A54825"/>
    <w:rsid w:val="00A5544D"/>
    <w:rsid w:val="00A60951"/>
    <w:rsid w:val="00A6522A"/>
    <w:rsid w:val="00A712C5"/>
    <w:rsid w:val="00A71A9C"/>
    <w:rsid w:val="00A7354D"/>
    <w:rsid w:val="00A746BE"/>
    <w:rsid w:val="00A7544B"/>
    <w:rsid w:val="00A754A9"/>
    <w:rsid w:val="00A82965"/>
    <w:rsid w:val="00A829C8"/>
    <w:rsid w:val="00A905C4"/>
    <w:rsid w:val="00A91DDB"/>
    <w:rsid w:val="00A91E7C"/>
    <w:rsid w:val="00A9285D"/>
    <w:rsid w:val="00A9304A"/>
    <w:rsid w:val="00A949F0"/>
    <w:rsid w:val="00AA0695"/>
    <w:rsid w:val="00AA4EDE"/>
    <w:rsid w:val="00AA500C"/>
    <w:rsid w:val="00AA72A6"/>
    <w:rsid w:val="00AA7A54"/>
    <w:rsid w:val="00AB6B0B"/>
    <w:rsid w:val="00AC2F54"/>
    <w:rsid w:val="00AC74B2"/>
    <w:rsid w:val="00AC7D8A"/>
    <w:rsid w:val="00AD06AA"/>
    <w:rsid w:val="00AD0DA7"/>
    <w:rsid w:val="00AD50F3"/>
    <w:rsid w:val="00AE0E6B"/>
    <w:rsid w:val="00AE45CF"/>
    <w:rsid w:val="00AE507E"/>
    <w:rsid w:val="00AE6E0C"/>
    <w:rsid w:val="00AF0644"/>
    <w:rsid w:val="00AF0DFE"/>
    <w:rsid w:val="00AF22C0"/>
    <w:rsid w:val="00B02FE0"/>
    <w:rsid w:val="00B04B5D"/>
    <w:rsid w:val="00B056CA"/>
    <w:rsid w:val="00B05A43"/>
    <w:rsid w:val="00B06AB8"/>
    <w:rsid w:val="00B102C9"/>
    <w:rsid w:val="00B1043C"/>
    <w:rsid w:val="00B12BEA"/>
    <w:rsid w:val="00B137E0"/>
    <w:rsid w:val="00B25A2F"/>
    <w:rsid w:val="00B302BC"/>
    <w:rsid w:val="00B36947"/>
    <w:rsid w:val="00B3747C"/>
    <w:rsid w:val="00B40B1B"/>
    <w:rsid w:val="00B41481"/>
    <w:rsid w:val="00B41BD5"/>
    <w:rsid w:val="00B42BB5"/>
    <w:rsid w:val="00B43AE2"/>
    <w:rsid w:val="00B45216"/>
    <w:rsid w:val="00B45E29"/>
    <w:rsid w:val="00B463F2"/>
    <w:rsid w:val="00B543FB"/>
    <w:rsid w:val="00B54B70"/>
    <w:rsid w:val="00B62484"/>
    <w:rsid w:val="00B654B1"/>
    <w:rsid w:val="00B6569C"/>
    <w:rsid w:val="00B66FEC"/>
    <w:rsid w:val="00B735BE"/>
    <w:rsid w:val="00B75540"/>
    <w:rsid w:val="00B8399D"/>
    <w:rsid w:val="00B91BED"/>
    <w:rsid w:val="00B92292"/>
    <w:rsid w:val="00B948A3"/>
    <w:rsid w:val="00B94C96"/>
    <w:rsid w:val="00B95054"/>
    <w:rsid w:val="00B95C9C"/>
    <w:rsid w:val="00BA0AD8"/>
    <w:rsid w:val="00BA529C"/>
    <w:rsid w:val="00BA7D7C"/>
    <w:rsid w:val="00BB1C4F"/>
    <w:rsid w:val="00BB2907"/>
    <w:rsid w:val="00BB4CC6"/>
    <w:rsid w:val="00BC0C90"/>
    <w:rsid w:val="00BC163C"/>
    <w:rsid w:val="00BC1B58"/>
    <w:rsid w:val="00BC3407"/>
    <w:rsid w:val="00BC391E"/>
    <w:rsid w:val="00BC39F7"/>
    <w:rsid w:val="00BC4DA7"/>
    <w:rsid w:val="00BD0C33"/>
    <w:rsid w:val="00BD1C5D"/>
    <w:rsid w:val="00BD27F2"/>
    <w:rsid w:val="00BD7E74"/>
    <w:rsid w:val="00BE1CEB"/>
    <w:rsid w:val="00BE390D"/>
    <w:rsid w:val="00BE7824"/>
    <w:rsid w:val="00BE7F69"/>
    <w:rsid w:val="00BF0E8D"/>
    <w:rsid w:val="00BF134C"/>
    <w:rsid w:val="00BF17C3"/>
    <w:rsid w:val="00BF1EB8"/>
    <w:rsid w:val="00BF30C2"/>
    <w:rsid w:val="00C01C27"/>
    <w:rsid w:val="00C02E32"/>
    <w:rsid w:val="00C02EAD"/>
    <w:rsid w:val="00C04807"/>
    <w:rsid w:val="00C106B1"/>
    <w:rsid w:val="00C11186"/>
    <w:rsid w:val="00C15B80"/>
    <w:rsid w:val="00C170E8"/>
    <w:rsid w:val="00C21893"/>
    <w:rsid w:val="00C24F63"/>
    <w:rsid w:val="00C2660A"/>
    <w:rsid w:val="00C3059F"/>
    <w:rsid w:val="00C33164"/>
    <w:rsid w:val="00C338C8"/>
    <w:rsid w:val="00C34F05"/>
    <w:rsid w:val="00C36E00"/>
    <w:rsid w:val="00C374D3"/>
    <w:rsid w:val="00C4066F"/>
    <w:rsid w:val="00C40B2C"/>
    <w:rsid w:val="00C41944"/>
    <w:rsid w:val="00C475CF"/>
    <w:rsid w:val="00C47C87"/>
    <w:rsid w:val="00C538EE"/>
    <w:rsid w:val="00C54582"/>
    <w:rsid w:val="00C57A66"/>
    <w:rsid w:val="00C57C0D"/>
    <w:rsid w:val="00C62203"/>
    <w:rsid w:val="00C62417"/>
    <w:rsid w:val="00C63A23"/>
    <w:rsid w:val="00C70ED8"/>
    <w:rsid w:val="00C71567"/>
    <w:rsid w:val="00C72825"/>
    <w:rsid w:val="00C7468A"/>
    <w:rsid w:val="00C75F8F"/>
    <w:rsid w:val="00C82614"/>
    <w:rsid w:val="00C86012"/>
    <w:rsid w:val="00C9397E"/>
    <w:rsid w:val="00C952F2"/>
    <w:rsid w:val="00CA1C4B"/>
    <w:rsid w:val="00CA2A1D"/>
    <w:rsid w:val="00CA3A03"/>
    <w:rsid w:val="00CA54AF"/>
    <w:rsid w:val="00CA6408"/>
    <w:rsid w:val="00CA74F0"/>
    <w:rsid w:val="00CB32C1"/>
    <w:rsid w:val="00CB5524"/>
    <w:rsid w:val="00CB585B"/>
    <w:rsid w:val="00CB6039"/>
    <w:rsid w:val="00CC1215"/>
    <w:rsid w:val="00CC2F05"/>
    <w:rsid w:val="00CC33B8"/>
    <w:rsid w:val="00CC36C1"/>
    <w:rsid w:val="00CD09A1"/>
    <w:rsid w:val="00CD512A"/>
    <w:rsid w:val="00CE2400"/>
    <w:rsid w:val="00CE3275"/>
    <w:rsid w:val="00CE47F9"/>
    <w:rsid w:val="00CE5E50"/>
    <w:rsid w:val="00CE7970"/>
    <w:rsid w:val="00CF3FE3"/>
    <w:rsid w:val="00CF5B36"/>
    <w:rsid w:val="00D003C7"/>
    <w:rsid w:val="00D02C77"/>
    <w:rsid w:val="00D07CB8"/>
    <w:rsid w:val="00D10628"/>
    <w:rsid w:val="00D10DF3"/>
    <w:rsid w:val="00D13610"/>
    <w:rsid w:val="00D14CD7"/>
    <w:rsid w:val="00D15436"/>
    <w:rsid w:val="00D16AA2"/>
    <w:rsid w:val="00D172DC"/>
    <w:rsid w:val="00D202C2"/>
    <w:rsid w:val="00D20CAE"/>
    <w:rsid w:val="00D21921"/>
    <w:rsid w:val="00D22B2A"/>
    <w:rsid w:val="00D24025"/>
    <w:rsid w:val="00D246E9"/>
    <w:rsid w:val="00D2649C"/>
    <w:rsid w:val="00D336F8"/>
    <w:rsid w:val="00D34050"/>
    <w:rsid w:val="00D355DE"/>
    <w:rsid w:val="00D36833"/>
    <w:rsid w:val="00D37F7E"/>
    <w:rsid w:val="00D52FEB"/>
    <w:rsid w:val="00D55268"/>
    <w:rsid w:val="00D552C7"/>
    <w:rsid w:val="00D563B5"/>
    <w:rsid w:val="00D56C08"/>
    <w:rsid w:val="00D57638"/>
    <w:rsid w:val="00D644AE"/>
    <w:rsid w:val="00D648A1"/>
    <w:rsid w:val="00D64990"/>
    <w:rsid w:val="00D67A9C"/>
    <w:rsid w:val="00D72089"/>
    <w:rsid w:val="00D7303B"/>
    <w:rsid w:val="00D73CBB"/>
    <w:rsid w:val="00D746DD"/>
    <w:rsid w:val="00D75317"/>
    <w:rsid w:val="00D75C74"/>
    <w:rsid w:val="00D81871"/>
    <w:rsid w:val="00D825E7"/>
    <w:rsid w:val="00D84256"/>
    <w:rsid w:val="00D84724"/>
    <w:rsid w:val="00D9008D"/>
    <w:rsid w:val="00D9062E"/>
    <w:rsid w:val="00D93AD5"/>
    <w:rsid w:val="00D94E05"/>
    <w:rsid w:val="00D9655A"/>
    <w:rsid w:val="00D966C7"/>
    <w:rsid w:val="00DA0D25"/>
    <w:rsid w:val="00DA2432"/>
    <w:rsid w:val="00DA399C"/>
    <w:rsid w:val="00DB22A9"/>
    <w:rsid w:val="00DB2A39"/>
    <w:rsid w:val="00DB440E"/>
    <w:rsid w:val="00DB46A1"/>
    <w:rsid w:val="00DC0267"/>
    <w:rsid w:val="00DC05CF"/>
    <w:rsid w:val="00DC35E8"/>
    <w:rsid w:val="00DD219D"/>
    <w:rsid w:val="00DD2EB2"/>
    <w:rsid w:val="00DD4957"/>
    <w:rsid w:val="00DD67F2"/>
    <w:rsid w:val="00DD7BC1"/>
    <w:rsid w:val="00DD7E8C"/>
    <w:rsid w:val="00DE13D0"/>
    <w:rsid w:val="00DE15CF"/>
    <w:rsid w:val="00DE2ABA"/>
    <w:rsid w:val="00DE3498"/>
    <w:rsid w:val="00DE4C3A"/>
    <w:rsid w:val="00DF112D"/>
    <w:rsid w:val="00DF2794"/>
    <w:rsid w:val="00DF4940"/>
    <w:rsid w:val="00DF636A"/>
    <w:rsid w:val="00E00353"/>
    <w:rsid w:val="00E01684"/>
    <w:rsid w:val="00E05CAD"/>
    <w:rsid w:val="00E1159D"/>
    <w:rsid w:val="00E117B5"/>
    <w:rsid w:val="00E1410B"/>
    <w:rsid w:val="00E20061"/>
    <w:rsid w:val="00E2068D"/>
    <w:rsid w:val="00E22178"/>
    <w:rsid w:val="00E263B1"/>
    <w:rsid w:val="00E27E18"/>
    <w:rsid w:val="00E32389"/>
    <w:rsid w:val="00E330D0"/>
    <w:rsid w:val="00E3329A"/>
    <w:rsid w:val="00E3339D"/>
    <w:rsid w:val="00E35DA3"/>
    <w:rsid w:val="00E35E2D"/>
    <w:rsid w:val="00E4159B"/>
    <w:rsid w:val="00E431F3"/>
    <w:rsid w:val="00E57B8F"/>
    <w:rsid w:val="00E61619"/>
    <w:rsid w:val="00E62D66"/>
    <w:rsid w:val="00E635E4"/>
    <w:rsid w:val="00E665C4"/>
    <w:rsid w:val="00E80609"/>
    <w:rsid w:val="00E83182"/>
    <w:rsid w:val="00E87E84"/>
    <w:rsid w:val="00E91AE2"/>
    <w:rsid w:val="00E93985"/>
    <w:rsid w:val="00E93CB6"/>
    <w:rsid w:val="00EA367A"/>
    <w:rsid w:val="00EA57BA"/>
    <w:rsid w:val="00EA6092"/>
    <w:rsid w:val="00EA738A"/>
    <w:rsid w:val="00EB0D09"/>
    <w:rsid w:val="00EB2924"/>
    <w:rsid w:val="00EB7759"/>
    <w:rsid w:val="00EC7954"/>
    <w:rsid w:val="00ED198E"/>
    <w:rsid w:val="00ED54F1"/>
    <w:rsid w:val="00ED5881"/>
    <w:rsid w:val="00EE02FA"/>
    <w:rsid w:val="00EE11C6"/>
    <w:rsid w:val="00EE2D3F"/>
    <w:rsid w:val="00EE41DD"/>
    <w:rsid w:val="00EE5457"/>
    <w:rsid w:val="00EF46D8"/>
    <w:rsid w:val="00EF6B55"/>
    <w:rsid w:val="00F01D17"/>
    <w:rsid w:val="00F033AF"/>
    <w:rsid w:val="00F03F51"/>
    <w:rsid w:val="00F07F78"/>
    <w:rsid w:val="00F16880"/>
    <w:rsid w:val="00F20E66"/>
    <w:rsid w:val="00F21184"/>
    <w:rsid w:val="00F219D1"/>
    <w:rsid w:val="00F222F8"/>
    <w:rsid w:val="00F232C6"/>
    <w:rsid w:val="00F244A8"/>
    <w:rsid w:val="00F249CF"/>
    <w:rsid w:val="00F263BD"/>
    <w:rsid w:val="00F27632"/>
    <w:rsid w:val="00F30ACB"/>
    <w:rsid w:val="00F34660"/>
    <w:rsid w:val="00F347A8"/>
    <w:rsid w:val="00F35B2F"/>
    <w:rsid w:val="00F367E0"/>
    <w:rsid w:val="00F42082"/>
    <w:rsid w:val="00F44DBC"/>
    <w:rsid w:val="00F46FB5"/>
    <w:rsid w:val="00F50E88"/>
    <w:rsid w:val="00F554F3"/>
    <w:rsid w:val="00F5636B"/>
    <w:rsid w:val="00F6021C"/>
    <w:rsid w:val="00F60CC1"/>
    <w:rsid w:val="00F61895"/>
    <w:rsid w:val="00F64917"/>
    <w:rsid w:val="00F6507E"/>
    <w:rsid w:val="00F65F15"/>
    <w:rsid w:val="00F67860"/>
    <w:rsid w:val="00F72CEB"/>
    <w:rsid w:val="00F741BA"/>
    <w:rsid w:val="00F74F4D"/>
    <w:rsid w:val="00F75758"/>
    <w:rsid w:val="00F7633C"/>
    <w:rsid w:val="00F82E32"/>
    <w:rsid w:val="00F83947"/>
    <w:rsid w:val="00F85186"/>
    <w:rsid w:val="00F86290"/>
    <w:rsid w:val="00F91C42"/>
    <w:rsid w:val="00F92DA1"/>
    <w:rsid w:val="00F947B7"/>
    <w:rsid w:val="00FA320C"/>
    <w:rsid w:val="00FA38B2"/>
    <w:rsid w:val="00FA4C7E"/>
    <w:rsid w:val="00FA4C8B"/>
    <w:rsid w:val="00FA561C"/>
    <w:rsid w:val="00FA7AE4"/>
    <w:rsid w:val="00FB047B"/>
    <w:rsid w:val="00FB1AF4"/>
    <w:rsid w:val="00FB5A21"/>
    <w:rsid w:val="00FB632C"/>
    <w:rsid w:val="00FB659D"/>
    <w:rsid w:val="00FB7583"/>
    <w:rsid w:val="00FC5958"/>
    <w:rsid w:val="00FD0023"/>
    <w:rsid w:val="00FD39F0"/>
    <w:rsid w:val="00FD4EA2"/>
    <w:rsid w:val="00FD50F8"/>
    <w:rsid w:val="00FD55BC"/>
    <w:rsid w:val="00FE1567"/>
    <w:rsid w:val="00FE204D"/>
    <w:rsid w:val="00FE26F4"/>
    <w:rsid w:val="00FE52D4"/>
    <w:rsid w:val="00FF012B"/>
    <w:rsid w:val="00FF025C"/>
    <w:rsid w:val="00FF190B"/>
    <w:rsid w:val="00FF3B76"/>
    <w:rsid w:val="00FF48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114FDDCF"/>
  <w15:chartTrackingRefBased/>
  <w15:docId w15:val="{3A592D87-0280-4C04-9DB1-49A7F72B996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85B52"/>
    <w:pPr>
      <w:spacing w:after="200" w:line="276" w:lineRule="auto"/>
    </w:pPr>
  </w:style>
  <w:style w:type="paragraph" w:styleId="Heading1">
    <w:name w:val="heading 1"/>
    <w:basedOn w:val="Normal"/>
    <w:next w:val="Normal"/>
    <w:link w:val="Heading1Char"/>
    <w:qFormat/>
    <w:rsid w:val="00083067"/>
    <w:pPr>
      <w:keepNext/>
      <w:pageBreakBefore/>
      <w:spacing w:after="240" w:line="240" w:lineRule="auto"/>
      <w:jc w:val="center"/>
      <w:outlineLvl w:val="0"/>
    </w:pPr>
    <w:rPr>
      <w:rFonts w:ascii="Times New Roman" w:eastAsia="Times New Roman" w:hAnsi="Times New Roman" w:cs="Arial"/>
      <w:b/>
      <w:bCs/>
      <w:kern w:val="32"/>
      <w:sz w:val="32"/>
      <w:szCs w:val="32"/>
      <w:lang w:eastAsia="ru-RU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41093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941093"/>
    <w:pPr>
      <w:keepNext/>
      <w:keepLines/>
      <w:numPr>
        <w:ilvl w:val="2"/>
        <w:numId w:val="6"/>
      </w:numPr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F5702"/>
    <w:pPr>
      <w:keepNext/>
      <w:keepLines/>
      <w:numPr>
        <w:ilvl w:val="3"/>
        <w:numId w:val="6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367E0"/>
    <w:pPr>
      <w:keepNext/>
      <w:keepLines/>
      <w:numPr>
        <w:ilvl w:val="4"/>
        <w:numId w:val="6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367E0"/>
    <w:pPr>
      <w:keepNext/>
      <w:keepLines/>
      <w:numPr>
        <w:ilvl w:val="5"/>
        <w:numId w:val="6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367E0"/>
    <w:pPr>
      <w:keepNext/>
      <w:keepLines/>
      <w:numPr>
        <w:ilvl w:val="6"/>
        <w:numId w:val="6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367E0"/>
    <w:pPr>
      <w:keepNext/>
      <w:keepLines/>
      <w:numPr>
        <w:ilvl w:val="7"/>
        <w:numId w:val="6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367E0"/>
    <w:pPr>
      <w:keepNext/>
      <w:keepLines/>
      <w:numPr>
        <w:ilvl w:val="8"/>
        <w:numId w:val="6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rsid w:val="00083067"/>
    <w:rPr>
      <w:rFonts w:ascii="Times New Roman" w:eastAsia="Times New Roman" w:hAnsi="Times New Roman" w:cs="Arial"/>
      <w:b/>
      <w:bCs/>
      <w:kern w:val="32"/>
      <w:sz w:val="32"/>
      <w:szCs w:val="32"/>
      <w:lang w:eastAsia="ru-RU"/>
    </w:rPr>
  </w:style>
  <w:style w:type="paragraph" w:styleId="Header">
    <w:name w:val="header"/>
    <w:basedOn w:val="Normal"/>
    <w:link w:val="HeaderChar"/>
    <w:uiPriority w:val="99"/>
    <w:unhideWhenUsed/>
    <w:rsid w:val="00C4066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4066F"/>
  </w:style>
  <w:style w:type="paragraph" w:styleId="Footer">
    <w:name w:val="footer"/>
    <w:basedOn w:val="Normal"/>
    <w:link w:val="FooterChar"/>
    <w:uiPriority w:val="99"/>
    <w:unhideWhenUsed/>
    <w:rsid w:val="00C4066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4066F"/>
  </w:style>
  <w:style w:type="paragraph" w:styleId="Caption">
    <w:name w:val="caption"/>
    <w:basedOn w:val="Normal"/>
    <w:next w:val="Normal"/>
    <w:uiPriority w:val="35"/>
    <w:unhideWhenUsed/>
    <w:qFormat/>
    <w:rsid w:val="006902C7"/>
    <w:pPr>
      <w:spacing w:line="240" w:lineRule="auto"/>
    </w:pPr>
    <w:rPr>
      <w:i/>
      <w:iCs/>
      <w:color w:val="44546A" w:themeColor="text2"/>
      <w:sz w:val="18"/>
      <w:szCs w:val="18"/>
    </w:rPr>
  </w:style>
  <w:style w:type="paragraph" w:customStyle="1" w:styleId="2-">
    <w:name w:val="2-ой уровень"/>
    <w:basedOn w:val="Heading2"/>
    <w:next w:val="a7"/>
    <w:qFormat/>
    <w:rsid w:val="00D15436"/>
    <w:pPr>
      <w:numPr>
        <w:numId w:val="6"/>
      </w:numPr>
      <w:spacing w:before="240" w:after="120" w:line="360" w:lineRule="auto"/>
    </w:pPr>
    <w:rPr>
      <w:rFonts w:ascii="Times New Roman" w:hAnsi="Times New Roman" w:cs="Times New Roman"/>
      <w:b/>
      <w:color w:val="auto"/>
      <w:sz w:val="28"/>
    </w:rPr>
  </w:style>
  <w:style w:type="paragraph" w:customStyle="1" w:styleId="a7">
    <w:name w:val="Текст работы"/>
    <w:qFormat/>
    <w:rsid w:val="00C7468A"/>
    <w:pPr>
      <w:spacing w:after="0" w:line="360" w:lineRule="auto"/>
      <w:ind w:firstLine="709"/>
      <w:jc w:val="both"/>
    </w:pPr>
    <w:rPr>
      <w:rFonts w:ascii="Times New Roman" w:hAnsi="Times New Roman"/>
      <w:sz w:val="26"/>
      <w:lang w:eastAsia="ru-RU"/>
    </w:rPr>
  </w:style>
  <w:style w:type="character" w:styleId="Strong">
    <w:name w:val="Strong"/>
    <w:basedOn w:val="DefaultParagraphFont"/>
    <w:uiPriority w:val="22"/>
    <w:qFormat/>
    <w:rsid w:val="00CB5524"/>
    <w:rPr>
      <w:b/>
      <w:bCs/>
    </w:rPr>
  </w:style>
  <w:style w:type="numbering" w:customStyle="1" w:styleId="a">
    <w:name w:val="Список (проект)"/>
    <w:uiPriority w:val="99"/>
    <w:rsid w:val="00C538EE"/>
    <w:pPr>
      <w:numPr>
        <w:numId w:val="1"/>
      </w:numPr>
    </w:pPr>
  </w:style>
  <w:style w:type="paragraph" w:customStyle="1" w:styleId="1">
    <w:name w:val="мой маркированный1"/>
    <w:basedOn w:val="Normal"/>
    <w:rsid w:val="002B7B8E"/>
    <w:pPr>
      <w:tabs>
        <w:tab w:val="num" w:pos="737"/>
      </w:tabs>
      <w:spacing w:after="0" w:line="240" w:lineRule="auto"/>
      <w:ind w:left="1021" w:hanging="57"/>
      <w:jc w:val="both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numbering" w:customStyle="1" w:styleId="a6">
    <w:name w:val="Мой Список(проект)"/>
    <w:uiPriority w:val="99"/>
    <w:rsid w:val="0085094A"/>
    <w:pPr>
      <w:numPr>
        <w:numId w:val="3"/>
      </w:numPr>
    </w:pPr>
  </w:style>
  <w:style w:type="character" w:styleId="Hyperlink">
    <w:name w:val="Hyperlink"/>
    <w:basedOn w:val="DefaultParagraphFont"/>
    <w:uiPriority w:val="99"/>
    <w:unhideWhenUsed/>
    <w:rsid w:val="002206B9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206B9"/>
    <w:rPr>
      <w:color w:val="605E5C"/>
      <w:shd w:val="clear" w:color="auto" w:fill="E1DFDD"/>
    </w:rPr>
  </w:style>
  <w:style w:type="numbering" w:customStyle="1" w:styleId="a3">
    <w:name w:val="Стиль"/>
    <w:uiPriority w:val="99"/>
    <w:rsid w:val="0085094A"/>
    <w:pPr>
      <w:numPr>
        <w:numId w:val="4"/>
      </w:numPr>
    </w:pPr>
  </w:style>
  <w:style w:type="numbering" w:customStyle="1" w:styleId="a5">
    <w:name w:val="Список проекта"/>
    <w:uiPriority w:val="99"/>
    <w:rsid w:val="0085094A"/>
    <w:pPr>
      <w:numPr>
        <w:numId w:val="5"/>
      </w:numPr>
    </w:pPr>
  </w:style>
  <w:style w:type="paragraph" w:customStyle="1" w:styleId="a8">
    <w:name w:val="Рисунок подпись"/>
    <w:basedOn w:val="Normal"/>
    <w:qFormat/>
    <w:rsid w:val="00D644AE"/>
    <w:pPr>
      <w:spacing w:after="120" w:line="240" w:lineRule="auto"/>
      <w:jc w:val="center"/>
    </w:pPr>
    <w:rPr>
      <w:rFonts w:ascii="Times New Roman" w:hAnsi="Times New Roman"/>
      <w:b/>
      <w:i/>
    </w:rPr>
  </w:style>
  <w:style w:type="character" w:styleId="FollowedHyperlink">
    <w:name w:val="FollowedHyperlink"/>
    <w:basedOn w:val="DefaultParagraphFont"/>
    <w:uiPriority w:val="99"/>
    <w:semiHidden/>
    <w:unhideWhenUsed/>
    <w:rsid w:val="00304B17"/>
    <w:rPr>
      <w:color w:val="954F72" w:themeColor="followedHyperlink"/>
      <w:u w:val="single"/>
    </w:rPr>
  </w:style>
  <w:style w:type="paragraph" w:customStyle="1" w:styleId="a0">
    <w:name w:val="Список отступы"/>
    <w:basedOn w:val="a7"/>
    <w:next w:val="a7"/>
    <w:qFormat/>
    <w:rsid w:val="008C7C86"/>
    <w:pPr>
      <w:numPr>
        <w:numId w:val="2"/>
      </w:numPr>
      <w:ind w:left="1134" w:firstLine="0"/>
    </w:pPr>
    <w:rPr>
      <w:bCs/>
    </w:rPr>
  </w:style>
  <w:style w:type="character" w:customStyle="1" w:styleId="Heading2Char">
    <w:name w:val="Heading 2 Char"/>
    <w:basedOn w:val="DefaultParagraphFont"/>
    <w:link w:val="Heading2"/>
    <w:uiPriority w:val="9"/>
    <w:rsid w:val="00941093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941093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8F5702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TOCHeading">
    <w:name w:val="TOC Heading"/>
    <w:basedOn w:val="Heading1"/>
    <w:next w:val="Normal"/>
    <w:uiPriority w:val="39"/>
    <w:unhideWhenUsed/>
    <w:qFormat/>
    <w:rsid w:val="00D15436"/>
    <w:pPr>
      <w:keepLines/>
      <w:pageBreakBefore w:val="0"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</w:rPr>
  </w:style>
  <w:style w:type="paragraph" w:styleId="TOC1">
    <w:name w:val="toc 1"/>
    <w:basedOn w:val="Normal"/>
    <w:next w:val="Normal"/>
    <w:autoRedefine/>
    <w:uiPriority w:val="39"/>
    <w:unhideWhenUsed/>
    <w:rsid w:val="00D15436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D15436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D15436"/>
    <w:pPr>
      <w:spacing w:after="100"/>
      <w:ind w:left="440"/>
    </w:pPr>
  </w:style>
  <w:style w:type="paragraph" w:customStyle="1" w:styleId="1-">
    <w:name w:val="1-ый уровень заголовок"/>
    <w:basedOn w:val="Heading1"/>
    <w:next w:val="2-"/>
    <w:link w:val="1-0"/>
    <w:qFormat/>
    <w:rsid w:val="00D15436"/>
    <w:rPr>
      <w:rFonts w:cs="Times New Roman"/>
    </w:rPr>
  </w:style>
  <w:style w:type="character" w:customStyle="1" w:styleId="1-0">
    <w:name w:val="1-ый уровень заголовок Знак"/>
    <w:basedOn w:val="Heading1Char"/>
    <w:link w:val="1-"/>
    <w:rsid w:val="00D15436"/>
    <w:rPr>
      <w:rFonts w:ascii="Times New Roman" w:eastAsia="Times New Roman" w:hAnsi="Times New Roman" w:cs="Times New Roman"/>
      <w:b/>
      <w:bCs/>
      <w:kern w:val="32"/>
      <w:sz w:val="32"/>
      <w:szCs w:val="32"/>
      <w:lang w:eastAsia="ru-RU"/>
    </w:rPr>
  </w:style>
  <w:style w:type="paragraph" w:customStyle="1" w:styleId="3-">
    <w:name w:val="3-ий уровень Заголовок"/>
    <w:basedOn w:val="Heading3"/>
    <w:next w:val="a7"/>
    <w:link w:val="3-0"/>
    <w:qFormat/>
    <w:rsid w:val="00347A26"/>
    <w:pPr>
      <w:numPr>
        <w:ilvl w:val="1"/>
      </w:numPr>
      <w:tabs>
        <w:tab w:val="num" w:pos="360"/>
      </w:tabs>
      <w:spacing w:before="160" w:after="80"/>
      <w:ind w:left="0"/>
    </w:pPr>
    <w:rPr>
      <w:rFonts w:ascii="Times New Roman" w:hAnsi="Times New Roman"/>
      <w:b/>
      <w:color w:val="auto"/>
      <w:sz w:val="26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367E0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3-0">
    <w:name w:val="3-ий уровень Заголовок Знак"/>
    <w:basedOn w:val="Heading3Char"/>
    <w:link w:val="3-"/>
    <w:rsid w:val="00347A26"/>
    <w:rPr>
      <w:rFonts w:ascii="Times New Roman" w:eastAsiaTheme="majorEastAsia" w:hAnsi="Times New Roman" w:cstheme="majorBidi"/>
      <w:b/>
      <w:color w:val="1F3763" w:themeColor="accent1" w:themeShade="7F"/>
      <w:sz w:val="26"/>
      <w:szCs w:val="24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367E0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367E0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367E0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367E0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ListParagraph">
    <w:name w:val="List Paragraph"/>
    <w:basedOn w:val="Normal"/>
    <w:uiPriority w:val="34"/>
    <w:qFormat/>
    <w:rsid w:val="00A9285D"/>
    <w:pPr>
      <w:ind w:left="720"/>
      <w:contextualSpacing/>
    </w:pPr>
  </w:style>
  <w:style w:type="character" w:customStyle="1" w:styleId="a9">
    <w:name w:val="(Т) Для ввода текста Знак"/>
    <w:basedOn w:val="DefaultParagraphFont"/>
    <w:link w:val="aa"/>
    <w:locked/>
    <w:rsid w:val="000B645F"/>
    <w:rPr>
      <w:rFonts w:ascii="Times New Roman" w:hAnsi="Times New Roman" w:cs="Times New Roman"/>
      <w:sz w:val="26"/>
    </w:rPr>
  </w:style>
  <w:style w:type="paragraph" w:customStyle="1" w:styleId="aa">
    <w:name w:val="(Т) Для ввода текста"/>
    <w:basedOn w:val="Normal"/>
    <w:link w:val="a9"/>
    <w:qFormat/>
    <w:rsid w:val="000B645F"/>
    <w:pPr>
      <w:spacing w:after="0" w:line="360" w:lineRule="auto"/>
      <w:ind w:firstLine="709"/>
      <w:jc w:val="both"/>
    </w:pPr>
    <w:rPr>
      <w:rFonts w:ascii="Times New Roman" w:hAnsi="Times New Roman" w:cs="Times New Roman"/>
      <w:sz w:val="26"/>
    </w:rPr>
  </w:style>
  <w:style w:type="character" w:styleId="CommentReference">
    <w:name w:val="annotation reference"/>
    <w:basedOn w:val="DefaultParagraphFont"/>
    <w:uiPriority w:val="99"/>
    <w:semiHidden/>
    <w:unhideWhenUsed/>
    <w:rsid w:val="000B645F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0B645F"/>
    <w:pPr>
      <w:spacing w:after="0" w:line="240" w:lineRule="auto"/>
      <w:ind w:firstLine="567"/>
      <w:jc w:val="both"/>
    </w:pPr>
    <w:rPr>
      <w:rFonts w:ascii="Times New Roman" w:hAnsi="Times New Roman" w:cs="Times New Roman"/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0B645F"/>
    <w:rPr>
      <w:rFonts w:ascii="Times New Roman" w:hAnsi="Times New Roman" w:cs="Times New Roman"/>
      <w:sz w:val="20"/>
      <w:szCs w:val="20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0B645F"/>
    <w:pPr>
      <w:spacing w:after="0" w:line="240" w:lineRule="auto"/>
      <w:ind w:firstLine="567"/>
      <w:jc w:val="both"/>
    </w:pPr>
    <w:rPr>
      <w:rFonts w:ascii="Times New Roman" w:hAnsi="Times New Roman" w:cs="Times New Roman"/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0B645F"/>
    <w:rPr>
      <w:rFonts w:ascii="Times New Roman" w:hAnsi="Times New Roman" w:cs="Times New Roman"/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0B645F"/>
    <w:rPr>
      <w:vertAlign w:val="superscript"/>
    </w:rPr>
  </w:style>
  <w:style w:type="paragraph" w:customStyle="1" w:styleId="a4">
    <w:name w:val="Маркированный"/>
    <w:basedOn w:val="Normal"/>
    <w:qFormat/>
    <w:rsid w:val="00F033AF"/>
    <w:pPr>
      <w:numPr>
        <w:numId w:val="9"/>
      </w:numPr>
      <w:spacing w:after="0" w:line="360" w:lineRule="auto"/>
      <w:jc w:val="both"/>
    </w:pPr>
    <w:rPr>
      <w:rFonts w:ascii="Times New Roman" w:hAnsi="Times New Roman" w:cs="Times New Roman"/>
      <w:sz w:val="26"/>
      <w:szCs w:val="28"/>
    </w:rPr>
  </w:style>
  <w:style w:type="paragraph" w:customStyle="1" w:styleId="a1">
    <w:name w:val="Нумерация"/>
    <w:basedOn w:val="Normal"/>
    <w:qFormat/>
    <w:rsid w:val="00F44DBC"/>
    <w:pPr>
      <w:numPr>
        <w:numId w:val="14"/>
      </w:numPr>
      <w:spacing w:after="0" w:line="360" w:lineRule="auto"/>
      <w:ind w:left="709" w:firstLine="425"/>
      <w:jc w:val="both"/>
    </w:pPr>
    <w:rPr>
      <w:rFonts w:ascii="Times New Roman" w:hAnsi="Times New Roman" w:cs="Times New Roman"/>
      <w:sz w:val="26"/>
      <w:szCs w:val="28"/>
    </w:rPr>
  </w:style>
  <w:style w:type="paragraph" w:customStyle="1" w:styleId="a2">
    <w:name w:val="Мой маркированный список"/>
    <w:basedOn w:val="Normal"/>
    <w:rsid w:val="00F44DBC"/>
    <w:pPr>
      <w:numPr>
        <w:numId w:val="16"/>
      </w:numPr>
      <w:spacing w:after="0" w:line="360" w:lineRule="auto"/>
      <w:jc w:val="both"/>
    </w:pPr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customStyle="1" w:styleId="4-">
    <w:name w:val="4-ый уровень заголовка"/>
    <w:basedOn w:val="Heading3"/>
    <w:link w:val="4-0"/>
    <w:autoRedefine/>
    <w:qFormat/>
    <w:rsid w:val="001F4474"/>
    <w:pPr>
      <w:tabs>
        <w:tab w:val="decimal" w:pos="357"/>
      </w:tabs>
      <w:spacing w:before="160" w:after="80"/>
    </w:pPr>
    <w:rPr>
      <w:rFonts w:ascii="Times New Roman" w:eastAsia="Times New Roman" w:hAnsi="Times New Roman"/>
      <w:b/>
      <w:color w:val="auto"/>
      <w:sz w:val="26"/>
    </w:rPr>
  </w:style>
  <w:style w:type="character" w:customStyle="1" w:styleId="4-0">
    <w:name w:val="4-ый уровень заголовка Знак"/>
    <w:basedOn w:val="3-0"/>
    <w:link w:val="4-"/>
    <w:rsid w:val="001F4474"/>
    <w:rPr>
      <w:rFonts w:ascii="Times New Roman" w:eastAsia="Times New Roman" w:hAnsi="Times New Roman" w:cstheme="majorBidi"/>
      <w:b/>
      <w:color w:val="1F3763" w:themeColor="accent1" w:themeShade="7F"/>
      <w:sz w:val="26"/>
      <w:szCs w:val="24"/>
    </w:rPr>
  </w:style>
  <w:style w:type="paragraph" w:styleId="NormalWeb">
    <w:name w:val="Normal (Web)"/>
    <w:basedOn w:val="Normal"/>
    <w:uiPriority w:val="99"/>
    <w:semiHidden/>
    <w:unhideWhenUsed/>
    <w:rsid w:val="00976F2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bb">
    <w:name w:val="bb"/>
    <w:basedOn w:val="DefaultParagraphFont"/>
    <w:rsid w:val="00976F24"/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EA57BA"/>
    <w:pPr>
      <w:spacing w:after="200"/>
      <w:ind w:firstLine="0"/>
      <w:jc w:val="left"/>
    </w:pPr>
    <w:rPr>
      <w:rFonts w:asciiTheme="minorHAnsi" w:hAnsiTheme="minorHAnsi" w:cstheme="minorBidi"/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EA57BA"/>
    <w:rPr>
      <w:rFonts w:ascii="Times New Roman" w:hAnsi="Times New Roman" w:cs="Times New Roman"/>
      <w:b/>
      <w:bCs/>
      <w:sz w:val="20"/>
      <w:szCs w:val="20"/>
    </w:rPr>
  </w:style>
  <w:style w:type="paragraph" w:styleId="TOC4">
    <w:name w:val="toc 4"/>
    <w:basedOn w:val="Normal"/>
    <w:next w:val="Normal"/>
    <w:autoRedefine/>
    <w:uiPriority w:val="39"/>
    <w:unhideWhenUsed/>
    <w:rsid w:val="001B6231"/>
    <w:pPr>
      <w:spacing w:after="100" w:line="259" w:lineRule="auto"/>
      <w:ind w:left="660"/>
    </w:pPr>
    <w:rPr>
      <w:rFonts w:eastAsiaTheme="minorEastAsia"/>
      <w:lang w:eastAsia="ru-RU"/>
    </w:rPr>
  </w:style>
  <w:style w:type="paragraph" w:styleId="TOC5">
    <w:name w:val="toc 5"/>
    <w:basedOn w:val="Normal"/>
    <w:next w:val="Normal"/>
    <w:autoRedefine/>
    <w:uiPriority w:val="39"/>
    <w:unhideWhenUsed/>
    <w:rsid w:val="001B6231"/>
    <w:pPr>
      <w:spacing w:after="100" w:line="259" w:lineRule="auto"/>
      <w:ind w:left="880"/>
    </w:pPr>
    <w:rPr>
      <w:rFonts w:eastAsiaTheme="minorEastAsia"/>
      <w:lang w:eastAsia="ru-RU"/>
    </w:rPr>
  </w:style>
  <w:style w:type="paragraph" w:styleId="TOC6">
    <w:name w:val="toc 6"/>
    <w:basedOn w:val="Normal"/>
    <w:next w:val="Normal"/>
    <w:autoRedefine/>
    <w:uiPriority w:val="39"/>
    <w:unhideWhenUsed/>
    <w:rsid w:val="001B6231"/>
    <w:pPr>
      <w:spacing w:after="100" w:line="259" w:lineRule="auto"/>
      <w:ind w:left="1100"/>
    </w:pPr>
    <w:rPr>
      <w:rFonts w:eastAsiaTheme="minorEastAsia"/>
      <w:lang w:eastAsia="ru-RU"/>
    </w:rPr>
  </w:style>
  <w:style w:type="paragraph" w:styleId="TOC7">
    <w:name w:val="toc 7"/>
    <w:basedOn w:val="Normal"/>
    <w:next w:val="Normal"/>
    <w:autoRedefine/>
    <w:uiPriority w:val="39"/>
    <w:unhideWhenUsed/>
    <w:rsid w:val="001B6231"/>
    <w:pPr>
      <w:spacing w:after="100" w:line="259" w:lineRule="auto"/>
      <w:ind w:left="1320"/>
    </w:pPr>
    <w:rPr>
      <w:rFonts w:eastAsiaTheme="minorEastAsia"/>
      <w:lang w:eastAsia="ru-RU"/>
    </w:rPr>
  </w:style>
  <w:style w:type="paragraph" w:styleId="TOC8">
    <w:name w:val="toc 8"/>
    <w:basedOn w:val="Normal"/>
    <w:next w:val="Normal"/>
    <w:autoRedefine/>
    <w:uiPriority w:val="39"/>
    <w:unhideWhenUsed/>
    <w:rsid w:val="001B6231"/>
    <w:pPr>
      <w:spacing w:after="100" w:line="259" w:lineRule="auto"/>
      <w:ind w:left="1540"/>
    </w:pPr>
    <w:rPr>
      <w:rFonts w:eastAsiaTheme="minorEastAsia"/>
      <w:lang w:eastAsia="ru-RU"/>
    </w:rPr>
  </w:style>
  <w:style w:type="paragraph" w:styleId="TOC9">
    <w:name w:val="toc 9"/>
    <w:basedOn w:val="Normal"/>
    <w:next w:val="Normal"/>
    <w:autoRedefine/>
    <w:uiPriority w:val="39"/>
    <w:unhideWhenUsed/>
    <w:rsid w:val="001B6231"/>
    <w:pPr>
      <w:spacing w:after="100" w:line="259" w:lineRule="auto"/>
      <w:ind w:left="1760"/>
    </w:pPr>
    <w:rPr>
      <w:rFonts w:eastAsiaTheme="minorEastAsia"/>
      <w:lang w:eastAsia="ru-RU"/>
    </w:rPr>
  </w:style>
  <w:style w:type="table" w:styleId="TableGrid">
    <w:name w:val="Table Grid"/>
    <w:basedOn w:val="TableNormal"/>
    <w:uiPriority w:val="39"/>
    <w:rsid w:val="006B0B0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numbering" w:customStyle="1" w:styleId="10">
    <w:name w:val="Список (проект)1"/>
    <w:uiPriority w:val="99"/>
    <w:rsid w:val="0027440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559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1541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876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2084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819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86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38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560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698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680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304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927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236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629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233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991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515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1592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7297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764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0324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867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4706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9196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7653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366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6179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1386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9959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7802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135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359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892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046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889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245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325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511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915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630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909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040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491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436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049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899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599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006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508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9557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4940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8681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2318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0002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543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872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041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214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308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7718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3735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0414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152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697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493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235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897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hyperlink" Target="https://stepik.org/course/1612/syllabus" TargetMode="External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41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hyperlink" Target="https://github.com/Unknown-Negotiator/Pompan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10" Type="http://schemas.openxmlformats.org/officeDocument/2006/relationships/hyperlink" Target="https://ru.wikipedia.org/wiki/%D0%9A%D0%BB%D0%B5%D1%82%D0%BA%D0%B0" TargetMode="Externa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" Type="http://schemas.openxmlformats.org/officeDocument/2006/relationships/settings" Target="settings.xml"/><Relationship Id="rId9" Type="http://schemas.openxmlformats.org/officeDocument/2006/relationships/hyperlink" Target="https://ru.wikipedia.org/wiki/%D0%9D%D0%B0%D1%81%D0%BB%D0%B5%D0%B4%D1%81%D1%82%D0%B2%D0%B5%D0%BD%D0%BD%D0%BE%D1%81%D1%82%D1%8C" TargetMode="External"/><Relationship Id="rId14" Type="http://schemas.openxmlformats.org/officeDocument/2006/relationships/image" Target="media/image4.jp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theme" Target="theme/theme1.xml"/><Relationship Id="rId8" Type="http://schemas.openxmlformats.org/officeDocument/2006/relationships/hyperlink" Target="https://en.wikipedia.org/wiki/Pipeline_(software)" TargetMode="External"/><Relationship Id="rId3" Type="http://schemas.openxmlformats.org/officeDocument/2006/relationships/styles" Target="styl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jpeg"/><Relationship Id="rId33" Type="http://schemas.openxmlformats.org/officeDocument/2006/relationships/image" Target="media/image23.png"/><Relationship Id="rId38" Type="http://schemas.openxmlformats.org/officeDocument/2006/relationships/image" Target="media/image28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ADMIN\Documents\&#1053;&#1072;&#1089;&#1090;&#1088;&#1072;&#1080;&#1074;&#1072;&#1077;&#1084;&#1099;&#1077;%20&#1096;&#1072;&#1073;&#1083;&#1086;&#1085;&#1099;%20Office\HSE%20styled.dotx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SO690Nmerical.XSL" StyleName="ISO 690 — цифровая ссылка" Version="1987"/>
</file>

<file path=customXml/itemProps1.xml><?xml version="1.0" encoding="utf-8"?>
<ds:datastoreItem xmlns:ds="http://schemas.openxmlformats.org/officeDocument/2006/customXml" ds:itemID="{6CD5C7C0-2A04-4118-AEED-259BD1F1BFC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C:\Users\ADMIN\Documents\Настраиваемые шаблоны Office\HSE styled.dotx</Template>
  <TotalTime>3764</TotalTime>
  <Pages>33</Pages>
  <Words>5335</Words>
  <Characters>30413</Characters>
  <Application>Microsoft Office Word</Application>
  <DocSecurity>0</DocSecurity>
  <Lines>253</Lines>
  <Paragraphs>71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35677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Савелий Комлев</dc:creator>
  <cp:keywords/>
  <dc:description/>
  <cp:lastModifiedBy>Савелий Комлев</cp:lastModifiedBy>
  <cp:revision>2611</cp:revision>
  <dcterms:created xsi:type="dcterms:W3CDTF">2021-03-13T09:44:00Z</dcterms:created>
  <dcterms:modified xsi:type="dcterms:W3CDTF">2022-03-29T18:00:00Z</dcterms:modified>
</cp:coreProperties>
</file>